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4C" w:rsidRPr="00517313" w:rsidRDefault="00B80C4C" w:rsidP="00517313">
      <w:pPr>
        <w:spacing w:line="360" w:lineRule="auto"/>
      </w:pPr>
      <w:r w:rsidRPr="00517313">
        <w:t>Java</w:t>
      </w:r>
      <w:r w:rsidRPr="00517313">
        <w:rPr>
          <w:rFonts w:hint="eastAsia"/>
        </w:rPr>
        <w:t>程序员面试题集</w:t>
      </w:r>
    </w:p>
    <w:p w:rsidR="00B80C4C" w:rsidRPr="00517313" w:rsidRDefault="00B80C4C" w:rsidP="00517313">
      <w:pPr>
        <w:spacing w:line="360" w:lineRule="auto"/>
      </w:pPr>
      <w:r w:rsidRPr="00517313">
        <w:rPr>
          <w:rFonts w:hint="eastAsia"/>
        </w:rPr>
        <w:t>摘要：这一部分讲解基于</w:t>
      </w:r>
      <w:r w:rsidRPr="00517313">
        <w:t>Java</w:t>
      </w:r>
      <w:r w:rsidRPr="00517313">
        <w:rPr>
          <w:rFonts w:hint="eastAsia"/>
        </w:rPr>
        <w:t>的</w:t>
      </w:r>
      <w:r w:rsidRPr="00517313">
        <w:t>Web</w:t>
      </w:r>
      <w:r w:rsidRPr="00517313">
        <w:rPr>
          <w:rFonts w:hint="eastAsia"/>
        </w:rPr>
        <w:t>开发相关面试题，即便在</w:t>
      </w:r>
      <w:r w:rsidRPr="00517313">
        <w:t>Java</w:t>
      </w:r>
      <w:r w:rsidRPr="00517313">
        <w:rPr>
          <w:rFonts w:hint="eastAsia"/>
        </w:rPr>
        <w:t>走向没落的当下，基于</w:t>
      </w:r>
      <w:r w:rsidRPr="00517313">
        <w:t>Java</w:t>
      </w:r>
      <w:r w:rsidRPr="00517313">
        <w:rPr>
          <w:rFonts w:hint="eastAsia"/>
        </w:rPr>
        <w:t>的</w:t>
      </w:r>
      <w:r w:rsidRPr="00517313">
        <w:t>Web</w:t>
      </w:r>
      <w:r w:rsidRPr="00517313">
        <w:rPr>
          <w:rFonts w:hint="eastAsia"/>
        </w:rPr>
        <w:t>开发因为拥有非常成熟的解决方案，仍然被广泛应用。不管你的</w:t>
      </w:r>
      <w:r w:rsidRPr="00517313">
        <w:t>Web</w:t>
      </w:r>
      <w:r w:rsidRPr="00517313">
        <w:rPr>
          <w:rFonts w:hint="eastAsia"/>
        </w:rPr>
        <w:t>开发中是否使用框架，</w:t>
      </w:r>
      <w:r w:rsidRPr="00517313">
        <w:t>JSP</w:t>
      </w:r>
      <w:r w:rsidRPr="00517313">
        <w:rPr>
          <w:rFonts w:hint="eastAsia"/>
        </w:rPr>
        <w:t>和</w:t>
      </w:r>
      <w:r w:rsidRPr="00517313">
        <w:t>Servlet</w:t>
      </w:r>
      <w:r w:rsidRPr="00517313">
        <w:rPr>
          <w:rFonts w:hint="eastAsia"/>
        </w:rPr>
        <w:t>都是一个必备的基础，在面试的时候被问到的概率还是很高的。</w:t>
      </w:r>
    </w:p>
    <w:p w:rsidR="00B80C4C" w:rsidRPr="00517313" w:rsidRDefault="00B80C4C" w:rsidP="00CD0982">
      <w:pPr>
        <w:pStyle w:val="Heading1"/>
      </w:pPr>
      <w:r>
        <w:t>1</w:t>
      </w:r>
      <w:r w:rsidRPr="00517313">
        <w:rPr>
          <w:rFonts w:hint="eastAsia"/>
        </w:rPr>
        <w:t>、说出</w:t>
      </w:r>
      <w:r w:rsidRPr="00517313">
        <w:t>Servlet</w:t>
      </w:r>
      <w:r w:rsidRPr="00517313">
        <w:rPr>
          <w:rFonts w:hint="eastAsia"/>
        </w:rPr>
        <w:t>的生命周期，并说出</w:t>
      </w:r>
      <w:r w:rsidRPr="00517313">
        <w:t>Servlet</w:t>
      </w:r>
      <w:r w:rsidRPr="00517313">
        <w:rPr>
          <w:rFonts w:hint="eastAsia"/>
        </w:rPr>
        <w:t>和</w:t>
      </w:r>
      <w:r w:rsidRPr="00517313">
        <w:t>CGI</w:t>
      </w:r>
      <w:r w:rsidRPr="00517313">
        <w:rPr>
          <w:rFonts w:hint="eastAsia"/>
        </w:rPr>
        <w:t>的区别</w:t>
      </w:r>
      <w:r w:rsidRPr="00517313">
        <w:t>?</w:t>
      </w:r>
    </w:p>
    <w:p w:rsidR="00B80C4C" w:rsidRPr="00517313" w:rsidRDefault="00B80C4C" w:rsidP="00517313">
      <w:pPr>
        <w:spacing w:line="360" w:lineRule="auto"/>
      </w:pPr>
      <w:r w:rsidRPr="00517313">
        <w:rPr>
          <w:rFonts w:hint="eastAsia"/>
        </w:rPr>
        <w:t>答：</w:t>
      </w:r>
      <w:r w:rsidRPr="00517313">
        <w:t>Web</w:t>
      </w:r>
      <w:r w:rsidRPr="00517313">
        <w:rPr>
          <w:rFonts w:hint="eastAsia"/>
        </w:rPr>
        <w:t>容器加载</w:t>
      </w:r>
      <w:r w:rsidRPr="00517313">
        <w:t>Servlet</w:t>
      </w:r>
      <w:r w:rsidRPr="00517313">
        <w:rPr>
          <w:rFonts w:hint="eastAsia"/>
        </w:rPr>
        <w:t>并将其实例化后，</w:t>
      </w:r>
      <w:r w:rsidRPr="00517313">
        <w:t>Servlet</w:t>
      </w:r>
      <w:r w:rsidRPr="00517313">
        <w:rPr>
          <w:rFonts w:hint="eastAsia"/>
        </w:rPr>
        <w:t>生命周期开始，容器运行其</w:t>
      </w:r>
      <w:r w:rsidRPr="00517313">
        <w:t>init()</w:t>
      </w:r>
      <w:r w:rsidRPr="00517313">
        <w:rPr>
          <w:rFonts w:hint="eastAsia"/>
        </w:rPr>
        <w:t>方法进行</w:t>
      </w:r>
      <w:r w:rsidRPr="00517313">
        <w:t>Servlet</w:t>
      </w:r>
      <w:r w:rsidRPr="00517313">
        <w:rPr>
          <w:rFonts w:hint="eastAsia"/>
        </w:rPr>
        <w:t>的初始化；请求到达时调用</w:t>
      </w:r>
      <w:r w:rsidRPr="00517313">
        <w:t>Servlet</w:t>
      </w:r>
      <w:r w:rsidRPr="00517313">
        <w:rPr>
          <w:rFonts w:hint="eastAsia"/>
        </w:rPr>
        <w:t>的</w:t>
      </w:r>
      <w:r w:rsidRPr="00517313">
        <w:t>service</w:t>
      </w:r>
      <w:r w:rsidRPr="00517313">
        <w:rPr>
          <w:rFonts w:hint="eastAsia"/>
        </w:rPr>
        <w:t>方法，</w:t>
      </w:r>
      <w:r w:rsidRPr="00517313">
        <w:t>service</w:t>
      </w:r>
      <w:r w:rsidRPr="00517313">
        <w:rPr>
          <w:rFonts w:hint="eastAsia"/>
        </w:rPr>
        <w:t>方法会调用与请求对应的</w:t>
      </w:r>
      <w:r w:rsidRPr="00517313">
        <w:t>doGet</w:t>
      </w:r>
      <w:r w:rsidRPr="00517313">
        <w:rPr>
          <w:rFonts w:hint="eastAsia"/>
        </w:rPr>
        <w:t>或</w:t>
      </w:r>
      <w:r w:rsidRPr="00517313">
        <w:t>doPost</w:t>
      </w:r>
      <w:r w:rsidRPr="00517313">
        <w:rPr>
          <w:rFonts w:hint="eastAsia"/>
        </w:rPr>
        <w:t>等方法；当服务器关闭会项目被卸载时服务器会将</w:t>
      </w:r>
      <w:r w:rsidRPr="00517313">
        <w:t>Servlet</w:t>
      </w:r>
      <w:r w:rsidRPr="00517313">
        <w:rPr>
          <w:rFonts w:hint="eastAsia"/>
        </w:rPr>
        <w:t>实例销毁，此时会调用</w:t>
      </w:r>
      <w:r w:rsidRPr="00517313">
        <w:t>Servlet</w:t>
      </w:r>
      <w:r w:rsidRPr="00517313">
        <w:rPr>
          <w:rFonts w:hint="eastAsia"/>
        </w:rPr>
        <w:t>的</w:t>
      </w:r>
      <w:r w:rsidRPr="00517313">
        <w:t>destroy</w:t>
      </w:r>
      <w:r w:rsidRPr="00517313">
        <w:rPr>
          <w:rFonts w:hint="eastAsia"/>
        </w:rPr>
        <w:t>方法。</w:t>
      </w:r>
      <w:r w:rsidRPr="00517313">
        <w:t>Servlet</w:t>
      </w:r>
      <w:r w:rsidRPr="00517313">
        <w:rPr>
          <w:rFonts w:hint="eastAsia"/>
        </w:rPr>
        <w:t>与</w:t>
      </w:r>
      <w:r w:rsidRPr="00517313">
        <w:t>CGI</w:t>
      </w:r>
      <w:r w:rsidRPr="00517313">
        <w:rPr>
          <w:rFonts w:hint="eastAsia"/>
        </w:rPr>
        <w:t>的区别在于</w:t>
      </w:r>
      <w:r w:rsidRPr="00517313">
        <w:t>Servlet</w:t>
      </w:r>
      <w:r w:rsidRPr="00517313">
        <w:rPr>
          <w:rFonts w:hint="eastAsia"/>
        </w:rPr>
        <w:t>处于服务器进程中，它通过多线程方式运行其</w:t>
      </w:r>
      <w:r w:rsidRPr="00517313">
        <w:t>service</w:t>
      </w:r>
      <w:r w:rsidRPr="00517313">
        <w:rPr>
          <w:rFonts w:hint="eastAsia"/>
        </w:rPr>
        <w:t>方法，一个实例可以服务于多个请求，并且其实例一般不会销毁，而</w:t>
      </w:r>
      <w:r w:rsidRPr="00517313">
        <w:t xml:space="preserve">CGI </w:t>
      </w:r>
      <w:r w:rsidRPr="00517313">
        <w:rPr>
          <w:rFonts w:hint="eastAsia"/>
        </w:rPr>
        <w:t>对每个请求都产生新的进程，服务完成后就销毁，所以效率上低于</w:t>
      </w:r>
      <w:r w:rsidRPr="00517313">
        <w:t>Servlet</w:t>
      </w:r>
      <w:r w:rsidRPr="00517313">
        <w:rPr>
          <w:rFonts w:hint="eastAsia"/>
        </w:rPr>
        <w:t>。</w:t>
      </w:r>
    </w:p>
    <w:p w:rsidR="00B80C4C" w:rsidRPr="00517313" w:rsidRDefault="00B80C4C" w:rsidP="00517313">
      <w:pPr>
        <w:spacing w:line="360" w:lineRule="auto"/>
      </w:pPr>
      <w:r w:rsidRPr="00517313">
        <w:rPr>
          <w:rFonts w:hint="eastAsia"/>
        </w:rPr>
        <w:t>【补充</w:t>
      </w:r>
      <w:r w:rsidRPr="00517313">
        <w:t>1</w:t>
      </w:r>
      <w:r w:rsidRPr="00517313">
        <w:rPr>
          <w:rFonts w:hint="eastAsia"/>
        </w:rPr>
        <w:t>】</w:t>
      </w:r>
      <w:r w:rsidRPr="00517313">
        <w:t>SUN</w:t>
      </w:r>
      <w:r w:rsidRPr="00517313">
        <w:rPr>
          <w:rFonts w:hint="eastAsia"/>
        </w:rPr>
        <w:t>公司在</w:t>
      </w:r>
      <w:r w:rsidRPr="00517313">
        <w:t>1996</w:t>
      </w:r>
      <w:r w:rsidRPr="00517313">
        <w:rPr>
          <w:rFonts w:hint="eastAsia"/>
        </w:rPr>
        <w:t>年发布</w:t>
      </w:r>
      <w:r w:rsidRPr="00517313">
        <w:t>Servlet</w:t>
      </w:r>
      <w:r w:rsidRPr="00517313">
        <w:rPr>
          <w:rFonts w:hint="eastAsia"/>
        </w:rPr>
        <w:t>技术就是为了和</w:t>
      </w:r>
      <w:r w:rsidRPr="00517313">
        <w:t>CGI</w:t>
      </w:r>
      <w:r w:rsidRPr="00517313">
        <w:rPr>
          <w:rFonts w:hint="eastAsia"/>
        </w:rPr>
        <w:t>进行竞争，</w:t>
      </w:r>
      <w:r w:rsidRPr="00517313">
        <w:t>Servlet</w:t>
      </w:r>
      <w:r w:rsidRPr="00517313">
        <w:rPr>
          <w:rFonts w:hint="eastAsia"/>
        </w:rPr>
        <w:t>是一个特殊的</w:t>
      </w:r>
      <w:r w:rsidRPr="00517313">
        <w:t>Java</w:t>
      </w:r>
      <w:r w:rsidRPr="00517313">
        <w:rPr>
          <w:rFonts w:hint="eastAsia"/>
        </w:rPr>
        <w:t>程序，一个基于</w:t>
      </w:r>
      <w:r w:rsidRPr="00517313">
        <w:t>Java</w:t>
      </w:r>
      <w:r w:rsidRPr="00517313">
        <w:rPr>
          <w:rFonts w:hint="eastAsia"/>
        </w:rPr>
        <w:t>的</w:t>
      </w:r>
      <w:r w:rsidRPr="00517313">
        <w:t>Web</w:t>
      </w:r>
      <w:r w:rsidRPr="00517313">
        <w:rPr>
          <w:rFonts w:hint="eastAsia"/>
        </w:rPr>
        <w:t>应用通常包含一个或多个</w:t>
      </w:r>
      <w:r w:rsidRPr="00517313">
        <w:t>Servlet</w:t>
      </w:r>
      <w:r w:rsidRPr="00517313">
        <w:rPr>
          <w:rFonts w:hint="eastAsia"/>
        </w:rPr>
        <w:t>类。</w:t>
      </w:r>
      <w:r w:rsidRPr="00517313">
        <w:t>   Servlet</w:t>
      </w:r>
      <w:r w:rsidRPr="00517313">
        <w:rPr>
          <w:rFonts w:hint="eastAsia"/>
        </w:rPr>
        <w:t>不能够自行创建并执行，它是在</w:t>
      </w:r>
      <w:r w:rsidRPr="00517313">
        <w:t>Servlet</w:t>
      </w:r>
      <w:r w:rsidRPr="00517313">
        <w:rPr>
          <w:rFonts w:hint="eastAsia"/>
        </w:rPr>
        <w:t>容器中运行的，容器将用户的请求传递给</w:t>
      </w:r>
      <w:r w:rsidRPr="00517313">
        <w:t>Servlet</w:t>
      </w:r>
      <w:r w:rsidRPr="00517313">
        <w:rPr>
          <w:rFonts w:hint="eastAsia"/>
        </w:rPr>
        <w:t>程序，此外将</w:t>
      </w:r>
      <w:r w:rsidRPr="00517313">
        <w:t>Servlet</w:t>
      </w:r>
      <w:r w:rsidRPr="00517313">
        <w:rPr>
          <w:rFonts w:hint="eastAsia"/>
        </w:rPr>
        <w:t>的响应回传给用户。通常一个</w:t>
      </w:r>
      <w:r w:rsidRPr="00517313">
        <w:t>Servlet</w:t>
      </w:r>
      <w:r w:rsidRPr="00517313">
        <w:rPr>
          <w:rFonts w:hint="eastAsia"/>
        </w:rPr>
        <w:t>会关联一个或多个</w:t>
      </w:r>
      <w:r w:rsidRPr="00517313">
        <w:t>JSP</w:t>
      </w:r>
      <w:r w:rsidRPr="00517313">
        <w:rPr>
          <w:rFonts w:hint="eastAsia"/>
        </w:rPr>
        <w:t>页面。以前</w:t>
      </w:r>
      <w:r w:rsidRPr="00517313">
        <w:t>CGI</w:t>
      </w:r>
      <w:r w:rsidRPr="00517313">
        <w:rPr>
          <w:rFonts w:hint="eastAsia"/>
        </w:rPr>
        <w:t>经常因为性能开销上的问题被诟病，然而</w:t>
      </w:r>
      <w:r w:rsidRPr="00517313">
        <w:t>Fast CGI</w:t>
      </w:r>
      <w:r w:rsidRPr="00517313">
        <w:rPr>
          <w:rFonts w:hint="eastAsia"/>
        </w:rPr>
        <w:t>早就已经解决了</w:t>
      </w:r>
      <w:r w:rsidRPr="00517313">
        <w:t>CGI</w:t>
      </w:r>
      <w:r w:rsidRPr="00517313">
        <w:rPr>
          <w:rFonts w:hint="eastAsia"/>
        </w:rPr>
        <w:t>效率上的问题，所以面试的时候大可不必诟病</w:t>
      </w:r>
      <w:r w:rsidRPr="00517313">
        <w:t>CGI</w:t>
      </w:r>
      <w:r w:rsidRPr="00517313">
        <w:rPr>
          <w:rFonts w:hint="eastAsia"/>
        </w:rPr>
        <w:t>，腾讯的网站就使用了</w:t>
      </w:r>
      <w:r w:rsidRPr="00517313">
        <w:t>CGI</w:t>
      </w:r>
      <w:r w:rsidRPr="00517313">
        <w:rPr>
          <w:rFonts w:hint="eastAsia"/>
        </w:rPr>
        <w:t>技术，相信你也没感觉它哪里不好。</w:t>
      </w:r>
    </w:p>
    <w:p w:rsidR="00B80C4C" w:rsidRPr="00517313" w:rsidRDefault="00B80C4C" w:rsidP="00517313">
      <w:pPr>
        <w:spacing w:line="360" w:lineRule="auto"/>
      </w:pPr>
      <w:r w:rsidRPr="00517313">
        <w:rPr>
          <w:rFonts w:hint="eastAsia"/>
        </w:rPr>
        <w:t>【补充</w:t>
      </w:r>
      <w:r w:rsidRPr="00517313">
        <w:t>2</w:t>
      </w:r>
      <w:r w:rsidRPr="00517313">
        <w:rPr>
          <w:rFonts w:hint="eastAsia"/>
        </w:rPr>
        <w:t>】</w:t>
      </w:r>
      <w:r w:rsidRPr="00517313">
        <w:t>Servlet</w:t>
      </w:r>
      <w:r w:rsidRPr="00517313">
        <w:rPr>
          <w:rFonts w:hint="eastAsia"/>
        </w:rPr>
        <w:t>接口定义了</w:t>
      </w:r>
      <w:r w:rsidRPr="00517313">
        <w:t>5</w:t>
      </w:r>
      <w:r w:rsidRPr="00517313">
        <w:rPr>
          <w:rFonts w:hint="eastAsia"/>
        </w:rPr>
        <w:t>个方法，其中前三个方法与</w:t>
      </w:r>
      <w:r w:rsidRPr="00517313">
        <w:t>Servlet</w:t>
      </w:r>
      <w:r w:rsidRPr="00517313">
        <w:rPr>
          <w:rFonts w:hint="eastAsia"/>
        </w:rPr>
        <w:t>生命周期相关：</w:t>
      </w:r>
    </w:p>
    <w:p w:rsidR="00B80C4C" w:rsidRPr="00517313" w:rsidRDefault="00B80C4C" w:rsidP="00517313">
      <w:pPr>
        <w:spacing w:line="360" w:lineRule="auto"/>
      </w:pPr>
      <w:r w:rsidRPr="00517313">
        <w:t>void init(ServletConfig config) throws ServletException</w:t>
      </w:r>
    </w:p>
    <w:p w:rsidR="00B80C4C" w:rsidRPr="00517313" w:rsidRDefault="00B80C4C" w:rsidP="00517313">
      <w:pPr>
        <w:spacing w:line="360" w:lineRule="auto"/>
      </w:pPr>
      <w:r w:rsidRPr="00517313">
        <w:t>void service(ServletRequest req, ServletResponse resp) throws ServletException, java.io.IOException</w:t>
      </w:r>
    </w:p>
    <w:p w:rsidR="00B80C4C" w:rsidRPr="00517313" w:rsidRDefault="00B80C4C" w:rsidP="00517313">
      <w:pPr>
        <w:spacing w:line="360" w:lineRule="auto"/>
      </w:pPr>
      <w:r w:rsidRPr="00517313">
        <w:t>void destory()</w:t>
      </w:r>
    </w:p>
    <w:p w:rsidR="00B80C4C" w:rsidRPr="00517313" w:rsidRDefault="00B80C4C" w:rsidP="00517313">
      <w:pPr>
        <w:spacing w:line="360" w:lineRule="auto"/>
      </w:pPr>
      <w:r w:rsidRPr="00517313">
        <w:t>java.lang.String getServletInfo()</w:t>
      </w:r>
    </w:p>
    <w:p w:rsidR="00B80C4C" w:rsidRPr="00517313" w:rsidRDefault="00B80C4C" w:rsidP="00517313">
      <w:pPr>
        <w:spacing w:line="360" w:lineRule="auto"/>
      </w:pPr>
      <w:r w:rsidRPr="00517313">
        <w:t>ServletConfig getServletConfig()</w:t>
      </w:r>
    </w:p>
    <w:p w:rsidR="00B80C4C" w:rsidRPr="00517313" w:rsidRDefault="00B80C4C" w:rsidP="00517313">
      <w:pPr>
        <w:spacing w:line="360" w:lineRule="auto"/>
      </w:pPr>
    </w:p>
    <w:p w:rsidR="00B80C4C" w:rsidRPr="00517313" w:rsidRDefault="00B80C4C" w:rsidP="00220765">
      <w:pPr>
        <w:pStyle w:val="Heading1"/>
      </w:pPr>
      <w:r>
        <w:t>2</w:t>
      </w:r>
      <w:r w:rsidRPr="00517313">
        <w:rPr>
          <w:rFonts w:hint="eastAsia"/>
        </w:rPr>
        <w:t>、转发（</w:t>
      </w:r>
      <w:r w:rsidRPr="00517313">
        <w:t>forward</w:t>
      </w:r>
      <w:r w:rsidRPr="00517313">
        <w:rPr>
          <w:rFonts w:hint="eastAsia"/>
        </w:rPr>
        <w:t>）和重定向（</w:t>
      </w:r>
      <w:r w:rsidRPr="00517313">
        <w:t>redirect</w:t>
      </w:r>
      <w:r w:rsidRPr="00517313">
        <w:rPr>
          <w:rFonts w:hint="eastAsia"/>
        </w:rPr>
        <w:t>）的区别</w:t>
      </w:r>
      <w:r w:rsidRPr="00517313">
        <w:t>?</w:t>
      </w:r>
    </w:p>
    <w:p w:rsidR="00B80C4C" w:rsidRPr="00517313" w:rsidRDefault="00B80C4C" w:rsidP="00517313">
      <w:pPr>
        <w:spacing w:line="360" w:lineRule="auto"/>
      </w:pPr>
      <w:r w:rsidRPr="00517313">
        <w:rPr>
          <w:rFonts w:hint="eastAsia"/>
        </w:rPr>
        <w:t>答：</w:t>
      </w:r>
      <w:r w:rsidRPr="00517313">
        <w:t>forward</w:t>
      </w:r>
      <w:r w:rsidRPr="00517313">
        <w:rPr>
          <w:rFonts w:hint="eastAsia"/>
        </w:rPr>
        <w:t>是容器中控制权的转向，是服务器请求资源，服务器直接访问目标地址的</w:t>
      </w:r>
      <w:r w:rsidRPr="00517313">
        <w:t>URL</w:t>
      </w:r>
      <w:r w:rsidRPr="00517313">
        <w:rPr>
          <w:rFonts w:hint="eastAsia"/>
        </w:rPr>
        <w:t>，把那个</w:t>
      </w:r>
      <w:r w:rsidRPr="00517313">
        <w:t xml:space="preserve">URL </w:t>
      </w:r>
      <w:r w:rsidRPr="00517313">
        <w:rPr>
          <w:rFonts w:hint="eastAsia"/>
        </w:rPr>
        <w:t>的响应内容读取过来，然后把这些内容再发给浏览器，浏览器根本不知道服务器发送的内容是从哪儿来的，所以它的地址栏中还是原来的地址。</w:t>
      </w:r>
      <w:r w:rsidRPr="00517313">
        <w:t>redirect</w:t>
      </w:r>
      <w:r w:rsidRPr="00517313">
        <w:rPr>
          <w:rFonts w:hint="eastAsia"/>
        </w:rPr>
        <w:t>就是服务器端根据逻辑，发送一个状态码，告诉浏览器重新去请求那个地址，因此从浏览器的地址栏中可以看到跳转后的链接地址。前者更加高效，在前者可以满足需要时，尽量使用转发（通过</w:t>
      </w:r>
      <w:r w:rsidRPr="00517313">
        <w:t>RequestDispatcher</w:t>
      </w:r>
      <w:r w:rsidRPr="00517313">
        <w:rPr>
          <w:rFonts w:hint="eastAsia"/>
        </w:rPr>
        <w:t>对象的</w:t>
      </w:r>
      <w:r w:rsidRPr="00517313">
        <w:t>forward</w:t>
      </w:r>
      <w:r w:rsidRPr="00517313">
        <w:rPr>
          <w:rFonts w:hint="eastAsia"/>
        </w:rPr>
        <w:t>方法，</w:t>
      </w:r>
      <w:r w:rsidRPr="00517313">
        <w:t>RequestDispatcher</w:t>
      </w:r>
      <w:r w:rsidRPr="00517313">
        <w:rPr>
          <w:rFonts w:hint="eastAsia"/>
        </w:rPr>
        <w:t>对象可以通过</w:t>
      </w:r>
      <w:r w:rsidRPr="00517313">
        <w:t>ServletRequest</w:t>
      </w:r>
      <w:r w:rsidRPr="00517313">
        <w:rPr>
          <w:rFonts w:hint="eastAsia"/>
        </w:rPr>
        <w:t>对象的</w:t>
      </w:r>
      <w:r w:rsidRPr="00517313">
        <w:t>getRequestDispatcher</w:t>
      </w:r>
      <w:r w:rsidRPr="00517313">
        <w:rPr>
          <w:rFonts w:hint="eastAsia"/>
        </w:rPr>
        <w:t>方法获得），并且，这样也有助于隐藏实际的链接；在有些情况下，比如，需要跳转到一个其它服务器上的资源，则必须使用重定向（通过</w:t>
      </w:r>
      <w:r w:rsidRPr="00517313">
        <w:t>HttpServletResponse</w:t>
      </w:r>
      <w:r w:rsidRPr="00517313">
        <w:rPr>
          <w:rFonts w:hint="eastAsia"/>
        </w:rPr>
        <w:t>对象调用其</w:t>
      </w:r>
      <w:r w:rsidRPr="00517313">
        <w:t>sendRedirect</w:t>
      </w:r>
      <w:r w:rsidRPr="00517313">
        <w:rPr>
          <w:rFonts w:hint="eastAsia"/>
        </w:rPr>
        <w:t>方法）。</w:t>
      </w:r>
    </w:p>
    <w:p w:rsidR="00B80C4C" w:rsidRPr="00517313" w:rsidRDefault="00B80C4C" w:rsidP="00517313">
      <w:pPr>
        <w:spacing w:line="360" w:lineRule="auto"/>
      </w:pPr>
      <w:r w:rsidRPr="00517313">
        <w:t> </w:t>
      </w:r>
    </w:p>
    <w:p w:rsidR="00B80C4C" w:rsidRPr="00517313" w:rsidRDefault="00B80C4C" w:rsidP="007A513F">
      <w:pPr>
        <w:pStyle w:val="Heading1"/>
      </w:pPr>
      <w:r>
        <w:t>3</w:t>
      </w:r>
      <w:r w:rsidRPr="00517313">
        <w:rPr>
          <w:rFonts w:hint="eastAsia"/>
        </w:rPr>
        <w:t>、</w:t>
      </w:r>
      <w:r w:rsidRPr="00517313">
        <w:t>JSP</w:t>
      </w:r>
      <w:r w:rsidRPr="00517313">
        <w:rPr>
          <w:rFonts w:hint="eastAsia"/>
        </w:rPr>
        <w:t>有哪些内置对象？作用分别是什么？</w:t>
      </w:r>
    </w:p>
    <w:p w:rsidR="00B80C4C" w:rsidRPr="00517313" w:rsidRDefault="00B80C4C" w:rsidP="00517313">
      <w:pPr>
        <w:spacing w:line="360" w:lineRule="auto"/>
      </w:pPr>
      <w:r w:rsidRPr="00517313">
        <w:rPr>
          <w:rFonts w:hint="eastAsia"/>
        </w:rPr>
        <w:t>答：</w:t>
      </w:r>
      <w:r w:rsidRPr="00517313">
        <w:t>JSP</w:t>
      </w:r>
      <w:r w:rsidRPr="00517313">
        <w:rPr>
          <w:rFonts w:hint="eastAsia"/>
        </w:rPr>
        <w:t>有</w:t>
      </w:r>
      <w:r w:rsidRPr="00517313">
        <w:t>9</w:t>
      </w:r>
      <w:r w:rsidRPr="00517313">
        <w:rPr>
          <w:rFonts w:hint="eastAsia"/>
        </w:rPr>
        <w:t>个内置对象：</w:t>
      </w:r>
    </w:p>
    <w:p w:rsidR="00B80C4C" w:rsidRPr="00517313" w:rsidRDefault="00B80C4C" w:rsidP="00517313">
      <w:pPr>
        <w:spacing w:line="360" w:lineRule="auto"/>
      </w:pPr>
      <w:r w:rsidRPr="00517313">
        <w:t>request</w:t>
      </w:r>
      <w:r w:rsidRPr="00517313">
        <w:rPr>
          <w:rFonts w:hint="eastAsia"/>
        </w:rPr>
        <w:t>：封装客户端的请求，其中包含来自</w:t>
      </w:r>
      <w:r w:rsidRPr="00517313">
        <w:t>GET</w:t>
      </w:r>
      <w:r w:rsidRPr="00517313">
        <w:rPr>
          <w:rFonts w:hint="eastAsia"/>
        </w:rPr>
        <w:t>或</w:t>
      </w:r>
      <w:r w:rsidRPr="00517313">
        <w:t>POST</w:t>
      </w:r>
      <w:r w:rsidRPr="00517313">
        <w:rPr>
          <w:rFonts w:hint="eastAsia"/>
        </w:rPr>
        <w:t>请求的参数；</w:t>
      </w:r>
    </w:p>
    <w:p w:rsidR="00B80C4C" w:rsidRPr="00517313" w:rsidRDefault="00B80C4C" w:rsidP="00517313">
      <w:pPr>
        <w:spacing w:line="360" w:lineRule="auto"/>
      </w:pPr>
      <w:r w:rsidRPr="00517313">
        <w:t>response</w:t>
      </w:r>
      <w:r w:rsidRPr="00517313">
        <w:rPr>
          <w:rFonts w:hint="eastAsia"/>
        </w:rPr>
        <w:t>：封装服务器对客户端的响应；</w:t>
      </w:r>
    </w:p>
    <w:p w:rsidR="00B80C4C" w:rsidRPr="00517313" w:rsidRDefault="00B80C4C" w:rsidP="00517313">
      <w:pPr>
        <w:spacing w:line="360" w:lineRule="auto"/>
      </w:pPr>
      <w:r w:rsidRPr="00517313">
        <w:t>pageContext</w:t>
      </w:r>
      <w:r w:rsidRPr="00517313">
        <w:rPr>
          <w:rFonts w:hint="eastAsia"/>
        </w:rPr>
        <w:t>：通过该对象可以获取其他对象；</w:t>
      </w:r>
    </w:p>
    <w:p w:rsidR="00B80C4C" w:rsidRPr="00517313" w:rsidRDefault="00B80C4C" w:rsidP="00517313">
      <w:pPr>
        <w:spacing w:line="360" w:lineRule="auto"/>
      </w:pPr>
      <w:r w:rsidRPr="00517313">
        <w:t>session</w:t>
      </w:r>
      <w:r w:rsidRPr="00517313">
        <w:rPr>
          <w:rFonts w:hint="eastAsia"/>
        </w:rPr>
        <w:t>：封装用户会话的对象；</w:t>
      </w:r>
    </w:p>
    <w:p w:rsidR="00B80C4C" w:rsidRPr="00517313" w:rsidRDefault="00B80C4C" w:rsidP="00517313">
      <w:pPr>
        <w:spacing w:line="360" w:lineRule="auto"/>
      </w:pPr>
      <w:r w:rsidRPr="00517313">
        <w:t>application</w:t>
      </w:r>
      <w:r w:rsidRPr="00517313">
        <w:rPr>
          <w:rFonts w:hint="eastAsia"/>
        </w:rPr>
        <w:t>：封装服务器运行环境的对象；</w:t>
      </w:r>
    </w:p>
    <w:p w:rsidR="00B80C4C" w:rsidRPr="00517313" w:rsidRDefault="00B80C4C" w:rsidP="00517313">
      <w:pPr>
        <w:spacing w:line="360" w:lineRule="auto"/>
      </w:pPr>
      <w:r w:rsidRPr="00517313">
        <w:t>out</w:t>
      </w:r>
      <w:r w:rsidRPr="00517313">
        <w:rPr>
          <w:rFonts w:hint="eastAsia"/>
        </w:rPr>
        <w:t>：输出服务器响应的输出流对象；</w:t>
      </w:r>
    </w:p>
    <w:p w:rsidR="00B80C4C" w:rsidRPr="00517313" w:rsidRDefault="00B80C4C" w:rsidP="00517313">
      <w:pPr>
        <w:spacing w:line="360" w:lineRule="auto"/>
      </w:pPr>
      <w:r w:rsidRPr="00517313">
        <w:t>config</w:t>
      </w:r>
      <w:r w:rsidRPr="00517313">
        <w:rPr>
          <w:rFonts w:hint="eastAsia"/>
        </w:rPr>
        <w:t>：</w:t>
      </w:r>
      <w:r w:rsidRPr="00517313">
        <w:t>Web</w:t>
      </w:r>
      <w:r w:rsidRPr="00517313">
        <w:rPr>
          <w:rFonts w:hint="eastAsia"/>
        </w:rPr>
        <w:t>应用的配置对象；</w:t>
      </w:r>
    </w:p>
    <w:p w:rsidR="00B80C4C" w:rsidRPr="00517313" w:rsidRDefault="00B80C4C" w:rsidP="00517313">
      <w:pPr>
        <w:spacing w:line="360" w:lineRule="auto"/>
      </w:pPr>
      <w:r w:rsidRPr="00517313">
        <w:t>page</w:t>
      </w:r>
      <w:r w:rsidRPr="00517313">
        <w:rPr>
          <w:rFonts w:hint="eastAsia"/>
        </w:rPr>
        <w:t>：</w:t>
      </w:r>
      <w:r w:rsidRPr="00517313">
        <w:t>JSP</w:t>
      </w:r>
      <w:r w:rsidRPr="00517313">
        <w:rPr>
          <w:rFonts w:hint="eastAsia"/>
        </w:rPr>
        <w:t>页面本身（相当于</w:t>
      </w:r>
      <w:r w:rsidRPr="00517313">
        <w:t>Java</w:t>
      </w:r>
      <w:r w:rsidRPr="00517313">
        <w:rPr>
          <w:rFonts w:hint="eastAsia"/>
        </w:rPr>
        <w:t>程序中的</w:t>
      </w:r>
      <w:r w:rsidRPr="00517313">
        <w:t>this</w:t>
      </w:r>
      <w:r w:rsidRPr="00517313">
        <w:rPr>
          <w:rFonts w:hint="eastAsia"/>
        </w:rPr>
        <w:t>）；</w:t>
      </w:r>
    </w:p>
    <w:p w:rsidR="00B80C4C" w:rsidRPr="00517313" w:rsidRDefault="00B80C4C" w:rsidP="00517313">
      <w:pPr>
        <w:spacing w:line="360" w:lineRule="auto"/>
      </w:pPr>
      <w:r w:rsidRPr="00517313">
        <w:t>exception</w:t>
      </w:r>
      <w:r w:rsidRPr="00517313">
        <w:rPr>
          <w:rFonts w:hint="eastAsia"/>
        </w:rPr>
        <w:t>：封装页面抛出异常的对象。</w:t>
      </w:r>
    </w:p>
    <w:p w:rsidR="00B80C4C" w:rsidRPr="00517313" w:rsidRDefault="00B80C4C" w:rsidP="00517313">
      <w:pPr>
        <w:spacing w:line="360" w:lineRule="auto"/>
      </w:pPr>
      <w:r w:rsidRPr="00517313">
        <w:rPr>
          <w:rFonts w:hint="eastAsia"/>
        </w:rPr>
        <w:t>【补充】如果用</w:t>
      </w:r>
      <w:r w:rsidRPr="00517313">
        <w:t>Servlet</w:t>
      </w:r>
      <w:r w:rsidRPr="00517313">
        <w:rPr>
          <w:rFonts w:hint="eastAsia"/>
        </w:rPr>
        <w:t>来生成网页中的动态内容无疑是非常繁琐的工作，另一方面，所有的文本和</w:t>
      </w:r>
      <w:r w:rsidRPr="00517313">
        <w:t>HTML</w:t>
      </w:r>
      <w:r w:rsidRPr="00517313">
        <w:rPr>
          <w:rFonts w:hint="eastAsia"/>
        </w:rPr>
        <w:t>标签都是硬编码，即使做出微小的修改，都需要进行重新编译。</w:t>
      </w:r>
      <w:r w:rsidRPr="00517313">
        <w:t>JSP</w:t>
      </w:r>
      <w:r w:rsidRPr="00517313">
        <w:rPr>
          <w:rFonts w:hint="eastAsia"/>
        </w:rPr>
        <w:t>解决了</w:t>
      </w:r>
      <w:r w:rsidRPr="00517313">
        <w:t>Servlet</w:t>
      </w:r>
      <w:r w:rsidRPr="00517313">
        <w:rPr>
          <w:rFonts w:hint="eastAsia"/>
        </w:rPr>
        <w:t>的这些问题，它是</w:t>
      </w:r>
      <w:r w:rsidRPr="00517313">
        <w:t>Servlet</w:t>
      </w:r>
      <w:r w:rsidRPr="00517313">
        <w:rPr>
          <w:rFonts w:hint="eastAsia"/>
        </w:rPr>
        <w:t>很好的补充，可以专门用作呈现给用户的视图（</w:t>
      </w:r>
      <w:r w:rsidRPr="00517313">
        <w:t>View</w:t>
      </w:r>
      <w:r w:rsidRPr="00517313">
        <w:rPr>
          <w:rFonts w:hint="eastAsia"/>
        </w:rPr>
        <w:t>），而</w:t>
      </w:r>
      <w:r w:rsidRPr="00517313">
        <w:t>Servlet</w:t>
      </w:r>
      <w:r w:rsidRPr="00517313">
        <w:rPr>
          <w:rFonts w:hint="eastAsia"/>
        </w:rPr>
        <w:t>作为控制器（</w:t>
      </w:r>
      <w:r w:rsidRPr="00517313">
        <w:t>Controller</w:t>
      </w:r>
      <w:r w:rsidRPr="00517313">
        <w:rPr>
          <w:rFonts w:hint="eastAsia"/>
        </w:rPr>
        <w:t>）专门负责处理用户请求并转发或重定向到某个页面。基于</w:t>
      </w:r>
      <w:r w:rsidRPr="00517313">
        <w:t>Java</w:t>
      </w:r>
      <w:r w:rsidRPr="00517313">
        <w:rPr>
          <w:rFonts w:hint="eastAsia"/>
        </w:rPr>
        <w:t>的</w:t>
      </w:r>
      <w:r w:rsidRPr="00517313">
        <w:t>Web</w:t>
      </w:r>
      <w:r w:rsidRPr="00517313">
        <w:rPr>
          <w:rFonts w:hint="eastAsia"/>
        </w:rPr>
        <w:t>开发很多都同时使用了</w:t>
      </w:r>
      <w:r w:rsidRPr="00517313">
        <w:t>Servlet</w:t>
      </w:r>
      <w:r w:rsidRPr="00517313">
        <w:rPr>
          <w:rFonts w:hint="eastAsia"/>
        </w:rPr>
        <w:t>和</w:t>
      </w:r>
      <w:r w:rsidRPr="00517313">
        <w:t>JSP</w:t>
      </w:r>
      <w:r w:rsidRPr="00517313">
        <w:rPr>
          <w:rFonts w:hint="eastAsia"/>
        </w:rPr>
        <w:t>。</w:t>
      </w:r>
      <w:r w:rsidRPr="00517313">
        <w:t>JSP</w:t>
      </w:r>
      <w:r w:rsidRPr="00517313">
        <w:rPr>
          <w:rFonts w:hint="eastAsia"/>
        </w:rPr>
        <w:t>页面其实是一个</w:t>
      </w:r>
      <w:r w:rsidRPr="00517313">
        <w:t>Servlet</w:t>
      </w:r>
      <w:r w:rsidRPr="00517313">
        <w:rPr>
          <w:rFonts w:hint="eastAsia"/>
        </w:rPr>
        <w:t>，能够运行</w:t>
      </w:r>
      <w:r w:rsidRPr="00517313">
        <w:t>Servlet</w:t>
      </w:r>
      <w:r w:rsidRPr="00517313">
        <w:rPr>
          <w:rFonts w:hint="eastAsia"/>
        </w:rPr>
        <w:t>的服务器（</w:t>
      </w:r>
      <w:r w:rsidRPr="00517313">
        <w:t>Servlet</w:t>
      </w:r>
      <w:r w:rsidRPr="00517313">
        <w:rPr>
          <w:rFonts w:hint="eastAsia"/>
        </w:rPr>
        <w:t>容器）通常也是</w:t>
      </w:r>
      <w:r w:rsidRPr="00517313">
        <w:t>JSP</w:t>
      </w:r>
      <w:r w:rsidRPr="00517313">
        <w:rPr>
          <w:rFonts w:hint="eastAsia"/>
        </w:rPr>
        <w:t>容器，可以提供</w:t>
      </w:r>
      <w:r w:rsidRPr="00517313">
        <w:t>JSP</w:t>
      </w:r>
      <w:r w:rsidRPr="00517313">
        <w:rPr>
          <w:rFonts w:hint="eastAsia"/>
        </w:rPr>
        <w:t>页面的运行环境，</w:t>
      </w:r>
      <w:hyperlink r:id="rId5" w:tgtFrame="_blank" w:history="1">
        <w:r w:rsidRPr="00517313">
          <w:rPr>
            <w:rStyle w:val="Hyperlink"/>
          </w:rPr>
          <w:t>Tomcat</w:t>
        </w:r>
      </w:hyperlink>
      <w:r w:rsidRPr="00517313">
        <w:rPr>
          <w:rFonts w:hint="eastAsia"/>
        </w:rPr>
        <w:t>就是一个</w:t>
      </w:r>
      <w:r w:rsidRPr="00517313">
        <w:t>Servlet/JSP</w:t>
      </w:r>
      <w:r w:rsidRPr="00517313">
        <w:rPr>
          <w:rFonts w:hint="eastAsia"/>
        </w:rPr>
        <w:t>容器。第一次请求一个</w:t>
      </w:r>
      <w:r w:rsidRPr="00517313">
        <w:t>JSP</w:t>
      </w:r>
      <w:r w:rsidRPr="00517313">
        <w:rPr>
          <w:rFonts w:hint="eastAsia"/>
        </w:rPr>
        <w:t>页面时，</w:t>
      </w:r>
      <w:r w:rsidRPr="00517313">
        <w:t>Servlet/JSP</w:t>
      </w:r>
      <w:r w:rsidRPr="00517313">
        <w:rPr>
          <w:rFonts w:hint="eastAsia"/>
        </w:rPr>
        <w:t>容器首先将</w:t>
      </w:r>
      <w:r w:rsidRPr="00517313">
        <w:t>JSP</w:t>
      </w:r>
      <w:r w:rsidRPr="00517313">
        <w:rPr>
          <w:rFonts w:hint="eastAsia"/>
        </w:rPr>
        <w:t>页面转换成一个</w:t>
      </w:r>
      <w:r w:rsidRPr="00517313">
        <w:t>JSP</w:t>
      </w:r>
      <w:r w:rsidRPr="00517313">
        <w:rPr>
          <w:rFonts w:hint="eastAsia"/>
        </w:rPr>
        <w:t>页面的实现类，这是一个实现了</w:t>
      </w:r>
      <w:r w:rsidRPr="00517313">
        <w:t>JspPage</w:t>
      </w:r>
      <w:r w:rsidRPr="00517313">
        <w:rPr>
          <w:rFonts w:hint="eastAsia"/>
        </w:rPr>
        <w:t>接口或其子接口</w:t>
      </w:r>
      <w:r w:rsidRPr="00517313">
        <w:t>HttpJspPage</w:t>
      </w:r>
      <w:r w:rsidRPr="00517313">
        <w:rPr>
          <w:rFonts w:hint="eastAsia"/>
        </w:rPr>
        <w:t>的</w:t>
      </w:r>
      <w:r w:rsidRPr="00517313">
        <w:t>Java</w:t>
      </w:r>
      <w:r w:rsidRPr="00517313">
        <w:rPr>
          <w:rFonts w:hint="eastAsia"/>
        </w:rPr>
        <w:t>类。</w:t>
      </w:r>
      <w:r w:rsidRPr="00517313">
        <w:t>JspPage</w:t>
      </w:r>
      <w:r w:rsidRPr="00517313">
        <w:rPr>
          <w:rFonts w:hint="eastAsia"/>
        </w:rPr>
        <w:t>接口是</w:t>
      </w:r>
      <w:r w:rsidRPr="00517313">
        <w:t>Servlet</w:t>
      </w:r>
      <w:r w:rsidRPr="00517313">
        <w:rPr>
          <w:rFonts w:hint="eastAsia"/>
        </w:rPr>
        <w:t>的子接口，因此每个</w:t>
      </w:r>
      <w:r w:rsidRPr="00517313">
        <w:t>JSP</w:t>
      </w:r>
      <w:r w:rsidRPr="00517313">
        <w:rPr>
          <w:rFonts w:hint="eastAsia"/>
        </w:rPr>
        <w:t>页面都是一个</w:t>
      </w:r>
      <w:r w:rsidRPr="00517313">
        <w:t>Servlet</w:t>
      </w:r>
      <w:r w:rsidRPr="00517313">
        <w:rPr>
          <w:rFonts w:hint="eastAsia"/>
        </w:rPr>
        <w:t>。转换成功后，容器会编译</w:t>
      </w:r>
      <w:r w:rsidRPr="00517313">
        <w:t>Servlet</w:t>
      </w:r>
      <w:r w:rsidRPr="00517313">
        <w:rPr>
          <w:rFonts w:hint="eastAsia"/>
        </w:rPr>
        <w:t>类，之后容器加载和实例化</w:t>
      </w:r>
      <w:r w:rsidRPr="00517313">
        <w:t>Java</w:t>
      </w:r>
      <w:r w:rsidRPr="00517313">
        <w:rPr>
          <w:rFonts w:hint="eastAsia"/>
        </w:rPr>
        <w:t>字节码，并执行它通常对</w:t>
      </w:r>
      <w:r w:rsidRPr="00517313">
        <w:t>Servlet</w:t>
      </w:r>
      <w:r w:rsidRPr="00517313">
        <w:rPr>
          <w:rFonts w:hint="eastAsia"/>
        </w:rPr>
        <w:t>所做的生命周期操作。对同一个</w:t>
      </w:r>
      <w:r w:rsidRPr="00517313">
        <w:t>JSP</w:t>
      </w:r>
      <w:r w:rsidRPr="00517313">
        <w:rPr>
          <w:rFonts w:hint="eastAsia"/>
        </w:rPr>
        <w:t>页面的后续请求，容器会查看这个</w:t>
      </w:r>
      <w:r w:rsidRPr="00517313">
        <w:t>JSP</w:t>
      </w:r>
      <w:r w:rsidRPr="00517313">
        <w:rPr>
          <w:rFonts w:hint="eastAsia"/>
        </w:rPr>
        <w:t>页面是否被修改过，如果修改过就会重新转换并重新编译并执行。如果没有则执行内存中已经存在的</w:t>
      </w:r>
      <w:r w:rsidRPr="00517313">
        <w:t>Servlet</w:t>
      </w:r>
      <w:r w:rsidRPr="00517313">
        <w:rPr>
          <w:rFonts w:hint="eastAsia"/>
        </w:rPr>
        <w:t>实例。我们可以看一段</w:t>
      </w:r>
      <w:r w:rsidRPr="00517313">
        <w:t>JSP</w:t>
      </w:r>
      <w:r w:rsidRPr="00517313">
        <w:rPr>
          <w:rFonts w:hint="eastAsia"/>
        </w:rPr>
        <w:t>代码对应的</w:t>
      </w:r>
      <w:r w:rsidRPr="00517313">
        <w:t>Java</w:t>
      </w:r>
      <w:r w:rsidRPr="00517313">
        <w:rPr>
          <w:rFonts w:hint="eastAsia"/>
        </w:rPr>
        <w:t>程序就知道一切了，而且</w:t>
      </w:r>
      <w:r w:rsidRPr="00517313">
        <w:t>9</w:t>
      </w:r>
      <w:r w:rsidRPr="00517313">
        <w:rPr>
          <w:rFonts w:hint="eastAsia"/>
        </w:rPr>
        <w:t>个内置对象的神秘面纱也会被揭开。</w:t>
      </w:r>
    </w:p>
    <w:p w:rsidR="00B80C4C" w:rsidRPr="00517313" w:rsidRDefault="00B80C4C" w:rsidP="00517313">
      <w:pPr>
        <w:spacing w:line="360" w:lineRule="auto"/>
      </w:pPr>
      <w:r w:rsidRPr="00517313">
        <w:t>JSP</w:t>
      </w:r>
      <w:r w:rsidRPr="00517313">
        <w:rPr>
          <w:rFonts w:hint="eastAsia"/>
        </w:rPr>
        <w:t>页面：</w:t>
      </w:r>
    </w:p>
    <w:p w:rsidR="00B80C4C" w:rsidRPr="00517313" w:rsidRDefault="00B80C4C" w:rsidP="00517313">
      <w:pPr>
        <w:spacing w:line="360" w:lineRule="auto"/>
      </w:pPr>
      <w:r w:rsidRPr="00517313">
        <w:t>[html] </w:t>
      </w:r>
      <w:hyperlink r:id="rId6" w:tgtFrame="_blank" w:tooltip="view plain" w:history="1">
        <w:r w:rsidRPr="00517313">
          <w:rPr>
            <w:rStyle w:val="Hyperlink"/>
          </w:rPr>
          <w:t>view plain</w:t>
        </w:r>
      </w:hyperlink>
      <w:r w:rsidRPr="00517313">
        <w:t> </w:t>
      </w:r>
      <w:hyperlink r:id="rId7" w:tgtFrame="_blank" w:tooltip="copy" w:history="1">
        <w:r w:rsidRPr="00517313">
          <w:rPr>
            <w:rStyle w:val="Hyperlink"/>
          </w:rPr>
          <w:t>copy</w:t>
        </w:r>
      </w:hyperlink>
    </w:p>
    <w:p w:rsidR="00B80C4C" w:rsidRPr="00517313" w:rsidRDefault="00B80C4C" w:rsidP="00517313">
      <w:pPr>
        <w:spacing w:line="360" w:lineRule="auto"/>
      </w:pPr>
      <w:r w:rsidRPr="00517313">
        <w:t>&lt;%@ page pageEncoding="UTF-8"%&gt;  </w:t>
      </w:r>
    </w:p>
    <w:p w:rsidR="00B80C4C" w:rsidRPr="00517313" w:rsidRDefault="00B80C4C" w:rsidP="00517313">
      <w:pPr>
        <w:spacing w:line="360" w:lineRule="auto"/>
      </w:pPr>
      <w:r w:rsidRPr="00517313">
        <w:t>&lt;%  </w:t>
      </w:r>
    </w:p>
    <w:p w:rsidR="00B80C4C" w:rsidRPr="00517313" w:rsidRDefault="00B80C4C" w:rsidP="00517313">
      <w:pPr>
        <w:spacing w:line="360" w:lineRule="auto"/>
      </w:pPr>
      <w:r w:rsidRPr="00517313">
        <w:t>String path = request.getContextPath();  </w:t>
      </w:r>
    </w:p>
    <w:p w:rsidR="00B80C4C" w:rsidRPr="00517313" w:rsidRDefault="00B80C4C" w:rsidP="00517313">
      <w:pPr>
        <w:spacing w:line="360" w:lineRule="auto"/>
      </w:pPr>
      <w:r w:rsidRPr="00517313">
        <w:t>String basePath = request.getScheme()+"://"+request.getServerName()+":"+request.getServerPort()+path+"/";  </w:t>
      </w:r>
    </w:p>
    <w:p w:rsidR="00B80C4C" w:rsidRPr="00517313" w:rsidRDefault="00B80C4C" w:rsidP="00517313">
      <w:pPr>
        <w:spacing w:line="360" w:lineRule="auto"/>
      </w:pPr>
      <w:r w:rsidRPr="00517313">
        <w:t>%&gt;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&lt;!DOCTYPE html&gt;  </w:t>
      </w:r>
    </w:p>
    <w:p w:rsidR="00B80C4C" w:rsidRPr="00517313" w:rsidRDefault="00B80C4C" w:rsidP="00517313">
      <w:pPr>
        <w:spacing w:line="360" w:lineRule="auto"/>
      </w:pPr>
      <w:r w:rsidRPr="00517313">
        <w:t>&lt;html&gt;  </w:t>
      </w:r>
    </w:p>
    <w:p w:rsidR="00B80C4C" w:rsidRPr="00517313" w:rsidRDefault="00B80C4C" w:rsidP="00517313">
      <w:pPr>
        <w:spacing w:line="360" w:lineRule="auto"/>
      </w:pPr>
      <w:r w:rsidRPr="00517313">
        <w:t>  &lt;head&gt;  </w:t>
      </w:r>
    </w:p>
    <w:p w:rsidR="00B80C4C" w:rsidRPr="00517313" w:rsidRDefault="00B80C4C" w:rsidP="00517313">
      <w:pPr>
        <w:spacing w:line="360" w:lineRule="auto"/>
      </w:pPr>
      <w:r w:rsidRPr="00517313">
        <w:t>    &lt;base href="&lt;%=basePath%&gt;"&gt;  </w:t>
      </w:r>
    </w:p>
    <w:p w:rsidR="00B80C4C" w:rsidRPr="00517313" w:rsidRDefault="00B80C4C" w:rsidP="00517313">
      <w:pPr>
        <w:spacing w:line="360" w:lineRule="auto"/>
      </w:pPr>
      <w:r w:rsidRPr="00517313">
        <w:t>    &lt;title&gt;</w:t>
      </w:r>
      <w:r w:rsidRPr="00517313">
        <w:rPr>
          <w:rFonts w:hint="eastAsia"/>
        </w:rPr>
        <w:t>首页</w:t>
      </w:r>
      <w:r w:rsidRPr="00517313">
        <w:t>&lt;/title&gt;  </w:t>
      </w:r>
    </w:p>
    <w:p w:rsidR="00B80C4C" w:rsidRPr="00517313" w:rsidRDefault="00B80C4C" w:rsidP="00517313">
      <w:pPr>
        <w:spacing w:line="360" w:lineRule="auto"/>
      </w:pPr>
      <w:r w:rsidRPr="00517313">
        <w:t>    &lt;style type="text/css"&gt;  </w:t>
      </w:r>
    </w:p>
    <w:p w:rsidR="00B80C4C" w:rsidRPr="00517313" w:rsidRDefault="00B80C4C" w:rsidP="00517313">
      <w:pPr>
        <w:spacing w:line="360" w:lineRule="auto"/>
      </w:pPr>
      <w:r w:rsidRPr="00517313">
        <w:t>        * { font-family: "Arial"; }  </w:t>
      </w:r>
    </w:p>
    <w:p w:rsidR="00B80C4C" w:rsidRPr="00517313" w:rsidRDefault="00B80C4C" w:rsidP="00517313">
      <w:pPr>
        <w:spacing w:line="360" w:lineRule="auto"/>
      </w:pPr>
      <w:r w:rsidRPr="00517313">
        <w:t>    &lt;/style&gt;  </w:t>
      </w:r>
    </w:p>
    <w:p w:rsidR="00B80C4C" w:rsidRPr="00517313" w:rsidRDefault="00B80C4C" w:rsidP="00517313">
      <w:pPr>
        <w:spacing w:line="360" w:lineRule="auto"/>
      </w:pPr>
      <w:r w:rsidRPr="00517313">
        <w:t>  &lt;/head&gt;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&lt;body&gt;  </w:t>
      </w:r>
    </w:p>
    <w:p w:rsidR="00B80C4C" w:rsidRPr="00517313" w:rsidRDefault="00B80C4C" w:rsidP="00517313">
      <w:pPr>
        <w:spacing w:line="360" w:lineRule="auto"/>
      </w:pPr>
      <w:r w:rsidRPr="00517313">
        <w:t>    &lt;h1&gt;Hello, World!&lt;/h1&gt;  </w:t>
      </w:r>
    </w:p>
    <w:p w:rsidR="00B80C4C" w:rsidRPr="00517313" w:rsidRDefault="00B80C4C" w:rsidP="00517313">
      <w:pPr>
        <w:spacing w:line="360" w:lineRule="auto"/>
      </w:pPr>
      <w:r w:rsidRPr="00517313">
        <w:t>    &lt;hr/&gt;  </w:t>
      </w:r>
    </w:p>
    <w:p w:rsidR="00B80C4C" w:rsidRPr="00517313" w:rsidRDefault="00B80C4C" w:rsidP="00517313">
      <w:pPr>
        <w:spacing w:line="360" w:lineRule="auto"/>
      </w:pPr>
      <w:r w:rsidRPr="00517313">
        <w:t>    &lt;h2&gt;Current time is: &lt;%= new java.util.Date().toString() %&gt;&lt;/h2&gt;  </w:t>
      </w:r>
    </w:p>
    <w:p w:rsidR="00B80C4C" w:rsidRPr="00517313" w:rsidRDefault="00B80C4C" w:rsidP="00517313">
      <w:pPr>
        <w:spacing w:line="360" w:lineRule="auto"/>
      </w:pPr>
      <w:r w:rsidRPr="00517313">
        <w:t>  &lt;/body&gt;  </w:t>
      </w:r>
    </w:p>
    <w:p w:rsidR="00B80C4C" w:rsidRPr="00517313" w:rsidRDefault="00B80C4C" w:rsidP="00517313">
      <w:pPr>
        <w:spacing w:line="360" w:lineRule="auto"/>
      </w:pPr>
      <w:r w:rsidRPr="00517313">
        <w:t>&lt;/html&gt;  </w:t>
      </w:r>
    </w:p>
    <w:p w:rsidR="00B80C4C" w:rsidRPr="00517313" w:rsidRDefault="00B80C4C" w:rsidP="00517313">
      <w:pPr>
        <w:spacing w:line="360" w:lineRule="auto"/>
      </w:pPr>
      <w:r w:rsidRPr="00517313">
        <w:rPr>
          <w:rFonts w:hint="eastAsia"/>
        </w:rPr>
        <w:t>对应的</w:t>
      </w:r>
      <w:r w:rsidRPr="00517313">
        <w:t>Java</w:t>
      </w:r>
      <w:r w:rsidRPr="00517313">
        <w:rPr>
          <w:rFonts w:hint="eastAsia"/>
        </w:rPr>
        <w:t>代码：</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 Generated by the Jasper component of Apache Tomcat </w:t>
      </w:r>
    </w:p>
    <w:p w:rsidR="00B80C4C" w:rsidRPr="00517313" w:rsidRDefault="00B80C4C" w:rsidP="00517313">
      <w:pPr>
        <w:spacing w:line="360" w:lineRule="auto"/>
      </w:pPr>
      <w:r w:rsidRPr="00517313">
        <w:t> * Version: Apache Tomcat/</w:t>
      </w:r>
      <w:smartTag w:uri="urn:schemas-microsoft-com:office:smarttags" w:element="chsdate">
        <w:smartTagPr>
          <w:attr w:name="IsROCDate" w:val="False"/>
          <w:attr w:name="IsLunarDate" w:val="False"/>
          <w:attr w:name="Day" w:val="30"/>
          <w:attr w:name="Month" w:val="12"/>
          <w:attr w:name="Year" w:val="1899"/>
        </w:smartTagPr>
        <w:r w:rsidRPr="00517313">
          <w:t>7.0.52</w:t>
        </w:r>
      </w:smartTag>
      <w:r w:rsidRPr="00517313">
        <w:t> </w:t>
      </w:r>
    </w:p>
    <w:p w:rsidR="00B80C4C" w:rsidRPr="00517313" w:rsidRDefault="00B80C4C" w:rsidP="00517313">
      <w:pPr>
        <w:spacing w:line="360" w:lineRule="auto"/>
      </w:pPr>
      <w:r w:rsidRPr="00517313">
        <w:t> * Generated at: </w:t>
      </w:r>
      <w:smartTag w:uri="urn:schemas-microsoft-com:office:smarttags" w:element="chsdate">
        <w:smartTagPr>
          <w:attr w:name="IsROCDate" w:val="False"/>
          <w:attr w:name="IsLunarDate" w:val="False"/>
          <w:attr w:name="Day" w:val="13"/>
          <w:attr w:name="Month" w:val="10"/>
          <w:attr w:name="Year" w:val="2014"/>
        </w:smartTagPr>
        <w:r w:rsidRPr="00517313">
          <w:t>2014-10-13</w:t>
        </w:r>
      </w:smartTag>
      <w:r w:rsidRPr="00517313">
        <w:t> 13:28:38 UTC </w:t>
      </w:r>
    </w:p>
    <w:p w:rsidR="00B80C4C" w:rsidRPr="00517313" w:rsidRDefault="00B80C4C" w:rsidP="00517313">
      <w:pPr>
        <w:spacing w:line="360" w:lineRule="auto"/>
      </w:pPr>
      <w:r w:rsidRPr="00517313">
        <w:t> * Note: The last modified time of this file was set to </w:t>
      </w:r>
    </w:p>
    <w:p w:rsidR="00B80C4C" w:rsidRPr="00517313" w:rsidRDefault="00B80C4C" w:rsidP="00517313">
      <w:pPr>
        <w:spacing w:line="360" w:lineRule="auto"/>
      </w:pPr>
      <w:r w:rsidRPr="00517313">
        <w:t> *       the last modified time of the source file after </w:t>
      </w:r>
    </w:p>
    <w:p w:rsidR="00B80C4C" w:rsidRPr="00517313" w:rsidRDefault="00B80C4C" w:rsidP="00517313">
      <w:pPr>
        <w:spacing w:line="360" w:lineRule="auto"/>
      </w:pPr>
      <w:r w:rsidRPr="00517313">
        <w:t> *       generation to assist with modification tracking.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package org.apache.jsp;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javax.servlet.*;  </w:t>
      </w:r>
    </w:p>
    <w:p w:rsidR="00B80C4C" w:rsidRPr="00517313" w:rsidRDefault="00B80C4C" w:rsidP="00517313">
      <w:pPr>
        <w:spacing w:line="360" w:lineRule="auto"/>
      </w:pPr>
      <w:r w:rsidRPr="00517313">
        <w:t>import javax.servlet.http.*;  </w:t>
      </w:r>
    </w:p>
    <w:p w:rsidR="00B80C4C" w:rsidRPr="00517313" w:rsidRDefault="00B80C4C" w:rsidP="00517313">
      <w:pPr>
        <w:spacing w:line="360" w:lineRule="auto"/>
      </w:pPr>
      <w:r w:rsidRPr="00517313">
        <w:t>import javax.servlet.jsp.*;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public final class index_jsp extends org.apache.jasper.runtime.HttpJspBase  </w:t>
      </w:r>
    </w:p>
    <w:p w:rsidR="00B80C4C" w:rsidRPr="00517313" w:rsidRDefault="00B80C4C" w:rsidP="00517313">
      <w:pPr>
        <w:spacing w:line="360" w:lineRule="auto"/>
      </w:pPr>
      <w:r w:rsidRPr="00517313">
        <w:t>        implements org.apache.jasper.runtime.JspSourceDependent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private static final javax.servlet.jsp.JspFactory _jspxFactory = javax.servlet.jsp.JspFactory  </w:t>
      </w:r>
    </w:p>
    <w:p w:rsidR="00B80C4C" w:rsidRPr="00517313" w:rsidRDefault="00B80C4C" w:rsidP="00517313">
      <w:pPr>
        <w:spacing w:line="360" w:lineRule="auto"/>
      </w:pPr>
      <w:r w:rsidRPr="00517313">
        <w:t>            .getDefaultFactory();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private static java.util.Map&lt;java.lang.String, java.lang.Long&gt; _jspx_dependants;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private javax.el.ExpressionFactory _el_expressionfactory;  </w:t>
      </w:r>
    </w:p>
    <w:p w:rsidR="00B80C4C" w:rsidRPr="00517313" w:rsidRDefault="00B80C4C" w:rsidP="00517313">
      <w:pPr>
        <w:spacing w:line="360" w:lineRule="auto"/>
      </w:pPr>
      <w:r w:rsidRPr="00517313">
        <w:t>    private org.apache.tomcat.InstanceManager _jsp_instancemanager;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java.util.Map&lt;java.lang.String, java.lang.Long&gt; getDependants() {  </w:t>
      </w:r>
    </w:p>
    <w:p w:rsidR="00B80C4C" w:rsidRPr="00517313" w:rsidRDefault="00B80C4C" w:rsidP="00517313">
      <w:pPr>
        <w:spacing w:line="360" w:lineRule="auto"/>
      </w:pPr>
      <w:r w:rsidRPr="00517313">
        <w:t>        return _jspx_dependants;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void _jspInit() {  </w:t>
      </w:r>
    </w:p>
    <w:p w:rsidR="00B80C4C" w:rsidRPr="00517313" w:rsidRDefault="00B80C4C" w:rsidP="00517313">
      <w:pPr>
        <w:spacing w:line="360" w:lineRule="auto"/>
      </w:pPr>
      <w:r w:rsidRPr="00517313">
        <w:t>        _el_expressionfactory = _jspxFactory.getJspApplicationContext(  </w:t>
      </w:r>
    </w:p>
    <w:p w:rsidR="00B80C4C" w:rsidRPr="00517313" w:rsidRDefault="00B80C4C" w:rsidP="00517313">
      <w:pPr>
        <w:spacing w:line="360" w:lineRule="auto"/>
      </w:pPr>
      <w:r w:rsidRPr="00517313">
        <w:t>                getServletConfig().getServletContext()).getExpressionFactory();  </w:t>
      </w:r>
    </w:p>
    <w:p w:rsidR="00B80C4C" w:rsidRPr="00517313" w:rsidRDefault="00B80C4C" w:rsidP="00517313">
      <w:pPr>
        <w:spacing w:line="360" w:lineRule="auto"/>
      </w:pPr>
      <w:r w:rsidRPr="00517313">
        <w:t>        _jsp_instancemanager = org.apache.jasper.runtime.InstanceManagerFactory  </w:t>
      </w:r>
    </w:p>
    <w:p w:rsidR="00B80C4C" w:rsidRPr="00517313" w:rsidRDefault="00B80C4C" w:rsidP="00517313">
      <w:pPr>
        <w:spacing w:line="360" w:lineRule="auto"/>
      </w:pPr>
      <w:r w:rsidRPr="00517313">
        <w:t>                .getInstanceManager(getServletConfig());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void _jspDestroy()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void _jspService(  </w:t>
      </w:r>
    </w:p>
    <w:p w:rsidR="00B80C4C" w:rsidRPr="00517313" w:rsidRDefault="00B80C4C" w:rsidP="00517313">
      <w:pPr>
        <w:spacing w:line="360" w:lineRule="auto"/>
      </w:pPr>
      <w:r w:rsidRPr="00517313">
        <w:t>            final javax.servlet.http.HttpServletRequest request,  </w:t>
      </w:r>
    </w:p>
    <w:p w:rsidR="00B80C4C" w:rsidRPr="00517313" w:rsidRDefault="00B80C4C" w:rsidP="00517313">
      <w:pPr>
        <w:spacing w:line="360" w:lineRule="auto"/>
      </w:pPr>
      <w:r w:rsidRPr="00517313">
        <w:t>            final javax.servlet.http.HttpServletResponse response)  </w:t>
      </w:r>
    </w:p>
    <w:p w:rsidR="00B80C4C" w:rsidRPr="00517313" w:rsidRDefault="00B80C4C" w:rsidP="00517313">
      <w:pPr>
        <w:spacing w:line="360" w:lineRule="auto"/>
      </w:pPr>
      <w:r w:rsidRPr="00517313">
        <w:t>            throws java.io.IOException, javax.servlet.ServletException {  </w:t>
      </w:r>
    </w:p>
    <w:p w:rsidR="00B80C4C" w:rsidRPr="00517313" w:rsidRDefault="00B80C4C" w:rsidP="00517313">
      <w:pPr>
        <w:spacing w:line="360" w:lineRule="auto"/>
      </w:pPr>
      <w:r w:rsidRPr="00517313">
        <w:t>// 9</w:t>
      </w:r>
      <w:r w:rsidRPr="00517313">
        <w:rPr>
          <w:rFonts w:hint="eastAsia"/>
        </w:rPr>
        <w:t>个内置对象就是在这里定义的</w:t>
      </w:r>
      <w:r w:rsidRPr="00517313">
        <w:t>  </w:t>
      </w:r>
    </w:p>
    <w:p w:rsidR="00B80C4C" w:rsidRPr="00517313" w:rsidRDefault="00B80C4C" w:rsidP="00517313">
      <w:pPr>
        <w:spacing w:line="360" w:lineRule="auto"/>
      </w:pPr>
      <w:r w:rsidRPr="00517313">
        <w:t>        final javax.servlet.jsp.PageContext pageContext;  </w:t>
      </w:r>
    </w:p>
    <w:p w:rsidR="00B80C4C" w:rsidRPr="00517313" w:rsidRDefault="00B80C4C" w:rsidP="00517313">
      <w:pPr>
        <w:spacing w:line="360" w:lineRule="auto"/>
      </w:pPr>
      <w:r w:rsidRPr="00517313">
        <w:t>        javax.servlet.http.HttpSession session = null;  </w:t>
      </w:r>
    </w:p>
    <w:p w:rsidR="00B80C4C" w:rsidRPr="00517313" w:rsidRDefault="00B80C4C" w:rsidP="00517313">
      <w:pPr>
        <w:spacing w:line="360" w:lineRule="auto"/>
      </w:pPr>
      <w:r w:rsidRPr="00517313">
        <w:t>        final javax.servlet.ServletContext application;  </w:t>
      </w:r>
    </w:p>
    <w:p w:rsidR="00B80C4C" w:rsidRPr="00517313" w:rsidRDefault="00B80C4C" w:rsidP="00517313">
      <w:pPr>
        <w:spacing w:line="360" w:lineRule="auto"/>
      </w:pPr>
      <w:r w:rsidRPr="00517313">
        <w:t>        final javax.servlet.ServletConfig config;  </w:t>
      </w:r>
    </w:p>
    <w:p w:rsidR="00B80C4C" w:rsidRPr="00517313" w:rsidRDefault="00B80C4C" w:rsidP="00517313">
      <w:pPr>
        <w:spacing w:line="360" w:lineRule="auto"/>
      </w:pPr>
      <w:r w:rsidRPr="00517313">
        <w:t>        javax.servlet.jsp.JspWriter out = null;  </w:t>
      </w:r>
    </w:p>
    <w:p w:rsidR="00B80C4C" w:rsidRPr="00517313" w:rsidRDefault="00B80C4C" w:rsidP="00517313">
      <w:pPr>
        <w:spacing w:line="360" w:lineRule="auto"/>
      </w:pPr>
      <w:r w:rsidRPr="00517313">
        <w:t>        final java.lang.Object page = this;  </w:t>
      </w:r>
    </w:p>
    <w:p w:rsidR="00B80C4C" w:rsidRPr="00517313" w:rsidRDefault="00B80C4C" w:rsidP="00517313">
      <w:pPr>
        <w:spacing w:line="360" w:lineRule="auto"/>
      </w:pPr>
      <w:r w:rsidRPr="00517313">
        <w:t>        javax.servlet.jsp.JspWriter _jspx_out = null;  </w:t>
      </w:r>
    </w:p>
    <w:p w:rsidR="00B80C4C" w:rsidRPr="00517313" w:rsidRDefault="00B80C4C" w:rsidP="00517313">
      <w:pPr>
        <w:spacing w:line="360" w:lineRule="auto"/>
      </w:pPr>
      <w:r w:rsidRPr="00517313">
        <w:t>        javax.servlet.jsp.PageContext _jspx_page_context = null;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try {  </w:t>
      </w:r>
    </w:p>
    <w:p w:rsidR="00B80C4C" w:rsidRPr="00517313" w:rsidRDefault="00B80C4C" w:rsidP="00517313">
      <w:pPr>
        <w:spacing w:line="360" w:lineRule="auto"/>
      </w:pPr>
      <w:r w:rsidRPr="00517313">
        <w:t>            response.setContentType("text/html;charset=UTF-8");  </w:t>
      </w:r>
    </w:p>
    <w:p w:rsidR="00B80C4C" w:rsidRPr="00517313" w:rsidRDefault="00B80C4C" w:rsidP="00517313">
      <w:pPr>
        <w:spacing w:line="360" w:lineRule="auto"/>
      </w:pPr>
      <w:r w:rsidRPr="00517313">
        <w:t>            pageContext = _jspxFactory.getPageContext(this, request, response,  </w:t>
      </w:r>
    </w:p>
    <w:p w:rsidR="00B80C4C" w:rsidRPr="00517313" w:rsidRDefault="00B80C4C" w:rsidP="00517313">
      <w:pPr>
        <w:spacing w:line="360" w:lineRule="auto"/>
      </w:pPr>
      <w:r w:rsidRPr="00517313">
        <w:t>                    null, true, 8192, true);  </w:t>
      </w:r>
    </w:p>
    <w:p w:rsidR="00B80C4C" w:rsidRPr="00517313" w:rsidRDefault="00B80C4C" w:rsidP="00517313">
      <w:pPr>
        <w:spacing w:line="360" w:lineRule="auto"/>
      </w:pPr>
      <w:r w:rsidRPr="00517313">
        <w:t>            _jspx_page_context = pageContext;  </w:t>
      </w:r>
    </w:p>
    <w:p w:rsidR="00B80C4C" w:rsidRPr="00517313" w:rsidRDefault="00B80C4C" w:rsidP="00517313">
      <w:pPr>
        <w:spacing w:line="360" w:lineRule="auto"/>
      </w:pPr>
      <w:r w:rsidRPr="00517313">
        <w:t>            application = pageContext.getServletContext();  </w:t>
      </w:r>
    </w:p>
    <w:p w:rsidR="00B80C4C" w:rsidRPr="00517313" w:rsidRDefault="00B80C4C" w:rsidP="00517313">
      <w:pPr>
        <w:spacing w:line="360" w:lineRule="auto"/>
      </w:pPr>
      <w:r w:rsidRPr="00517313">
        <w:t>            config = pageContext.getServletConfig();  </w:t>
      </w:r>
    </w:p>
    <w:p w:rsidR="00B80C4C" w:rsidRPr="00517313" w:rsidRDefault="00B80C4C" w:rsidP="00517313">
      <w:pPr>
        <w:spacing w:line="360" w:lineRule="auto"/>
      </w:pPr>
      <w:r w:rsidRPr="00517313">
        <w:t>            session = pageContext.getSession();  </w:t>
      </w:r>
    </w:p>
    <w:p w:rsidR="00B80C4C" w:rsidRPr="00517313" w:rsidRDefault="00B80C4C" w:rsidP="00517313">
      <w:pPr>
        <w:spacing w:line="360" w:lineRule="auto"/>
      </w:pPr>
      <w:r w:rsidRPr="00517313">
        <w:t>            out = pageContext.getOut();  </w:t>
      </w:r>
    </w:p>
    <w:p w:rsidR="00B80C4C" w:rsidRPr="00517313" w:rsidRDefault="00B80C4C" w:rsidP="00517313">
      <w:pPr>
        <w:spacing w:line="360" w:lineRule="auto"/>
      </w:pPr>
      <w:r w:rsidRPr="00517313">
        <w:t>            _jspx_out = out;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out.write('\r');  </w:t>
      </w:r>
    </w:p>
    <w:p w:rsidR="00B80C4C" w:rsidRPr="00517313" w:rsidRDefault="00B80C4C" w:rsidP="00517313">
      <w:pPr>
        <w:spacing w:line="360" w:lineRule="auto"/>
      </w:pPr>
      <w:r w:rsidRPr="00517313">
        <w:t>            out.write('\n');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String path = request.getContextPath();  </w:t>
      </w:r>
    </w:p>
    <w:p w:rsidR="00B80C4C" w:rsidRPr="00517313" w:rsidRDefault="00B80C4C" w:rsidP="00517313">
      <w:pPr>
        <w:spacing w:line="360" w:lineRule="auto"/>
      </w:pPr>
      <w:r w:rsidRPr="00517313">
        <w:t>            String basePath = request.getScheme() + "://"  </w:t>
      </w:r>
    </w:p>
    <w:p w:rsidR="00B80C4C" w:rsidRPr="00517313" w:rsidRDefault="00B80C4C" w:rsidP="00517313">
      <w:pPr>
        <w:spacing w:line="360" w:lineRule="auto"/>
      </w:pPr>
      <w:r w:rsidRPr="00517313">
        <w:t>                    + request.getServerName() + ":" + request.getServerPort()  </w:t>
      </w:r>
    </w:p>
    <w:p w:rsidR="00B80C4C" w:rsidRPr="00517313" w:rsidRDefault="00B80C4C" w:rsidP="00517313">
      <w:pPr>
        <w:spacing w:line="360" w:lineRule="auto"/>
      </w:pPr>
      <w:r w:rsidRPr="00517313">
        <w:t>                    + path + "/";  </w:t>
      </w:r>
    </w:p>
    <w:p w:rsidR="00B80C4C" w:rsidRPr="00517313" w:rsidRDefault="00B80C4C" w:rsidP="00517313">
      <w:pPr>
        <w:spacing w:line="360" w:lineRule="auto"/>
      </w:pPr>
      <w:r w:rsidRPr="00517313">
        <w:t>// </w:t>
      </w:r>
      <w:r w:rsidRPr="00517313">
        <w:rPr>
          <w:rFonts w:hint="eastAsia"/>
        </w:rPr>
        <w:t>以下代码通过输出流将</w:t>
      </w:r>
      <w:r w:rsidRPr="00517313">
        <w:t>HTML</w:t>
      </w:r>
      <w:r w:rsidRPr="00517313">
        <w:rPr>
          <w:rFonts w:hint="eastAsia"/>
        </w:rPr>
        <w:t>标签输出到浏览器中</w:t>
      </w:r>
      <w:r w:rsidRPr="00517313">
        <w:t>  </w:t>
      </w:r>
    </w:p>
    <w:p w:rsidR="00B80C4C" w:rsidRPr="00517313" w:rsidRDefault="00B80C4C" w:rsidP="00517313">
      <w:pPr>
        <w:spacing w:line="360" w:lineRule="auto"/>
      </w:pPr>
      <w:r w:rsidRPr="00517313">
        <w:t>            out.write("\r\n");  </w:t>
      </w:r>
    </w:p>
    <w:p w:rsidR="00B80C4C" w:rsidRPr="00517313" w:rsidRDefault="00B80C4C" w:rsidP="00517313">
      <w:pPr>
        <w:spacing w:line="360" w:lineRule="auto"/>
      </w:pPr>
      <w:r w:rsidRPr="00517313">
        <w:t>            out.write("\r\n");  </w:t>
      </w:r>
    </w:p>
    <w:p w:rsidR="00B80C4C" w:rsidRPr="00517313" w:rsidRDefault="00B80C4C" w:rsidP="00517313">
      <w:pPr>
        <w:spacing w:line="360" w:lineRule="auto"/>
      </w:pPr>
      <w:r w:rsidRPr="00517313">
        <w:t>            out.write("&lt;!DOCTYPE html&gt;\r\n");  </w:t>
      </w:r>
    </w:p>
    <w:p w:rsidR="00B80C4C" w:rsidRPr="00517313" w:rsidRDefault="00B80C4C" w:rsidP="00517313">
      <w:pPr>
        <w:spacing w:line="360" w:lineRule="auto"/>
      </w:pPr>
      <w:r w:rsidRPr="00517313">
        <w:t>            out.write("&lt;html&gt;\r\n");  </w:t>
      </w:r>
    </w:p>
    <w:p w:rsidR="00B80C4C" w:rsidRPr="00517313" w:rsidRDefault="00B80C4C" w:rsidP="00517313">
      <w:pPr>
        <w:spacing w:line="360" w:lineRule="auto"/>
      </w:pPr>
      <w:r w:rsidRPr="00517313">
        <w:t>            out.write("  &lt;head&gt;\r\n");  </w:t>
      </w:r>
    </w:p>
    <w:p w:rsidR="00B80C4C" w:rsidRPr="00517313" w:rsidRDefault="00B80C4C" w:rsidP="00517313">
      <w:pPr>
        <w:spacing w:line="360" w:lineRule="auto"/>
      </w:pPr>
      <w:r w:rsidRPr="00517313">
        <w:t>            out.write("    &lt;base href=\"");  </w:t>
      </w:r>
    </w:p>
    <w:p w:rsidR="00B80C4C" w:rsidRPr="00517313" w:rsidRDefault="00B80C4C" w:rsidP="00517313">
      <w:pPr>
        <w:spacing w:line="360" w:lineRule="auto"/>
      </w:pPr>
      <w:r w:rsidRPr="00517313">
        <w:t>            out.print(basePath);  </w:t>
      </w:r>
    </w:p>
    <w:p w:rsidR="00B80C4C" w:rsidRPr="00517313" w:rsidRDefault="00B80C4C" w:rsidP="00517313">
      <w:pPr>
        <w:spacing w:line="360" w:lineRule="auto"/>
      </w:pPr>
      <w:r w:rsidRPr="00517313">
        <w:t>            out.write("\"&gt;\r\n");  </w:t>
      </w:r>
    </w:p>
    <w:p w:rsidR="00B80C4C" w:rsidRPr="00517313" w:rsidRDefault="00B80C4C" w:rsidP="00517313">
      <w:pPr>
        <w:spacing w:line="360" w:lineRule="auto"/>
      </w:pPr>
      <w:r w:rsidRPr="00517313">
        <w:t>            out.write("    &lt;title&gt;</w:t>
      </w:r>
      <w:r w:rsidRPr="00517313">
        <w:rPr>
          <w:rFonts w:hint="eastAsia"/>
        </w:rPr>
        <w:t>首页</w:t>
      </w:r>
      <w:r w:rsidRPr="00517313">
        <w:t>&lt;/title&gt;\r\n");  </w:t>
      </w:r>
    </w:p>
    <w:p w:rsidR="00B80C4C" w:rsidRPr="00517313" w:rsidRDefault="00B80C4C" w:rsidP="00517313">
      <w:pPr>
        <w:spacing w:line="360" w:lineRule="auto"/>
      </w:pPr>
      <w:r w:rsidRPr="00517313">
        <w:t>            out.write("    &lt;style type=\"text/css\"&gt;\r\n");  </w:t>
      </w:r>
    </w:p>
    <w:p w:rsidR="00B80C4C" w:rsidRPr="00517313" w:rsidRDefault="00B80C4C" w:rsidP="00517313">
      <w:pPr>
        <w:spacing w:line="360" w:lineRule="auto"/>
      </w:pPr>
      <w:r w:rsidRPr="00517313">
        <w:t>            out.write("    \t* { font-family: \"Arial\"; }\r\n");  </w:t>
      </w:r>
    </w:p>
    <w:p w:rsidR="00B80C4C" w:rsidRPr="00517313" w:rsidRDefault="00B80C4C" w:rsidP="00517313">
      <w:pPr>
        <w:spacing w:line="360" w:lineRule="auto"/>
      </w:pPr>
      <w:r w:rsidRPr="00517313">
        <w:t>            out.write("    &lt;/style&gt;\r\n");  </w:t>
      </w:r>
    </w:p>
    <w:p w:rsidR="00B80C4C" w:rsidRPr="00517313" w:rsidRDefault="00B80C4C" w:rsidP="00517313">
      <w:pPr>
        <w:spacing w:line="360" w:lineRule="auto"/>
      </w:pPr>
      <w:r w:rsidRPr="00517313">
        <w:t>            out.write("  &lt;/head&gt;\r\n");  </w:t>
      </w:r>
    </w:p>
    <w:p w:rsidR="00B80C4C" w:rsidRPr="00517313" w:rsidRDefault="00B80C4C" w:rsidP="00517313">
      <w:pPr>
        <w:spacing w:line="360" w:lineRule="auto"/>
      </w:pPr>
      <w:r w:rsidRPr="00517313">
        <w:t>            out.write("  \r\n");  </w:t>
      </w:r>
    </w:p>
    <w:p w:rsidR="00B80C4C" w:rsidRPr="00517313" w:rsidRDefault="00B80C4C" w:rsidP="00517313">
      <w:pPr>
        <w:spacing w:line="360" w:lineRule="auto"/>
      </w:pPr>
      <w:r w:rsidRPr="00517313">
        <w:t>            out.write("  &lt;body&gt;\r\n");  </w:t>
      </w:r>
    </w:p>
    <w:p w:rsidR="00B80C4C" w:rsidRPr="00517313" w:rsidRDefault="00B80C4C" w:rsidP="00517313">
      <w:pPr>
        <w:spacing w:line="360" w:lineRule="auto"/>
      </w:pPr>
      <w:r w:rsidRPr="00517313">
        <w:t>            out.write("    &lt;h1&gt;Hello, World!&lt;/h1&gt;\r\n");  </w:t>
      </w:r>
    </w:p>
    <w:p w:rsidR="00B80C4C" w:rsidRPr="00517313" w:rsidRDefault="00B80C4C" w:rsidP="00517313">
      <w:pPr>
        <w:spacing w:line="360" w:lineRule="auto"/>
      </w:pPr>
      <w:r w:rsidRPr="00517313">
        <w:t>            out.write("    &lt;hr/&gt;\r\n");  </w:t>
      </w:r>
    </w:p>
    <w:p w:rsidR="00B80C4C" w:rsidRPr="00517313" w:rsidRDefault="00B80C4C" w:rsidP="00517313">
      <w:pPr>
        <w:spacing w:line="360" w:lineRule="auto"/>
      </w:pPr>
      <w:r w:rsidRPr="00517313">
        <w:t>            out.write("    &lt;h2&gt;Current time is: ");  </w:t>
      </w:r>
    </w:p>
    <w:p w:rsidR="00B80C4C" w:rsidRPr="00517313" w:rsidRDefault="00B80C4C" w:rsidP="00517313">
      <w:pPr>
        <w:spacing w:line="360" w:lineRule="auto"/>
      </w:pPr>
      <w:r w:rsidRPr="00517313">
        <w:t>            out.print(new java.util.Date().toString());  </w:t>
      </w:r>
    </w:p>
    <w:p w:rsidR="00B80C4C" w:rsidRPr="00517313" w:rsidRDefault="00B80C4C" w:rsidP="00517313">
      <w:pPr>
        <w:spacing w:line="360" w:lineRule="auto"/>
      </w:pPr>
      <w:r w:rsidRPr="00517313">
        <w:t>            out.write("&lt;/h2&gt;\r\n");  </w:t>
      </w:r>
    </w:p>
    <w:p w:rsidR="00B80C4C" w:rsidRPr="00517313" w:rsidRDefault="00B80C4C" w:rsidP="00517313">
      <w:pPr>
        <w:spacing w:line="360" w:lineRule="auto"/>
      </w:pPr>
      <w:r w:rsidRPr="00517313">
        <w:t>            out.write("  &lt;/body&gt;\r\n");  </w:t>
      </w:r>
    </w:p>
    <w:p w:rsidR="00B80C4C" w:rsidRPr="00517313" w:rsidRDefault="00B80C4C" w:rsidP="00517313">
      <w:pPr>
        <w:spacing w:line="360" w:lineRule="auto"/>
      </w:pPr>
      <w:r w:rsidRPr="00517313">
        <w:t>            out.write("&lt;/html&gt;\r\n");  </w:t>
      </w:r>
    </w:p>
    <w:p w:rsidR="00B80C4C" w:rsidRPr="00517313" w:rsidRDefault="00B80C4C" w:rsidP="00517313">
      <w:pPr>
        <w:spacing w:line="360" w:lineRule="auto"/>
      </w:pPr>
      <w:r w:rsidRPr="00517313">
        <w:t>        } catch (java.lang.Throwable t) {  </w:t>
      </w:r>
    </w:p>
    <w:p w:rsidR="00B80C4C" w:rsidRPr="00517313" w:rsidRDefault="00B80C4C" w:rsidP="00517313">
      <w:pPr>
        <w:spacing w:line="360" w:lineRule="auto"/>
      </w:pPr>
      <w:r w:rsidRPr="00517313">
        <w:t>            if (!(t instanceof javax.servlet.jsp.SkipPageException)) {  </w:t>
      </w:r>
    </w:p>
    <w:p w:rsidR="00B80C4C" w:rsidRPr="00517313" w:rsidRDefault="00B80C4C" w:rsidP="00517313">
      <w:pPr>
        <w:spacing w:line="360" w:lineRule="auto"/>
      </w:pPr>
      <w:r w:rsidRPr="00517313">
        <w:t>                out = _jspx_out;  </w:t>
      </w:r>
    </w:p>
    <w:p w:rsidR="00B80C4C" w:rsidRPr="00517313" w:rsidRDefault="00B80C4C" w:rsidP="00517313">
      <w:pPr>
        <w:spacing w:line="360" w:lineRule="auto"/>
      </w:pPr>
      <w:r w:rsidRPr="00517313">
        <w:t>                if (out != null &amp;&amp; out.getBufferSize() != 0)  </w:t>
      </w:r>
    </w:p>
    <w:p w:rsidR="00B80C4C" w:rsidRPr="00517313" w:rsidRDefault="00B80C4C" w:rsidP="00517313">
      <w:pPr>
        <w:spacing w:line="360" w:lineRule="auto"/>
      </w:pPr>
      <w:r w:rsidRPr="00517313">
        <w:t>                    try {  </w:t>
      </w:r>
    </w:p>
    <w:p w:rsidR="00B80C4C" w:rsidRPr="00517313" w:rsidRDefault="00B80C4C" w:rsidP="00517313">
      <w:pPr>
        <w:spacing w:line="360" w:lineRule="auto"/>
      </w:pPr>
      <w:r w:rsidRPr="00517313">
        <w:t>                        out.clearBuffer();  </w:t>
      </w:r>
    </w:p>
    <w:p w:rsidR="00B80C4C" w:rsidRPr="00517313" w:rsidRDefault="00B80C4C" w:rsidP="00517313">
      <w:pPr>
        <w:spacing w:line="360" w:lineRule="auto"/>
      </w:pPr>
      <w:r w:rsidRPr="00517313">
        <w:t>                    } catch (java.io.IOException e)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if (_jspx_page_context != null)  </w:t>
      </w:r>
    </w:p>
    <w:p w:rsidR="00B80C4C" w:rsidRPr="00517313" w:rsidRDefault="00B80C4C" w:rsidP="00517313">
      <w:pPr>
        <w:spacing w:line="360" w:lineRule="auto"/>
      </w:pPr>
      <w:r w:rsidRPr="00517313">
        <w:t>                    _jspx_page_context.handlePageException(t);  </w:t>
      </w:r>
    </w:p>
    <w:p w:rsidR="00B80C4C" w:rsidRPr="00517313" w:rsidRDefault="00B80C4C" w:rsidP="00517313">
      <w:pPr>
        <w:spacing w:line="360" w:lineRule="auto"/>
      </w:pPr>
      <w:r w:rsidRPr="00517313">
        <w:t>                else  </w:t>
      </w:r>
    </w:p>
    <w:p w:rsidR="00B80C4C" w:rsidRPr="00517313" w:rsidRDefault="00B80C4C" w:rsidP="00517313">
      <w:pPr>
        <w:spacing w:line="360" w:lineRule="auto"/>
      </w:pPr>
      <w:r w:rsidRPr="00517313">
        <w:t>                    throw new ServletException(t);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finally {  </w:t>
      </w:r>
    </w:p>
    <w:p w:rsidR="00B80C4C" w:rsidRPr="00517313" w:rsidRDefault="00B80C4C" w:rsidP="00517313">
      <w:pPr>
        <w:spacing w:line="360" w:lineRule="auto"/>
      </w:pPr>
      <w:r w:rsidRPr="00517313">
        <w:t>            _jspxFactory.releasePageContext(_jspx_page_context);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p>
    <w:p w:rsidR="00B80C4C" w:rsidRPr="00517313" w:rsidRDefault="00B80C4C" w:rsidP="007A513F">
      <w:pPr>
        <w:pStyle w:val="Heading1"/>
      </w:pPr>
      <w:r>
        <w:t>4</w:t>
      </w:r>
      <w:r w:rsidRPr="00517313">
        <w:rPr>
          <w:rFonts w:hint="eastAsia"/>
        </w:rPr>
        <w:t>、</w:t>
      </w:r>
      <w:r w:rsidRPr="00517313">
        <w:t>get</w:t>
      </w:r>
      <w:r w:rsidRPr="00517313">
        <w:rPr>
          <w:rFonts w:hint="eastAsia"/>
        </w:rPr>
        <w:t>和</w:t>
      </w:r>
      <w:r w:rsidRPr="00517313">
        <w:t>post</w:t>
      </w:r>
      <w:r w:rsidRPr="00517313">
        <w:rPr>
          <w:rFonts w:hint="eastAsia"/>
        </w:rPr>
        <w:t>请求的区别？</w:t>
      </w:r>
    </w:p>
    <w:p w:rsidR="00B80C4C" w:rsidRPr="00517313" w:rsidRDefault="00B80C4C" w:rsidP="00517313">
      <w:pPr>
        <w:spacing w:line="360" w:lineRule="auto"/>
      </w:pPr>
      <w:r w:rsidRPr="00517313">
        <w:rPr>
          <w:rFonts w:hint="eastAsia"/>
        </w:rPr>
        <w:t>答：</w:t>
      </w:r>
    </w:p>
    <w:p w:rsidR="00B80C4C" w:rsidRPr="00517313" w:rsidRDefault="00B80C4C" w:rsidP="00517313">
      <w:pPr>
        <w:spacing w:line="360" w:lineRule="auto"/>
      </w:pPr>
      <w:r w:rsidRPr="00517313">
        <w:rPr>
          <w:rFonts w:hint="eastAsia"/>
        </w:rPr>
        <w:t>①</w:t>
      </w:r>
      <w:r w:rsidRPr="00517313">
        <w:t>get</w:t>
      </w:r>
      <w:r w:rsidRPr="00517313">
        <w:rPr>
          <w:rFonts w:hint="eastAsia"/>
        </w:rPr>
        <w:t>请求用来从服务器上获得资源，而</w:t>
      </w:r>
      <w:r w:rsidRPr="00517313">
        <w:t>post</w:t>
      </w:r>
      <w:r w:rsidRPr="00517313">
        <w:rPr>
          <w:rFonts w:hint="eastAsia"/>
        </w:rPr>
        <w:t>是用来向服务器提交数据；</w:t>
      </w:r>
    </w:p>
    <w:p w:rsidR="00B80C4C" w:rsidRPr="00517313" w:rsidRDefault="00B80C4C" w:rsidP="00517313">
      <w:pPr>
        <w:spacing w:line="360" w:lineRule="auto"/>
      </w:pPr>
      <w:r w:rsidRPr="00517313">
        <w:rPr>
          <w:rFonts w:hint="eastAsia"/>
        </w:rPr>
        <w:t>②</w:t>
      </w:r>
      <w:r w:rsidRPr="00517313">
        <w:t>get</w:t>
      </w:r>
      <w:r w:rsidRPr="00517313">
        <w:rPr>
          <w:rFonts w:hint="eastAsia"/>
        </w:rPr>
        <w:t>将表单中数据按照</w:t>
      </w:r>
      <w:r w:rsidRPr="00517313">
        <w:t>name=value</w:t>
      </w:r>
      <w:r w:rsidRPr="00517313">
        <w:rPr>
          <w:rFonts w:hint="eastAsia"/>
        </w:rPr>
        <w:t>的形式，添加到</w:t>
      </w:r>
      <w:r w:rsidRPr="00517313">
        <w:t xml:space="preserve">action </w:t>
      </w:r>
      <w:r w:rsidRPr="00517313">
        <w:rPr>
          <w:rFonts w:hint="eastAsia"/>
        </w:rPr>
        <w:t>所指向的</w:t>
      </w:r>
      <w:r w:rsidRPr="00517313">
        <w:t xml:space="preserve">URL </w:t>
      </w:r>
      <w:r w:rsidRPr="00517313">
        <w:rPr>
          <w:rFonts w:hint="eastAsia"/>
        </w:rPr>
        <w:t>后面，并且两者使用“</w:t>
      </w:r>
      <w:r w:rsidRPr="00517313">
        <w:t>?</w:t>
      </w:r>
      <w:r w:rsidRPr="00517313">
        <w:rPr>
          <w:rFonts w:hint="eastAsia"/>
        </w:rPr>
        <w:t>”连接，而各个变量之间使用“</w:t>
      </w:r>
      <w:r w:rsidRPr="00517313">
        <w:t>&amp;</w:t>
      </w:r>
      <w:r w:rsidRPr="00517313">
        <w:rPr>
          <w:rFonts w:hint="eastAsia"/>
        </w:rPr>
        <w:t>”连接；</w:t>
      </w:r>
      <w:r w:rsidRPr="00517313">
        <w:t>post</w:t>
      </w:r>
      <w:r w:rsidRPr="00517313">
        <w:rPr>
          <w:rFonts w:hint="eastAsia"/>
        </w:rPr>
        <w:t>是将表单中的数据放在</w:t>
      </w:r>
      <w:r w:rsidRPr="00517313">
        <w:t>HTML</w:t>
      </w:r>
      <w:r w:rsidRPr="00517313">
        <w:rPr>
          <w:rFonts w:hint="eastAsia"/>
        </w:rPr>
        <w:t>头部（</w:t>
      </w:r>
      <w:r w:rsidRPr="00517313">
        <w:t>header</w:t>
      </w:r>
      <w:r w:rsidRPr="00517313">
        <w:rPr>
          <w:rFonts w:hint="eastAsia"/>
        </w:rPr>
        <w:t>），传递到</w:t>
      </w:r>
      <w:r w:rsidRPr="00517313">
        <w:t>action</w:t>
      </w:r>
      <w:r w:rsidRPr="00517313">
        <w:rPr>
          <w:rFonts w:hint="eastAsia"/>
        </w:rPr>
        <w:t>所指向</w:t>
      </w:r>
      <w:r w:rsidRPr="00517313">
        <w:t>URL</w:t>
      </w:r>
      <w:r w:rsidRPr="00517313">
        <w:rPr>
          <w:rFonts w:hint="eastAsia"/>
        </w:rPr>
        <w:t>；</w:t>
      </w:r>
    </w:p>
    <w:p w:rsidR="00B80C4C" w:rsidRPr="00517313" w:rsidRDefault="00B80C4C" w:rsidP="00517313">
      <w:pPr>
        <w:spacing w:line="360" w:lineRule="auto"/>
      </w:pPr>
      <w:r w:rsidRPr="00517313">
        <w:rPr>
          <w:rFonts w:hint="eastAsia"/>
        </w:rPr>
        <w:t>③</w:t>
      </w:r>
      <w:r w:rsidRPr="00517313">
        <w:t>get</w:t>
      </w:r>
      <w:r w:rsidRPr="00517313">
        <w:rPr>
          <w:rFonts w:hint="eastAsia"/>
        </w:rPr>
        <w:t>传输的数据要受到</w:t>
      </w:r>
      <w:r w:rsidRPr="00517313">
        <w:t>URL</w:t>
      </w:r>
      <w:r w:rsidRPr="00517313">
        <w:rPr>
          <w:rFonts w:hint="eastAsia"/>
        </w:rPr>
        <w:t>长度限制（</w:t>
      </w:r>
      <w:r w:rsidRPr="00517313">
        <w:t>1024</w:t>
      </w:r>
      <w:r w:rsidRPr="00517313">
        <w:rPr>
          <w:rFonts w:hint="eastAsia"/>
        </w:rPr>
        <w:t>字节）；而</w:t>
      </w:r>
      <w:r w:rsidRPr="00517313">
        <w:t>post</w:t>
      </w:r>
      <w:r w:rsidRPr="00517313">
        <w:rPr>
          <w:rFonts w:hint="eastAsia"/>
        </w:rPr>
        <w:t>可以传输大量的数据，上传文件只能使用</w:t>
      </w:r>
      <w:r w:rsidRPr="00517313">
        <w:t>post</w:t>
      </w:r>
      <w:r w:rsidRPr="00517313">
        <w:rPr>
          <w:rFonts w:hint="eastAsia"/>
        </w:rPr>
        <w:t>方式；</w:t>
      </w:r>
    </w:p>
    <w:p w:rsidR="00B80C4C" w:rsidRPr="00517313" w:rsidRDefault="00B80C4C" w:rsidP="00517313">
      <w:pPr>
        <w:spacing w:line="360" w:lineRule="auto"/>
      </w:pPr>
      <w:r w:rsidRPr="00517313">
        <w:rPr>
          <w:rFonts w:hint="eastAsia"/>
        </w:rPr>
        <w:t>④使用</w:t>
      </w:r>
      <w:r w:rsidRPr="00517313">
        <w:t>get</w:t>
      </w:r>
      <w:r w:rsidRPr="00517313">
        <w:rPr>
          <w:rFonts w:hint="eastAsia"/>
        </w:rPr>
        <w:t>时参数会显示在地址栏上，如果这些数据不是敏感数据，那么可以使用</w:t>
      </w:r>
      <w:r w:rsidRPr="00517313">
        <w:t>get</w:t>
      </w:r>
      <w:r w:rsidRPr="00517313">
        <w:rPr>
          <w:rFonts w:hint="eastAsia"/>
        </w:rPr>
        <w:t>；对于敏感数据还是应用使用</w:t>
      </w:r>
      <w:r w:rsidRPr="00517313">
        <w:t>post</w:t>
      </w:r>
      <w:r w:rsidRPr="00517313">
        <w:rPr>
          <w:rFonts w:hint="eastAsia"/>
        </w:rPr>
        <w:t>；</w:t>
      </w:r>
    </w:p>
    <w:p w:rsidR="00B80C4C" w:rsidRPr="00517313" w:rsidRDefault="00B80C4C" w:rsidP="00517313">
      <w:pPr>
        <w:spacing w:line="360" w:lineRule="auto"/>
      </w:pPr>
      <w:r w:rsidRPr="00517313">
        <w:rPr>
          <w:rFonts w:hint="eastAsia"/>
        </w:rPr>
        <w:t>⑤</w:t>
      </w:r>
      <w:r w:rsidRPr="00517313">
        <w:t>get</w:t>
      </w:r>
      <w:r w:rsidRPr="00517313">
        <w:rPr>
          <w:rFonts w:hint="eastAsia"/>
        </w:rPr>
        <w:t>使用</w:t>
      </w:r>
      <w:r w:rsidRPr="00517313">
        <w:t>MIME</w:t>
      </w:r>
      <w:r w:rsidRPr="00517313">
        <w:rPr>
          <w:rFonts w:hint="eastAsia"/>
        </w:rPr>
        <w:t>类型</w:t>
      </w:r>
      <w:r w:rsidRPr="00517313">
        <w:t>application/x-www-form-urlencoded</w:t>
      </w:r>
      <w:r w:rsidRPr="00517313">
        <w:rPr>
          <w:rFonts w:hint="eastAsia"/>
        </w:rPr>
        <w:t>的</w:t>
      </w:r>
      <w:r w:rsidRPr="00517313">
        <w:t xml:space="preserve">URL </w:t>
      </w:r>
      <w:r w:rsidRPr="00517313">
        <w:rPr>
          <w:rFonts w:hint="eastAsia"/>
        </w:rPr>
        <w:t>编码（</w:t>
      </w:r>
      <w:r w:rsidRPr="00517313">
        <w:t>URL encoding</w:t>
      </w:r>
      <w:r w:rsidRPr="00517313">
        <w:rPr>
          <w:rFonts w:hint="eastAsia"/>
        </w:rPr>
        <w:t>，也叫百分号编码）文本的格式传递参数，保证被传送的参数由遵循规范的文本组成，例如一个空格的编码是</w:t>
      </w:r>
      <w:r w:rsidRPr="00517313">
        <w:t>"%20"</w:t>
      </w:r>
      <w:r w:rsidRPr="00517313">
        <w:rPr>
          <w:rFonts w:hint="eastAsia"/>
        </w:rPr>
        <w:t>。</w:t>
      </w:r>
    </w:p>
    <w:p w:rsidR="00B80C4C" w:rsidRPr="00517313" w:rsidRDefault="00B80C4C" w:rsidP="00517313">
      <w:pPr>
        <w:spacing w:line="360" w:lineRule="auto"/>
      </w:pPr>
      <w:r w:rsidRPr="00517313">
        <w:t> </w:t>
      </w:r>
    </w:p>
    <w:p w:rsidR="00B80C4C" w:rsidRPr="00517313" w:rsidRDefault="00B80C4C" w:rsidP="007A513F">
      <w:pPr>
        <w:pStyle w:val="Heading1"/>
      </w:pPr>
      <w:r>
        <w:t>5</w:t>
      </w:r>
      <w:r w:rsidRPr="00517313">
        <w:rPr>
          <w:rFonts w:hint="eastAsia"/>
        </w:rPr>
        <w:t>、常用的</w:t>
      </w:r>
      <w:r w:rsidRPr="00517313">
        <w:t>Web</w:t>
      </w:r>
      <w:r w:rsidRPr="00517313">
        <w:rPr>
          <w:rFonts w:hint="eastAsia"/>
        </w:rPr>
        <w:t>容器</w:t>
      </w:r>
    </w:p>
    <w:p w:rsidR="00B80C4C" w:rsidRPr="00517313" w:rsidRDefault="00B80C4C" w:rsidP="00517313">
      <w:pPr>
        <w:spacing w:line="360" w:lineRule="auto"/>
      </w:pPr>
      <w:r w:rsidRPr="00517313">
        <w:rPr>
          <w:rFonts w:hint="eastAsia"/>
        </w:rPr>
        <w:t>答：</w:t>
      </w:r>
      <w:r w:rsidRPr="00517313">
        <w:t>Unix</w:t>
      </w:r>
      <w:r w:rsidRPr="00517313">
        <w:rPr>
          <w:rFonts w:hint="eastAsia"/>
        </w:rPr>
        <w:t>和</w:t>
      </w:r>
      <w:r w:rsidRPr="00517313">
        <w:t>Linux</w:t>
      </w:r>
      <w:r w:rsidRPr="00517313">
        <w:rPr>
          <w:rFonts w:hint="eastAsia"/>
        </w:rPr>
        <w:t>平台下使用最广泛的免费</w:t>
      </w:r>
      <w:r w:rsidRPr="00517313">
        <w:t>HTTP</w:t>
      </w:r>
      <w:r w:rsidRPr="00517313">
        <w:rPr>
          <w:rFonts w:hint="eastAsia"/>
        </w:rPr>
        <w:t>服务器是</w:t>
      </w:r>
      <w:r w:rsidRPr="00517313">
        <w:t>Apache</w:t>
      </w:r>
      <w:r w:rsidRPr="00517313">
        <w:rPr>
          <w:rFonts w:hint="eastAsia"/>
        </w:rPr>
        <w:t>服务器，而</w:t>
      </w:r>
      <w:r w:rsidRPr="00517313">
        <w:t>Windows</w:t>
      </w:r>
      <w:r w:rsidRPr="00517313">
        <w:rPr>
          <w:rFonts w:hint="eastAsia"/>
        </w:rPr>
        <w:t>平台的服务器通常使用</w:t>
      </w:r>
      <w:r w:rsidRPr="00517313">
        <w:t>IIS</w:t>
      </w:r>
      <w:r w:rsidRPr="00517313">
        <w:rPr>
          <w:rFonts w:hint="eastAsia"/>
        </w:rPr>
        <w:t>作为</w:t>
      </w:r>
      <w:r w:rsidRPr="00517313">
        <w:t>Web</w:t>
      </w:r>
      <w:r w:rsidRPr="00517313">
        <w:rPr>
          <w:rFonts w:hint="eastAsia"/>
        </w:rPr>
        <w:t>服务器。选择</w:t>
      </w:r>
      <w:r w:rsidRPr="00517313">
        <w:t>Web</w:t>
      </w:r>
      <w:r w:rsidRPr="00517313">
        <w:rPr>
          <w:rFonts w:hint="eastAsia"/>
        </w:rPr>
        <w:t>服务器应考虑的因素有：性能、安全性、日志和统计、</w:t>
      </w:r>
      <w:hyperlink r:id="rId8" w:tgtFrame="_blank" w:history="1">
        <w:r w:rsidRPr="00517313">
          <w:rPr>
            <w:rStyle w:val="Hyperlink"/>
            <w:rFonts w:hint="eastAsia"/>
          </w:rPr>
          <w:t>虚拟主机</w:t>
        </w:r>
      </w:hyperlink>
      <w:r w:rsidRPr="00517313">
        <w:rPr>
          <w:rFonts w:hint="eastAsia"/>
        </w:rPr>
        <w:t>、</w:t>
      </w:r>
      <w:hyperlink r:id="rId9" w:tgtFrame="_blank" w:history="1">
        <w:r w:rsidRPr="00517313">
          <w:rPr>
            <w:rStyle w:val="Hyperlink"/>
            <w:rFonts w:hint="eastAsia"/>
          </w:rPr>
          <w:t>代理服务器</w:t>
        </w:r>
      </w:hyperlink>
      <w:r w:rsidRPr="00517313">
        <w:rPr>
          <w:rFonts w:hint="eastAsia"/>
        </w:rPr>
        <w:t>、缓冲服务和集成应用程序等。下面是对常用服务器的简介：</w:t>
      </w:r>
    </w:p>
    <w:p w:rsidR="00B80C4C" w:rsidRPr="00517313" w:rsidRDefault="00B80C4C" w:rsidP="00517313">
      <w:pPr>
        <w:spacing w:line="360" w:lineRule="auto"/>
      </w:pPr>
      <w:r w:rsidRPr="00517313">
        <w:t>IIS</w:t>
      </w:r>
      <w:r w:rsidRPr="00517313">
        <w:rPr>
          <w:rFonts w:hint="eastAsia"/>
        </w:rPr>
        <w:t>：</w:t>
      </w:r>
      <w:r w:rsidRPr="00517313">
        <w:t>Microsoft</w:t>
      </w:r>
      <w:r w:rsidRPr="00517313">
        <w:rPr>
          <w:rFonts w:hint="eastAsia"/>
        </w:rPr>
        <w:t>的</w:t>
      </w:r>
      <w:r w:rsidRPr="00517313">
        <w:t>Web</w:t>
      </w:r>
      <w:r w:rsidRPr="00517313">
        <w:rPr>
          <w:rFonts w:hint="eastAsia"/>
        </w:rPr>
        <w:t>服务器产品为</w:t>
      </w:r>
      <w:r w:rsidRPr="00517313">
        <w:t>Internet Information Services</w:t>
      </w:r>
      <w:r w:rsidRPr="00517313">
        <w:rPr>
          <w:rFonts w:hint="eastAsia"/>
        </w:rPr>
        <w:t>。</w:t>
      </w:r>
      <w:r w:rsidRPr="00517313">
        <w:t xml:space="preserve">IIS </w:t>
      </w:r>
      <w:r w:rsidRPr="00517313">
        <w:rPr>
          <w:rFonts w:hint="eastAsia"/>
        </w:rPr>
        <w:t>是允许在公共</w:t>
      </w:r>
      <w:r w:rsidRPr="00517313">
        <w:t>Intranet</w:t>
      </w:r>
      <w:r w:rsidRPr="00517313">
        <w:rPr>
          <w:rFonts w:hint="eastAsia"/>
        </w:rPr>
        <w:t>或</w:t>
      </w:r>
      <w:r w:rsidRPr="00517313">
        <w:t>Internet</w:t>
      </w:r>
      <w:r w:rsidRPr="00517313">
        <w:rPr>
          <w:rFonts w:hint="eastAsia"/>
        </w:rPr>
        <w:t>上发布信息的</w:t>
      </w:r>
      <w:r w:rsidRPr="00517313">
        <w:t>Web</w:t>
      </w:r>
      <w:r w:rsidRPr="00517313">
        <w:rPr>
          <w:rFonts w:hint="eastAsia"/>
        </w:rPr>
        <w:t>服务器。</w:t>
      </w:r>
      <w:r w:rsidRPr="00517313">
        <w:t>IIS</w:t>
      </w:r>
      <w:r w:rsidRPr="00517313">
        <w:rPr>
          <w:rFonts w:hint="eastAsia"/>
        </w:rPr>
        <w:t>是目前最流行的</w:t>
      </w:r>
      <w:r w:rsidRPr="00517313">
        <w:t>Web</w:t>
      </w:r>
      <w:r w:rsidRPr="00517313">
        <w:rPr>
          <w:rFonts w:hint="eastAsia"/>
        </w:rPr>
        <w:t>服务器产品之一，很多著名的网站都是建立在</w:t>
      </w:r>
      <w:r w:rsidRPr="00517313">
        <w:t>IIS</w:t>
      </w:r>
      <w:r w:rsidRPr="00517313">
        <w:rPr>
          <w:rFonts w:hint="eastAsia"/>
        </w:rPr>
        <w:t>的平台上。</w:t>
      </w:r>
      <w:r w:rsidRPr="00517313">
        <w:t>IIS</w:t>
      </w:r>
      <w:r w:rsidRPr="00517313">
        <w:rPr>
          <w:rFonts w:hint="eastAsia"/>
        </w:rPr>
        <w:t>提供了一个图形界面的管理工具，称为</w:t>
      </w:r>
      <w:r w:rsidRPr="00517313">
        <w:t>Internet</w:t>
      </w:r>
      <w:r w:rsidRPr="00517313">
        <w:rPr>
          <w:rFonts w:hint="eastAsia"/>
        </w:rPr>
        <w:t>服务管理器，可用于监视配置和控制</w:t>
      </w:r>
      <w:r w:rsidRPr="00517313">
        <w:t>Internet</w:t>
      </w:r>
      <w:r w:rsidRPr="00517313">
        <w:rPr>
          <w:rFonts w:hint="eastAsia"/>
        </w:rPr>
        <w:t>服务。</w:t>
      </w:r>
      <w:r w:rsidRPr="00517313">
        <w:t>IIS</w:t>
      </w:r>
      <w:r w:rsidRPr="00517313">
        <w:rPr>
          <w:rFonts w:hint="eastAsia"/>
        </w:rPr>
        <w:t>是一种</w:t>
      </w:r>
      <w:r w:rsidRPr="00517313">
        <w:t>Web</w:t>
      </w:r>
      <w:r w:rsidRPr="00517313">
        <w:rPr>
          <w:rFonts w:hint="eastAsia"/>
        </w:rPr>
        <w:t>服务组件，其中包括</w:t>
      </w:r>
      <w:r w:rsidRPr="00517313">
        <w:t>Web</w:t>
      </w:r>
      <w:r w:rsidRPr="00517313">
        <w:rPr>
          <w:rFonts w:hint="eastAsia"/>
        </w:rPr>
        <w:t>服务器、</w:t>
      </w:r>
      <w:hyperlink r:id="rId10" w:tgtFrame="_blank" w:history="1">
        <w:r w:rsidRPr="00517313">
          <w:rPr>
            <w:rStyle w:val="Hyperlink"/>
          </w:rPr>
          <w:t>FTP</w:t>
        </w:r>
        <w:r w:rsidRPr="00517313">
          <w:rPr>
            <w:rStyle w:val="Hyperlink"/>
            <w:rFonts w:hint="eastAsia"/>
          </w:rPr>
          <w:t>服务器</w:t>
        </w:r>
      </w:hyperlink>
      <w:r w:rsidRPr="00517313">
        <w:rPr>
          <w:rFonts w:hint="eastAsia"/>
        </w:rPr>
        <w:t>、</w:t>
      </w:r>
      <w:r w:rsidRPr="00517313">
        <w:t>NNTP</w:t>
      </w:r>
      <w:r w:rsidRPr="00517313">
        <w:rPr>
          <w:rFonts w:hint="eastAsia"/>
        </w:rPr>
        <w:t>服务器和</w:t>
      </w:r>
      <w:r w:rsidRPr="00517313">
        <w:t>SMTP</w:t>
      </w:r>
      <w:r w:rsidRPr="00517313">
        <w:rPr>
          <w:rFonts w:hint="eastAsia"/>
        </w:rPr>
        <w:t>服务器，分别用于网页浏览、文件传输、新闻服务和邮件发送等方面，它使得在网络（包括互联网和局域网）上发布信息成了一件很容易的事。它提供</w:t>
      </w:r>
      <w:r w:rsidRPr="00517313">
        <w:t>ISAPI(Intranet Server API</w:t>
      </w:r>
      <w:r w:rsidRPr="00517313">
        <w:rPr>
          <w:rFonts w:hint="eastAsia"/>
        </w:rPr>
        <w:t>）作为扩展</w:t>
      </w:r>
      <w:r w:rsidRPr="00517313">
        <w:t>Web</w:t>
      </w:r>
      <w:r w:rsidRPr="00517313">
        <w:rPr>
          <w:rFonts w:hint="eastAsia"/>
        </w:rPr>
        <w:t>服务器功能的编程接口；同时，它还提供一个</w:t>
      </w:r>
      <w:r w:rsidRPr="00517313">
        <w:t>Internet</w:t>
      </w:r>
      <w:r w:rsidRPr="00517313">
        <w:rPr>
          <w:rFonts w:hint="eastAsia"/>
        </w:rPr>
        <w:t>数据库连接器，可以实现对数据库的查询和更新。</w:t>
      </w:r>
    </w:p>
    <w:p w:rsidR="00B80C4C" w:rsidRPr="00517313" w:rsidRDefault="00B80C4C" w:rsidP="00517313">
      <w:pPr>
        <w:spacing w:line="360" w:lineRule="auto"/>
      </w:pPr>
      <w:r w:rsidRPr="00517313">
        <w:t>Kangle</w:t>
      </w:r>
      <w:r w:rsidRPr="00517313">
        <w:rPr>
          <w:rFonts w:hint="eastAsia"/>
        </w:rPr>
        <w:t>：</w:t>
      </w:r>
      <w:r w:rsidRPr="00517313">
        <w:t>Kangle Web</w:t>
      </w:r>
      <w:r w:rsidRPr="00517313">
        <w:rPr>
          <w:rFonts w:hint="eastAsia"/>
        </w:rPr>
        <w:t>服务器是一款跨平台、功能强大、安全稳定、易操作的高性能</w:t>
      </w:r>
      <w:hyperlink r:id="rId11" w:tgtFrame="_blank" w:history="1">
        <w:r w:rsidRPr="00517313">
          <w:rPr>
            <w:rStyle w:val="Hyperlink"/>
          </w:rPr>
          <w:t>Web</w:t>
        </w:r>
        <w:r w:rsidRPr="00517313">
          <w:rPr>
            <w:rStyle w:val="Hyperlink"/>
            <w:rFonts w:hint="eastAsia"/>
          </w:rPr>
          <w:t>服务器</w:t>
        </w:r>
      </w:hyperlink>
      <w:r w:rsidRPr="00517313">
        <w:rPr>
          <w:rFonts w:hint="eastAsia"/>
        </w:rPr>
        <w:t>和反向代理服务器软件。此外，</w:t>
      </w:r>
      <w:r w:rsidRPr="00517313">
        <w:t>Kangle</w:t>
      </w:r>
      <w:r w:rsidRPr="00517313">
        <w:rPr>
          <w:rFonts w:hint="eastAsia"/>
        </w:rPr>
        <w:t>也是一款专为做虚拟主机研发的</w:t>
      </w:r>
      <w:r w:rsidRPr="00517313">
        <w:t>Web</w:t>
      </w:r>
      <w:r w:rsidRPr="00517313">
        <w:rPr>
          <w:rFonts w:hint="eastAsia"/>
        </w:rPr>
        <w:t>服务器。实现虚拟主机独立进程、独立身份运行。用户之间安全隔离，一个用户出问题不影响其他用户。支持</w:t>
      </w:r>
      <w:r w:rsidRPr="00517313">
        <w:t>PHP</w:t>
      </w:r>
      <w:r w:rsidRPr="00517313">
        <w:rPr>
          <w:rFonts w:hint="eastAsia"/>
        </w:rPr>
        <w:t>、</w:t>
      </w:r>
      <w:r w:rsidRPr="00517313">
        <w:t>ASP</w:t>
      </w:r>
      <w:r w:rsidRPr="00517313">
        <w:rPr>
          <w:rFonts w:hint="eastAsia"/>
        </w:rPr>
        <w:t>、</w:t>
      </w:r>
      <w:r w:rsidRPr="00517313">
        <w:t>ASP.NET</w:t>
      </w:r>
      <w:r w:rsidRPr="00517313">
        <w:rPr>
          <w:rFonts w:hint="eastAsia"/>
        </w:rPr>
        <w:t>、</w:t>
      </w:r>
      <w:r w:rsidRPr="00517313">
        <w:t>Java</w:t>
      </w:r>
      <w:r w:rsidRPr="00517313">
        <w:rPr>
          <w:rFonts w:hint="eastAsia"/>
        </w:rPr>
        <w:t>、</w:t>
      </w:r>
      <w:r w:rsidRPr="00517313">
        <w:t>Ruby</w:t>
      </w:r>
      <w:r w:rsidRPr="00517313">
        <w:rPr>
          <w:rFonts w:hint="eastAsia"/>
        </w:rPr>
        <w:t>等多种动态开发语言。</w:t>
      </w:r>
    </w:p>
    <w:p w:rsidR="00B80C4C" w:rsidRPr="00517313" w:rsidRDefault="00B80C4C" w:rsidP="00517313">
      <w:pPr>
        <w:spacing w:line="360" w:lineRule="auto"/>
      </w:pPr>
      <w:r w:rsidRPr="00517313">
        <w:t>WebSphere</w:t>
      </w:r>
      <w:r w:rsidRPr="00517313">
        <w:rPr>
          <w:rFonts w:hint="eastAsia"/>
        </w:rPr>
        <w:t>：</w:t>
      </w:r>
      <w:r w:rsidRPr="00517313">
        <w:t>WebSphere Application Server</w:t>
      </w:r>
      <w:r w:rsidRPr="00517313">
        <w:rPr>
          <w:rFonts w:hint="eastAsia"/>
        </w:rPr>
        <w:t>是功能完善、开放的</w:t>
      </w:r>
      <w:r w:rsidRPr="00517313">
        <w:t>Web</w:t>
      </w:r>
      <w:r w:rsidRPr="00517313">
        <w:rPr>
          <w:rFonts w:hint="eastAsia"/>
        </w:rPr>
        <w:t>应用程序服务器，是</w:t>
      </w:r>
      <w:r w:rsidRPr="00517313">
        <w:t>IBM</w:t>
      </w:r>
      <w:r w:rsidRPr="00517313">
        <w:rPr>
          <w:rFonts w:hint="eastAsia"/>
        </w:rPr>
        <w:t>电子商务计划的核心部分，它是基于</w:t>
      </w:r>
      <w:r w:rsidRPr="00517313">
        <w:t>Java</w:t>
      </w:r>
      <w:r w:rsidRPr="00517313">
        <w:rPr>
          <w:rFonts w:hint="eastAsia"/>
        </w:rPr>
        <w:t>的应用环境，用于建立、部署和管理</w:t>
      </w:r>
      <w:r w:rsidRPr="00517313">
        <w:t>Internet</w:t>
      </w:r>
      <w:r w:rsidRPr="00517313">
        <w:rPr>
          <w:rFonts w:hint="eastAsia"/>
        </w:rPr>
        <w:t>和</w:t>
      </w:r>
      <w:r w:rsidRPr="00517313">
        <w:t>Intranet Web</w:t>
      </w:r>
      <w:r w:rsidRPr="00517313">
        <w:rPr>
          <w:rFonts w:hint="eastAsia"/>
        </w:rPr>
        <w:t>应用程序，适应各种</w:t>
      </w:r>
      <w:r w:rsidRPr="00517313">
        <w:t>Web</w:t>
      </w:r>
      <w:r w:rsidRPr="00517313">
        <w:rPr>
          <w:rFonts w:hint="eastAsia"/>
        </w:rPr>
        <w:t>应用程序服务器的需要，范围从简单到高级直到企业级。</w:t>
      </w:r>
    </w:p>
    <w:p w:rsidR="00B80C4C" w:rsidRPr="00517313" w:rsidRDefault="00B80C4C" w:rsidP="00517313">
      <w:pPr>
        <w:spacing w:line="360" w:lineRule="auto"/>
      </w:pPr>
      <w:r w:rsidRPr="00517313">
        <w:t>WebLogic</w:t>
      </w:r>
      <w:r w:rsidRPr="00517313">
        <w:rPr>
          <w:rFonts w:hint="eastAsia"/>
        </w:rPr>
        <w:t>：</w:t>
      </w:r>
      <w:r w:rsidRPr="00517313">
        <w:t>BEA WebLogic Server</w:t>
      </w:r>
      <w:r w:rsidRPr="00517313">
        <w:rPr>
          <w:rFonts w:hint="eastAsia"/>
        </w:rPr>
        <w:t>是一种多功能、基于标准的</w:t>
      </w:r>
      <w:r w:rsidRPr="00517313">
        <w:t>Web</w:t>
      </w:r>
      <w:r w:rsidRPr="00517313">
        <w:rPr>
          <w:rFonts w:hint="eastAsia"/>
        </w:rPr>
        <w:t>应用服务器，为企业构建自己的应用提供了坚实的基础。各种应用开发、部署所有关键性的任务，无论是集成各种系统和数据库，还是提交服务、跨</w:t>
      </w:r>
      <w:r w:rsidRPr="00517313">
        <w:t>Internet</w:t>
      </w:r>
      <w:r w:rsidRPr="00517313">
        <w:rPr>
          <w:rFonts w:hint="eastAsia"/>
        </w:rPr>
        <w:t>协作，</w:t>
      </w:r>
      <w:r w:rsidRPr="00517313">
        <w:t>Weblogic</w:t>
      </w:r>
      <w:r w:rsidRPr="00517313">
        <w:rPr>
          <w:rFonts w:hint="eastAsia"/>
        </w:rPr>
        <w:t>都提供了相应的支持。由于它具有全面的功能、对开放标准的遵从性、多层架构、支持基于组件的开发，基于</w:t>
      </w:r>
      <w:r w:rsidRPr="00517313">
        <w:t>Internet</w:t>
      </w:r>
      <w:r w:rsidRPr="00517313">
        <w:rPr>
          <w:rFonts w:hint="eastAsia"/>
        </w:rPr>
        <w:t>的企业都选择它来开发、部署最佳的应用。</w:t>
      </w:r>
      <w:r w:rsidRPr="00517313">
        <w:t>BEA WebLogic Server</w:t>
      </w:r>
      <w:r w:rsidRPr="00517313">
        <w:rPr>
          <w:rFonts w:hint="eastAsia"/>
        </w:rPr>
        <w:t>在使应用服务器成为企业应用架构的基础方面一直处于领先地位，为构建集成化的企业级应用提供了稳固的基础，它们以</w:t>
      </w:r>
      <w:r w:rsidRPr="00517313">
        <w:t xml:space="preserve"> Internet</w:t>
      </w:r>
      <w:r w:rsidRPr="00517313">
        <w:rPr>
          <w:rFonts w:hint="eastAsia"/>
        </w:rPr>
        <w:t>的容量和速度，在连网的企业之间共享信息、提交服务，实现协作自动化。</w:t>
      </w:r>
    </w:p>
    <w:p w:rsidR="00B80C4C" w:rsidRPr="00517313" w:rsidRDefault="00B80C4C" w:rsidP="00517313">
      <w:pPr>
        <w:spacing w:line="360" w:lineRule="auto"/>
      </w:pPr>
      <w:r w:rsidRPr="00517313">
        <w:t>Apache</w:t>
      </w:r>
      <w:r w:rsidRPr="00517313">
        <w:rPr>
          <w:rFonts w:hint="eastAsia"/>
        </w:rPr>
        <w:t>：目前</w:t>
      </w:r>
      <w:hyperlink r:id="rId12" w:tgtFrame="_blank" w:history="1">
        <w:r w:rsidRPr="00517313">
          <w:rPr>
            <w:rStyle w:val="Hyperlink"/>
          </w:rPr>
          <w:t>Apache</w:t>
        </w:r>
      </w:hyperlink>
      <w:r w:rsidRPr="00517313">
        <w:rPr>
          <w:rFonts w:hint="eastAsia"/>
        </w:rPr>
        <w:t>仍然是世界上用得最多的</w:t>
      </w:r>
      <w:r w:rsidRPr="00517313">
        <w:t>Web</w:t>
      </w:r>
      <w:r w:rsidRPr="00517313">
        <w:rPr>
          <w:rFonts w:hint="eastAsia"/>
        </w:rPr>
        <w:t>服务器，市场占有率约为</w:t>
      </w:r>
      <w:r w:rsidRPr="00517313">
        <w:t>60%</w:t>
      </w:r>
      <w:r w:rsidRPr="00517313">
        <w:rPr>
          <w:rFonts w:hint="eastAsia"/>
        </w:rPr>
        <w:t>左右。世界上很多著名的网站都是</w:t>
      </w:r>
      <w:r w:rsidRPr="00517313">
        <w:t>Apache</w:t>
      </w:r>
      <w:r w:rsidRPr="00517313">
        <w:rPr>
          <w:rFonts w:hint="eastAsia"/>
        </w:rPr>
        <w:t>的产物，它的成功之处主要在于它的源代码开放、有一支强大的开发团队、支持跨平台的应用（可以运行在几乎所有的</w:t>
      </w:r>
      <w:hyperlink r:id="rId13" w:tgtFrame="_blank" w:history="1">
        <w:r w:rsidRPr="00517313">
          <w:rPr>
            <w:rStyle w:val="Hyperlink"/>
          </w:rPr>
          <w:t>Unix</w:t>
        </w:r>
      </w:hyperlink>
      <w:r w:rsidRPr="00517313">
        <w:rPr>
          <w:rFonts w:hint="eastAsia"/>
        </w:rPr>
        <w:t>、</w:t>
      </w:r>
      <w:r w:rsidRPr="00517313">
        <w:t>Windows</w:t>
      </w:r>
      <w:r w:rsidRPr="00517313">
        <w:rPr>
          <w:rFonts w:hint="eastAsia"/>
        </w:rPr>
        <w:t>、</w:t>
      </w:r>
      <w:hyperlink r:id="rId14" w:tgtFrame="_blank" w:history="1">
        <w:r w:rsidRPr="00517313">
          <w:rPr>
            <w:rStyle w:val="Hyperlink"/>
          </w:rPr>
          <w:t>Linux</w:t>
        </w:r>
      </w:hyperlink>
      <w:r w:rsidRPr="00517313">
        <w:rPr>
          <w:rFonts w:hint="eastAsia"/>
        </w:rPr>
        <w:t>系统平台上）以及它的可移植性等方面。</w:t>
      </w:r>
    </w:p>
    <w:p w:rsidR="00B80C4C" w:rsidRPr="00517313" w:rsidRDefault="00B80C4C" w:rsidP="00517313">
      <w:pPr>
        <w:spacing w:line="360" w:lineRule="auto"/>
      </w:pPr>
      <w:r w:rsidRPr="00517313">
        <w:t>Tomcat</w:t>
      </w:r>
      <w:r w:rsidRPr="00517313">
        <w:rPr>
          <w:rFonts w:hint="eastAsia"/>
        </w:rPr>
        <w:t>：</w:t>
      </w:r>
      <w:r w:rsidRPr="00517313">
        <w:t>Tomcat</w:t>
      </w:r>
      <w:r w:rsidRPr="00517313">
        <w:rPr>
          <w:rFonts w:hint="eastAsia"/>
        </w:rPr>
        <w:t>是一个开放源代码、运行</w:t>
      </w:r>
      <w:r w:rsidRPr="00517313">
        <w:t>Servlet</w:t>
      </w:r>
      <w:r w:rsidRPr="00517313">
        <w:rPr>
          <w:rFonts w:hint="eastAsia"/>
        </w:rPr>
        <w:t>和</w:t>
      </w:r>
      <w:r w:rsidRPr="00517313">
        <w:t>JSP</w:t>
      </w:r>
      <w:r w:rsidRPr="00517313">
        <w:rPr>
          <w:rFonts w:hint="eastAsia"/>
        </w:rPr>
        <w:t>的容器。</w:t>
      </w:r>
      <w:r w:rsidRPr="00517313">
        <w:t>TomcatServer</w:t>
      </w:r>
      <w:r w:rsidRPr="00517313">
        <w:rPr>
          <w:rFonts w:hint="eastAsia"/>
        </w:rPr>
        <w:t>实现了</w:t>
      </w:r>
      <w:r w:rsidRPr="00517313">
        <w:t>Servlet</w:t>
      </w:r>
      <w:r w:rsidRPr="00517313">
        <w:rPr>
          <w:rFonts w:hint="eastAsia"/>
        </w:rPr>
        <w:t>和</w:t>
      </w:r>
      <w:r w:rsidRPr="00517313">
        <w:t>JSP</w:t>
      </w:r>
      <w:r w:rsidRPr="00517313">
        <w:rPr>
          <w:rFonts w:hint="eastAsia"/>
        </w:rPr>
        <w:t>规范。此外，</w:t>
      </w:r>
      <w:r w:rsidRPr="00517313">
        <w:t>Tomcat</w:t>
      </w:r>
      <w:r w:rsidRPr="00517313">
        <w:rPr>
          <w:rFonts w:hint="eastAsia"/>
        </w:rPr>
        <w:t>还实现了</w:t>
      </w:r>
      <w:r w:rsidRPr="00517313">
        <w:t>Apache-Jakarta</w:t>
      </w:r>
      <w:r w:rsidRPr="00517313">
        <w:rPr>
          <w:rFonts w:hint="eastAsia"/>
        </w:rPr>
        <w:t>规范而且比绝大多数商业应用软件服务器要好，因此目前也有不少的</w:t>
      </w:r>
      <w:r w:rsidRPr="00517313">
        <w:t>Web</w:t>
      </w:r>
      <w:r w:rsidRPr="00517313">
        <w:rPr>
          <w:rFonts w:hint="eastAsia"/>
        </w:rPr>
        <w:t>服务器都选择了</w:t>
      </w:r>
      <w:r w:rsidRPr="00517313">
        <w:t>Tomcat</w:t>
      </w:r>
      <w:r w:rsidRPr="00517313">
        <w:rPr>
          <w:rFonts w:hint="eastAsia"/>
        </w:rPr>
        <w:t>。</w:t>
      </w:r>
    </w:p>
    <w:p w:rsidR="00B80C4C" w:rsidRPr="00517313" w:rsidRDefault="00B80C4C" w:rsidP="00517313">
      <w:pPr>
        <w:spacing w:line="360" w:lineRule="auto"/>
      </w:pPr>
      <w:r w:rsidRPr="00517313">
        <w:t>Nginx</w:t>
      </w:r>
      <w:r w:rsidRPr="00517313">
        <w:rPr>
          <w:rFonts w:hint="eastAsia"/>
        </w:rPr>
        <w:t>：读作</w:t>
      </w:r>
      <w:r w:rsidRPr="00517313">
        <w:t>"engine x"</w:t>
      </w:r>
      <w:r w:rsidRPr="00517313">
        <w:rPr>
          <w:rFonts w:hint="eastAsia"/>
        </w:rPr>
        <w:t>，是一个高性能的</w:t>
      </w:r>
      <w:r w:rsidRPr="00517313">
        <w:t>HTTP</w:t>
      </w:r>
      <w:r w:rsidRPr="00517313">
        <w:rPr>
          <w:rFonts w:hint="eastAsia"/>
        </w:rPr>
        <w:t>和反向代理服务器，也是一个</w:t>
      </w:r>
      <w:r w:rsidRPr="00517313">
        <w:t>IMAP/POP3/SMTP</w:t>
      </w:r>
      <w:hyperlink r:id="rId15" w:tgtFrame="_blank" w:history="1">
        <w:r w:rsidRPr="00517313">
          <w:rPr>
            <w:rStyle w:val="Hyperlink"/>
            <w:rFonts w:hint="eastAsia"/>
          </w:rPr>
          <w:t>代理服务器</w:t>
        </w:r>
      </w:hyperlink>
      <w:r w:rsidRPr="00517313">
        <w:rPr>
          <w:rFonts w:hint="eastAsia"/>
        </w:rPr>
        <w:t>。</w:t>
      </w:r>
      <w:r w:rsidRPr="00517313">
        <w:t xml:space="preserve"> Nginx</w:t>
      </w:r>
      <w:r w:rsidRPr="00517313">
        <w:rPr>
          <w:rFonts w:hint="eastAsia"/>
        </w:rPr>
        <w:t>是由</w:t>
      </w:r>
      <w:r w:rsidRPr="00517313">
        <w:t>Igor Sysoev</w:t>
      </w:r>
      <w:r w:rsidRPr="00517313">
        <w:rPr>
          <w:rFonts w:hint="eastAsia"/>
        </w:rPr>
        <w:t>为</w:t>
      </w:r>
      <w:hyperlink r:id="rId16" w:tgtFrame="_blank" w:history="1">
        <w:r w:rsidRPr="00517313">
          <w:rPr>
            <w:rStyle w:val="Hyperlink"/>
            <w:rFonts w:hint="eastAsia"/>
          </w:rPr>
          <w:t>俄罗斯</w:t>
        </w:r>
      </w:hyperlink>
      <w:r w:rsidRPr="00517313">
        <w:rPr>
          <w:rFonts w:hint="eastAsia"/>
        </w:rPr>
        <w:t>访问量第二的</w:t>
      </w:r>
      <w:r w:rsidRPr="00517313">
        <w:t xml:space="preserve"> Rambler.ru</w:t>
      </w:r>
      <w:r w:rsidRPr="00517313">
        <w:rPr>
          <w:rFonts w:hint="eastAsia"/>
        </w:rPr>
        <w:t>站点开发的，第一个公开版本</w:t>
      </w:r>
      <w:r w:rsidRPr="00517313">
        <w:t>0.1.0</w:t>
      </w:r>
      <w:r w:rsidRPr="00517313">
        <w:rPr>
          <w:rFonts w:hint="eastAsia"/>
        </w:rPr>
        <w:t>发布于</w:t>
      </w:r>
      <w:r w:rsidRPr="00517313">
        <w:t>2004</w:t>
      </w:r>
      <w:r w:rsidRPr="00517313">
        <w:rPr>
          <w:rFonts w:hint="eastAsia"/>
        </w:rPr>
        <w:t>年</w:t>
      </w:r>
      <w:r w:rsidRPr="00517313">
        <w:t>10</w:t>
      </w:r>
      <w:r w:rsidRPr="00517313">
        <w:rPr>
          <w:rFonts w:hint="eastAsia"/>
        </w:rPr>
        <w:t>月</w:t>
      </w:r>
      <w:r w:rsidRPr="00517313">
        <w:t>4</w:t>
      </w:r>
      <w:r w:rsidRPr="00517313">
        <w:rPr>
          <w:rFonts w:hint="eastAsia"/>
        </w:rPr>
        <w:t>日。其将源代码以类</w:t>
      </w:r>
      <w:r w:rsidRPr="00517313">
        <w:t>BSD</w:t>
      </w:r>
      <w:r w:rsidRPr="00517313">
        <w:rPr>
          <w:rFonts w:hint="eastAsia"/>
        </w:rPr>
        <w:t>许可证的形式发布，因它的稳定性、丰富的功能集、示例配置文件和低</w:t>
      </w:r>
      <w:hyperlink r:id="rId17" w:tgtFrame="_blank" w:history="1">
        <w:r w:rsidRPr="00517313">
          <w:rPr>
            <w:rStyle w:val="Hyperlink"/>
            <w:rFonts w:hint="eastAsia"/>
          </w:rPr>
          <w:t>系统资源</w:t>
        </w:r>
      </w:hyperlink>
      <w:r w:rsidRPr="00517313">
        <w:rPr>
          <w:rFonts w:hint="eastAsia"/>
        </w:rPr>
        <w:t>的消耗而闻名。</w:t>
      </w:r>
    </w:p>
    <w:p w:rsidR="00B80C4C" w:rsidRPr="00517313" w:rsidRDefault="00B80C4C" w:rsidP="00517313">
      <w:pPr>
        <w:spacing w:line="360" w:lineRule="auto"/>
      </w:pPr>
      <w:r w:rsidRPr="00517313">
        <w:t> </w:t>
      </w:r>
    </w:p>
    <w:p w:rsidR="00B80C4C" w:rsidRPr="00517313" w:rsidRDefault="00B80C4C" w:rsidP="007A513F">
      <w:pPr>
        <w:pStyle w:val="Heading1"/>
      </w:pPr>
      <w:r>
        <w:t>6</w:t>
      </w:r>
      <w:r w:rsidRPr="00517313">
        <w:rPr>
          <w:rFonts w:hint="eastAsia"/>
        </w:rPr>
        <w:t>、</w:t>
      </w:r>
      <w:r w:rsidRPr="00517313">
        <w:t xml:space="preserve">JSP </w:t>
      </w:r>
      <w:r w:rsidRPr="00517313">
        <w:rPr>
          <w:rFonts w:hint="eastAsia"/>
        </w:rPr>
        <w:t>和</w:t>
      </w:r>
      <w:r w:rsidRPr="00517313">
        <w:t xml:space="preserve">Servlet </w:t>
      </w:r>
      <w:r w:rsidRPr="00517313">
        <w:rPr>
          <w:rFonts w:hint="eastAsia"/>
        </w:rPr>
        <w:t>有有什么关系？</w:t>
      </w:r>
    </w:p>
    <w:p w:rsidR="00B80C4C" w:rsidRPr="00517313" w:rsidRDefault="00B80C4C" w:rsidP="00517313">
      <w:pPr>
        <w:spacing w:line="360" w:lineRule="auto"/>
      </w:pPr>
      <w:r w:rsidRPr="00517313">
        <w:rPr>
          <w:rFonts w:hint="eastAsia"/>
        </w:rPr>
        <w:t>答：其实这个问题在上面已经阐述过了，</w:t>
      </w:r>
      <w:r w:rsidRPr="00517313">
        <w:t>Servlet</w:t>
      </w:r>
      <w:r w:rsidRPr="00517313">
        <w:rPr>
          <w:rFonts w:hint="eastAsia"/>
        </w:rPr>
        <w:t>是一个特殊的</w:t>
      </w:r>
      <w:r w:rsidRPr="00517313">
        <w:t>Java</w:t>
      </w:r>
      <w:r w:rsidRPr="00517313">
        <w:rPr>
          <w:rFonts w:hint="eastAsia"/>
        </w:rPr>
        <w:t>程序，它运行于服务器的</w:t>
      </w:r>
      <w:r w:rsidRPr="00517313">
        <w:t>JVM</w:t>
      </w:r>
      <w:r w:rsidRPr="00517313">
        <w:rPr>
          <w:rFonts w:hint="eastAsia"/>
        </w:rPr>
        <w:t>中，能够依靠服务器的支持向浏览器提供显示内容。</w:t>
      </w:r>
      <w:r w:rsidRPr="00517313">
        <w:t>JSP</w:t>
      </w:r>
      <w:r w:rsidRPr="00517313">
        <w:rPr>
          <w:rFonts w:hint="eastAsia"/>
        </w:rPr>
        <w:t>本质上是</w:t>
      </w:r>
      <w:r w:rsidRPr="00517313">
        <w:t>Servlet</w:t>
      </w:r>
      <w:r w:rsidRPr="00517313">
        <w:rPr>
          <w:rFonts w:hint="eastAsia"/>
        </w:rPr>
        <w:t>的一种简易形式，</w:t>
      </w:r>
      <w:r w:rsidRPr="00517313">
        <w:t xml:space="preserve"> JSP</w:t>
      </w:r>
      <w:r w:rsidRPr="00517313">
        <w:rPr>
          <w:rFonts w:hint="eastAsia"/>
        </w:rPr>
        <w:t>会被服务器处理成一个类似于</w:t>
      </w:r>
      <w:r w:rsidRPr="00517313">
        <w:t>Servlet</w:t>
      </w:r>
      <w:r w:rsidRPr="00517313">
        <w:rPr>
          <w:rFonts w:hint="eastAsia"/>
        </w:rPr>
        <w:t>的</w:t>
      </w:r>
      <w:r w:rsidRPr="00517313">
        <w:t>Java</w:t>
      </w:r>
      <w:r w:rsidRPr="00517313">
        <w:rPr>
          <w:rFonts w:hint="eastAsia"/>
        </w:rPr>
        <w:t>程序，可以简化页面内容的生成。</w:t>
      </w:r>
      <w:r w:rsidRPr="00517313">
        <w:t>Servlet</w:t>
      </w:r>
      <w:r w:rsidRPr="00517313">
        <w:rPr>
          <w:rFonts w:hint="eastAsia"/>
        </w:rPr>
        <w:t>和</w:t>
      </w:r>
      <w:r w:rsidRPr="00517313">
        <w:t>JSP</w:t>
      </w:r>
      <w:r w:rsidRPr="00517313">
        <w:rPr>
          <w:rFonts w:hint="eastAsia"/>
        </w:rPr>
        <w:t>最主要的不同点在于，</w:t>
      </w:r>
      <w:r w:rsidRPr="00517313">
        <w:t xml:space="preserve">Servlet </w:t>
      </w:r>
      <w:r w:rsidRPr="00517313">
        <w:rPr>
          <w:rFonts w:hint="eastAsia"/>
        </w:rPr>
        <w:t>的应用逻辑是在</w:t>
      </w:r>
      <w:r w:rsidRPr="00517313">
        <w:t xml:space="preserve">Java </w:t>
      </w:r>
      <w:r w:rsidRPr="00517313">
        <w:rPr>
          <w:rFonts w:hint="eastAsia"/>
        </w:rPr>
        <w:t>文件中，并且完全从表示层中的</w:t>
      </w:r>
      <w:r w:rsidRPr="00517313">
        <w:t>HTML</w:t>
      </w:r>
      <w:r w:rsidRPr="00517313">
        <w:rPr>
          <w:rFonts w:hint="eastAsia"/>
        </w:rPr>
        <w:t>分离开来。而</w:t>
      </w:r>
      <w:r w:rsidRPr="00517313">
        <w:t>JSP</w:t>
      </w:r>
      <w:r w:rsidRPr="00517313">
        <w:rPr>
          <w:rFonts w:hint="eastAsia"/>
        </w:rPr>
        <w:t>的情况是</w:t>
      </w:r>
      <w:r w:rsidRPr="00517313">
        <w:t>Java</w:t>
      </w:r>
      <w:r w:rsidRPr="00517313">
        <w:rPr>
          <w:rFonts w:hint="eastAsia"/>
        </w:rPr>
        <w:t>和</w:t>
      </w:r>
      <w:r w:rsidRPr="00517313">
        <w:t>HTML</w:t>
      </w:r>
      <w:r w:rsidRPr="00517313">
        <w:rPr>
          <w:rFonts w:hint="eastAsia"/>
        </w:rPr>
        <w:t>可以组合成一个扩展名为</w:t>
      </w:r>
      <w:r w:rsidRPr="00517313">
        <w:t xml:space="preserve">.jsp </w:t>
      </w:r>
      <w:r w:rsidRPr="00517313">
        <w:rPr>
          <w:rFonts w:hint="eastAsia"/>
        </w:rPr>
        <w:t>的文件（有人说，</w:t>
      </w:r>
      <w:r w:rsidRPr="00517313">
        <w:t>Servlet</w:t>
      </w:r>
      <w:r w:rsidRPr="00517313">
        <w:rPr>
          <w:rFonts w:hint="eastAsia"/>
        </w:rPr>
        <w:t>就是在</w:t>
      </w:r>
      <w:r w:rsidRPr="00517313">
        <w:t>Java</w:t>
      </w:r>
      <w:r w:rsidRPr="00517313">
        <w:rPr>
          <w:rFonts w:hint="eastAsia"/>
        </w:rPr>
        <w:t>中写</w:t>
      </w:r>
      <w:r w:rsidRPr="00517313">
        <w:t>HTML</w:t>
      </w:r>
      <w:r w:rsidRPr="00517313">
        <w:rPr>
          <w:rFonts w:hint="eastAsia"/>
        </w:rPr>
        <w:t>，而</w:t>
      </w:r>
      <w:r w:rsidRPr="00517313">
        <w:t>JSP</w:t>
      </w:r>
      <w:r w:rsidRPr="00517313">
        <w:rPr>
          <w:rFonts w:hint="eastAsia"/>
        </w:rPr>
        <w:t>就是在</w:t>
      </w:r>
      <w:r w:rsidRPr="00517313">
        <w:t>HTML</w:t>
      </w:r>
      <w:r w:rsidRPr="00517313">
        <w:rPr>
          <w:rFonts w:hint="eastAsia"/>
        </w:rPr>
        <w:t>中写</w:t>
      </w:r>
      <w:r w:rsidRPr="00517313">
        <w:t>Java</w:t>
      </w:r>
      <w:r w:rsidRPr="00517313">
        <w:rPr>
          <w:rFonts w:hint="eastAsia"/>
        </w:rPr>
        <w:t>代码，当然，这个说法还是很片面的）。</w:t>
      </w:r>
      <w:r w:rsidRPr="00517313">
        <w:t>JSP</w:t>
      </w:r>
      <w:r w:rsidRPr="00517313">
        <w:rPr>
          <w:rFonts w:hint="eastAsia"/>
        </w:rPr>
        <w:t>侧重于视图，</w:t>
      </w:r>
      <w:r w:rsidRPr="00517313">
        <w:t>Servlet</w:t>
      </w:r>
      <w:r w:rsidRPr="00517313">
        <w:rPr>
          <w:rFonts w:hint="eastAsia"/>
        </w:rPr>
        <w:t>更侧重于控制逻辑，在</w:t>
      </w:r>
      <w:r w:rsidRPr="00517313">
        <w:t>MVC</w:t>
      </w:r>
      <w:r w:rsidRPr="00517313">
        <w:rPr>
          <w:rFonts w:hint="eastAsia"/>
        </w:rPr>
        <w:t>架构模式中，</w:t>
      </w:r>
      <w:r w:rsidRPr="00517313">
        <w:t>JSP</w:t>
      </w:r>
      <w:r w:rsidRPr="00517313">
        <w:rPr>
          <w:rFonts w:hint="eastAsia"/>
        </w:rPr>
        <w:t>适合充当视图（</w:t>
      </w:r>
      <w:r w:rsidRPr="00517313">
        <w:t>view</w:t>
      </w:r>
      <w:r w:rsidRPr="00517313">
        <w:rPr>
          <w:rFonts w:hint="eastAsia"/>
        </w:rPr>
        <w:t>）而</w:t>
      </w:r>
      <w:r w:rsidRPr="00517313">
        <w:t>Servlet</w:t>
      </w:r>
      <w:r w:rsidRPr="00517313">
        <w:rPr>
          <w:rFonts w:hint="eastAsia"/>
        </w:rPr>
        <w:t>适合充当控制器（</w:t>
      </w:r>
      <w:r w:rsidRPr="00517313">
        <w:t>controller</w:t>
      </w:r>
      <w:r w:rsidRPr="00517313">
        <w:rPr>
          <w:rFonts w:hint="eastAsia"/>
        </w:rPr>
        <w:t>）。</w:t>
      </w:r>
    </w:p>
    <w:p w:rsidR="00B80C4C" w:rsidRPr="00517313" w:rsidRDefault="00B80C4C" w:rsidP="00517313">
      <w:pPr>
        <w:spacing w:line="360" w:lineRule="auto"/>
      </w:pPr>
      <w:r w:rsidRPr="00517313">
        <w:t> </w:t>
      </w:r>
    </w:p>
    <w:p w:rsidR="00B80C4C" w:rsidRPr="00517313" w:rsidRDefault="00B80C4C" w:rsidP="007A513F">
      <w:pPr>
        <w:pStyle w:val="Heading1"/>
      </w:pPr>
      <w:r>
        <w:t>7</w:t>
      </w:r>
      <w:r w:rsidRPr="00517313">
        <w:rPr>
          <w:rFonts w:hint="eastAsia"/>
        </w:rPr>
        <w:t>、</w:t>
      </w:r>
      <w:r w:rsidRPr="00517313">
        <w:t>JSP</w:t>
      </w:r>
      <w:r w:rsidRPr="00517313">
        <w:rPr>
          <w:rFonts w:hint="eastAsia"/>
        </w:rPr>
        <w:t>中的四种作用域？</w:t>
      </w:r>
    </w:p>
    <w:p w:rsidR="00B80C4C" w:rsidRPr="00517313" w:rsidRDefault="00B80C4C" w:rsidP="00517313">
      <w:pPr>
        <w:spacing w:line="360" w:lineRule="auto"/>
      </w:pPr>
      <w:r w:rsidRPr="00517313">
        <w:rPr>
          <w:rFonts w:hint="eastAsia"/>
        </w:rPr>
        <w:t>答：</w:t>
      </w:r>
      <w:r w:rsidRPr="00517313">
        <w:t>page</w:t>
      </w:r>
      <w:r w:rsidRPr="00517313">
        <w:rPr>
          <w:rFonts w:hint="eastAsia"/>
        </w:rPr>
        <w:t>、</w:t>
      </w:r>
      <w:r w:rsidRPr="00517313">
        <w:t>request</w:t>
      </w:r>
      <w:r w:rsidRPr="00517313">
        <w:rPr>
          <w:rFonts w:hint="eastAsia"/>
        </w:rPr>
        <w:t>、</w:t>
      </w:r>
      <w:r w:rsidRPr="00517313">
        <w:t>session</w:t>
      </w:r>
      <w:r w:rsidRPr="00517313">
        <w:rPr>
          <w:rFonts w:hint="eastAsia"/>
        </w:rPr>
        <w:t>和</w:t>
      </w:r>
      <w:r w:rsidRPr="00517313">
        <w:t>application</w:t>
      </w:r>
      <w:r w:rsidRPr="00517313">
        <w:rPr>
          <w:rFonts w:hint="eastAsia"/>
        </w:rPr>
        <w:t>，具体如下：</w:t>
      </w:r>
    </w:p>
    <w:p w:rsidR="00B80C4C" w:rsidRPr="00517313" w:rsidRDefault="00B80C4C" w:rsidP="00517313">
      <w:pPr>
        <w:spacing w:line="360" w:lineRule="auto"/>
      </w:pPr>
      <w:r w:rsidRPr="00517313">
        <w:rPr>
          <w:rFonts w:hint="eastAsia"/>
        </w:rPr>
        <w:t>①</w:t>
      </w:r>
      <w:r w:rsidRPr="00517313">
        <w:t xml:space="preserve">page </w:t>
      </w:r>
      <w:r w:rsidRPr="00517313">
        <w:rPr>
          <w:rFonts w:hint="eastAsia"/>
        </w:rPr>
        <w:t>代表与一个页面相关的对象和属性。</w:t>
      </w:r>
    </w:p>
    <w:p w:rsidR="00B80C4C" w:rsidRPr="00517313" w:rsidRDefault="00B80C4C" w:rsidP="00517313">
      <w:pPr>
        <w:spacing w:line="360" w:lineRule="auto"/>
      </w:pPr>
      <w:r w:rsidRPr="00517313">
        <w:rPr>
          <w:rFonts w:hint="eastAsia"/>
        </w:rPr>
        <w:t>②</w:t>
      </w:r>
      <w:r w:rsidRPr="00517313">
        <w:t xml:space="preserve">request </w:t>
      </w:r>
      <w:r w:rsidRPr="00517313">
        <w:rPr>
          <w:rFonts w:hint="eastAsia"/>
        </w:rPr>
        <w:t>代表与</w:t>
      </w:r>
      <w:r w:rsidRPr="00517313">
        <w:t>Web</w:t>
      </w:r>
      <w:r w:rsidRPr="00517313">
        <w:rPr>
          <w:rFonts w:hint="eastAsia"/>
        </w:rPr>
        <w:t>客户机发出的一个请求相关的对象和属性。一个请求可能跨越多个页面，涉及多个</w:t>
      </w:r>
      <w:r w:rsidRPr="00517313">
        <w:t xml:space="preserve">Web </w:t>
      </w:r>
      <w:r w:rsidRPr="00517313">
        <w:rPr>
          <w:rFonts w:hint="eastAsia"/>
        </w:rPr>
        <w:t>组件；需要在页面显示的临时数据可以置于此作用域</w:t>
      </w:r>
    </w:p>
    <w:p w:rsidR="00B80C4C" w:rsidRPr="00517313" w:rsidRDefault="00B80C4C" w:rsidP="00517313">
      <w:pPr>
        <w:spacing w:line="360" w:lineRule="auto"/>
      </w:pPr>
      <w:r w:rsidRPr="00517313">
        <w:rPr>
          <w:rFonts w:hint="eastAsia"/>
        </w:rPr>
        <w:t>③</w:t>
      </w:r>
      <w:r w:rsidRPr="00517313">
        <w:t>session</w:t>
      </w:r>
      <w:r w:rsidRPr="00517313">
        <w:rPr>
          <w:rFonts w:hint="eastAsia"/>
        </w:rPr>
        <w:t>代表与某个用户与服务器建立的一次会话相关的对象和属性。跟某个用户相关的数据应该放在用户自己的</w:t>
      </w:r>
      <w:r w:rsidRPr="00517313">
        <w:t>session</w:t>
      </w:r>
      <w:r w:rsidRPr="00517313">
        <w:rPr>
          <w:rFonts w:hint="eastAsia"/>
        </w:rPr>
        <w:t>中</w:t>
      </w:r>
    </w:p>
    <w:p w:rsidR="00B80C4C" w:rsidRPr="00517313" w:rsidRDefault="00B80C4C" w:rsidP="00517313">
      <w:pPr>
        <w:spacing w:line="360" w:lineRule="auto"/>
      </w:pPr>
      <w:r w:rsidRPr="00517313">
        <w:rPr>
          <w:rFonts w:hint="eastAsia"/>
        </w:rPr>
        <w:t>④</w:t>
      </w:r>
      <w:r w:rsidRPr="00517313">
        <w:t>application</w:t>
      </w:r>
      <w:r w:rsidRPr="00517313">
        <w:rPr>
          <w:rFonts w:hint="eastAsia"/>
        </w:rPr>
        <w:t>代表与整个</w:t>
      </w:r>
      <w:r w:rsidRPr="00517313">
        <w:t>Web</w:t>
      </w:r>
      <w:r w:rsidRPr="00517313">
        <w:rPr>
          <w:rFonts w:hint="eastAsia"/>
        </w:rPr>
        <w:t>应用程序相关的对象和属性，它实质上是跨越整个</w:t>
      </w:r>
      <w:r w:rsidRPr="00517313">
        <w:t>Web</w:t>
      </w:r>
      <w:r w:rsidRPr="00517313">
        <w:rPr>
          <w:rFonts w:hint="eastAsia"/>
        </w:rPr>
        <w:t>应用程序，包括多个页面、请求和会话的一个全局作用域。</w:t>
      </w:r>
    </w:p>
    <w:p w:rsidR="00B80C4C" w:rsidRPr="00517313" w:rsidRDefault="00B80C4C" w:rsidP="00517313">
      <w:pPr>
        <w:spacing w:line="360" w:lineRule="auto"/>
      </w:pPr>
      <w:r w:rsidRPr="00517313">
        <w:t> </w:t>
      </w:r>
    </w:p>
    <w:p w:rsidR="00B80C4C" w:rsidRPr="00517313" w:rsidRDefault="00B80C4C" w:rsidP="00803F24">
      <w:pPr>
        <w:pStyle w:val="Heading1"/>
      </w:pPr>
      <w:r>
        <w:t>8</w:t>
      </w:r>
      <w:r w:rsidRPr="00517313">
        <w:rPr>
          <w:rFonts w:hint="eastAsia"/>
        </w:rPr>
        <w:t>、如何实现</w:t>
      </w:r>
      <w:r w:rsidRPr="00517313">
        <w:t>JSP</w:t>
      </w:r>
      <w:r w:rsidRPr="00517313">
        <w:rPr>
          <w:rFonts w:hint="eastAsia"/>
        </w:rPr>
        <w:t>或</w:t>
      </w:r>
      <w:r w:rsidRPr="00517313">
        <w:t>Servlet</w:t>
      </w:r>
      <w:r w:rsidRPr="00517313">
        <w:rPr>
          <w:rFonts w:hint="eastAsia"/>
        </w:rPr>
        <w:t>的单线程模式？</w:t>
      </w:r>
    </w:p>
    <w:p w:rsidR="00B80C4C" w:rsidRPr="00517313" w:rsidRDefault="00B80C4C" w:rsidP="00517313">
      <w:pPr>
        <w:spacing w:line="360" w:lineRule="auto"/>
      </w:pPr>
      <w:r w:rsidRPr="00517313">
        <w:rPr>
          <w:rFonts w:hint="eastAsia"/>
        </w:rPr>
        <w:t>答：</w:t>
      </w:r>
    </w:p>
    <w:p w:rsidR="00B80C4C" w:rsidRPr="00517313" w:rsidRDefault="00B80C4C" w:rsidP="00517313">
      <w:pPr>
        <w:spacing w:line="360" w:lineRule="auto"/>
      </w:pPr>
      <w:r w:rsidRPr="00517313">
        <w:t>&lt;%@page isThreadSafe=”false”%&gt;  </w:t>
      </w:r>
    </w:p>
    <w:p w:rsidR="00B80C4C" w:rsidRDefault="00B80C4C" w:rsidP="00517313">
      <w:pPr>
        <w:spacing w:line="360" w:lineRule="auto"/>
      </w:pPr>
    </w:p>
    <w:p w:rsidR="00B80C4C" w:rsidRPr="00517313" w:rsidRDefault="00B80C4C" w:rsidP="00517313">
      <w:pPr>
        <w:spacing w:line="360" w:lineRule="auto"/>
      </w:pPr>
      <w:r w:rsidRPr="00517313">
        <w:rPr>
          <w:rFonts w:hint="eastAsia"/>
        </w:rPr>
        <w:t>【补充】</w:t>
      </w:r>
      <w:r w:rsidRPr="00517313">
        <w:t>Servlet</w:t>
      </w:r>
      <w:r w:rsidRPr="00517313">
        <w:rPr>
          <w:rFonts w:hint="eastAsia"/>
        </w:rPr>
        <w:t>默认的工作模式是单实例多线程，如果</w:t>
      </w:r>
      <w:r w:rsidRPr="00517313">
        <w:t>Servlet</w:t>
      </w:r>
      <w:r w:rsidRPr="00517313">
        <w:rPr>
          <w:rFonts w:hint="eastAsia"/>
        </w:rPr>
        <w:t>实现了标识接口</w:t>
      </w:r>
      <w:r w:rsidRPr="00517313">
        <w:t>SingleThreadModel</w:t>
      </w:r>
      <w:r w:rsidRPr="00517313">
        <w:rPr>
          <w:rFonts w:hint="eastAsia"/>
        </w:rPr>
        <w:t>又或是</w:t>
      </w:r>
      <w:r w:rsidRPr="00517313">
        <w:t>JSP</w:t>
      </w:r>
      <w:r w:rsidRPr="00517313">
        <w:rPr>
          <w:rFonts w:hint="eastAsia"/>
        </w:rPr>
        <w:t>页面通过</w:t>
      </w:r>
      <w:r w:rsidRPr="00517313">
        <w:t>page</w:t>
      </w:r>
      <w:r w:rsidRPr="00517313">
        <w:rPr>
          <w:rFonts w:hint="eastAsia"/>
        </w:rPr>
        <w:t>指令设置</w:t>
      </w:r>
      <w:r w:rsidRPr="00517313">
        <w:t>isThreadSafe</w:t>
      </w:r>
      <w:r w:rsidRPr="00517313">
        <w:rPr>
          <w:rFonts w:hint="eastAsia"/>
        </w:rPr>
        <w:t>属性为</w:t>
      </w:r>
      <w:r w:rsidRPr="00517313">
        <w:t>false</w:t>
      </w:r>
      <w:r w:rsidRPr="00517313">
        <w:rPr>
          <w:rFonts w:hint="eastAsia"/>
        </w:rPr>
        <w:t>，那么它们生成的</w:t>
      </w:r>
      <w:r w:rsidRPr="00517313">
        <w:t>Java</w:t>
      </w:r>
      <w:r w:rsidRPr="00517313">
        <w:rPr>
          <w:rFonts w:hint="eastAsia"/>
        </w:rPr>
        <w:t>代码会以单线程多实例方式工作。显然，这样做会导致每个请求创建一个</w:t>
      </w:r>
      <w:r w:rsidRPr="00517313">
        <w:t>Servlet</w:t>
      </w:r>
      <w:r w:rsidRPr="00517313">
        <w:rPr>
          <w:rFonts w:hint="eastAsia"/>
        </w:rPr>
        <w:t>实例，这种实践将导致严重的性能问题。</w:t>
      </w:r>
    </w:p>
    <w:p w:rsidR="00B80C4C" w:rsidRPr="00517313" w:rsidRDefault="00B80C4C" w:rsidP="00517313">
      <w:pPr>
        <w:spacing w:line="360" w:lineRule="auto"/>
      </w:pPr>
      <w:r w:rsidRPr="00517313">
        <w:t> </w:t>
      </w:r>
    </w:p>
    <w:p w:rsidR="00B80C4C" w:rsidRPr="00517313" w:rsidRDefault="00B80C4C" w:rsidP="00F50932">
      <w:pPr>
        <w:pStyle w:val="Heading1"/>
      </w:pPr>
      <w:r>
        <w:t>9</w:t>
      </w:r>
      <w:r w:rsidRPr="00517313">
        <w:rPr>
          <w:rFonts w:hint="eastAsia"/>
        </w:rPr>
        <w:t>、实现会话跟踪的技术有哪些？</w:t>
      </w:r>
    </w:p>
    <w:p w:rsidR="00B80C4C" w:rsidRPr="00517313" w:rsidRDefault="00B80C4C" w:rsidP="00517313">
      <w:pPr>
        <w:spacing w:line="360" w:lineRule="auto"/>
      </w:pPr>
      <w:r w:rsidRPr="00517313">
        <w:rPr>
          <w:rFonts w:hint="eastAsia"/>
        </w:rPr>
        <w:t>答：由于</w:t>
      </w:r>
      <w:r w:rsidRPr="00517313">
        <w:t>HTTP</w:t>
      </w:r>
      <w:r w:rsidRPr="00517313">
        <w:rPr>
          <w:rFonts w:hint="eastAsia"/>
        </w:rPr>
        <w:t>协议本身是无状态的，服务器为了区分不同的用户，就需要对用户会话进行跟踪，简单的说就是为用户进行登记，为用户分配唯一的</w:t>
      </w:r>
      <w:r w:rsidRPr="00517313">
        <w:t>ID</w:t>
      </w:r>
      <w:r w:rsidRPr="00517313">
        <w:rPr>
          <w:rFonts w:hint="eastAsia"/>
        </w:rPr>
        <w:t>，下一次用户在请求中包含此</w:t>
      </w:r>
      <w:r w:rsidRPr="00517313">
        <w:t>ID</w:t>
      </w:r>
      <w:r w:rsidRPr="00517313">
        <w:rPr>
          <w:rFonts w:hint="eastAsia"/>
        </w:rPr>
        <w:t>，服务器据此判断到底是哪一个用户。</w:t>
      </w:r>
    </w:p>
    <w:p w:rsidR="00B80C4C" w:rsidRPr="00517313" w:rsidRDefault="00B80C4C" w:rsidP="00517313">
      <w:pPr>
        <w:spacing w:line="360" w:lineRule="auto"/>
      </w:pPr>
      <w:r w:rsidRPr="00517313">
        <w:rPr>
          <w:rFonts w:hint="eastAsia"/>
        </w:rPr>
        <w:t>①</w:t>
      </w:r>
      <w:r w:rsidRPr="00517313">
        <w:t xml:space="preserve">URL </w:t>
      </w:r>
      <w:r w:rsidRPr="00517313">
        <w:rPr>
          <w:rFonts w:hint="eastAsia"/>
        </w:rPr>
        <w:t>重写：在</w:t>
      </w:r>
      <w:r w:rsidRPr="00517313">
        <w:t>URL</w:t>
      </w:r>
      <w:r w:rsidRPr="00517313">
        <w:rPr>
          <w:rFonts w:hint="eastAsia"/>
        </w:rPr>
        <w:t>中添加用户会话的信息作为请求的参数，或者将唯一的会话</w:t>
      </w:r>
      <w:r w:rsidRPr="00517313">
        <w:t>ID</w:t>
      </w:r>
      <w:r w:rsidRPr="00517313">
        <w:rPr>
          <w:rFonts w:hint="eastAsia"/>
        </w:rPr>
        <w:t>添加到</w:t>
      </w:r>
      <w:r w:rsidRPr="00517313">
        <w:t>URL</w:t>
      </w:r>
      <w:r w:rsidRPr="00517313">
        <w:rPr>
          <w:rFonts w:hint="eastAsia"/>
        </w:rPr>
        <w:t>结尾以标识一个会话。</w:t>
      </w:r>
    </w:p>
    <w:p w:rsidR="00B80C4C" w:rsidRPr="00517313" w:rsidRDefault="00B80C4C" w:rsidP="00517313">
      <w:pPr>
        <w:spacing w:line="360" w:lineRule="auto"/>
      </w:pPr>
      <w:r w:rsidRPr="00517313">
        <w:rPr>
          <w:rFonts w:hint="eastAsia"/>
        </w:rPr>
        <w:t>②设置表单隐藏域：将和会话跟踪相关的字段添加到隐式表单域中，这些信息不会在浏览器中显示但是提交表单时会提交给服务器。</w:t>
      </w:r>
    </w:p>
    <w:p w:rsidR="00B80C4C" w:rsidRPr="00517313" w:rsidRDefault="00B80C4C" w:rsidP="00517313">
      <w:pPr>
        <w:spacing w:line="360" w:lineRule="auto"/>
      </w:pPr>
      <w:r w:rsidRPr="00517313">
        <w:rPr>
          <w:rFonts w:hint="eastAsia"/>
        </w:rPr>
        <w:t>这两种方式很难处理跨越多个页面的信息传递，因为如果每次都要修改</w:t>
      </w:r>
      <w:r w:rsidRPr="00517313">
        <w:t>URL</w:t>
      </w:r>
      <w:r w:rsidRPr="00517313">
        <w:rPr>
          <w:rFonts w:hint="eastAsia"/>
        </w:rPr>
        <w:t>或在页面中添加隐式表单域来存储用户会话相关信息，事情将变得非常麻烦。</w:t>
      </w:r>
    </w:p>
    <w:p w:rsidR="00B80C4C" w:rsidRPr="00517313" w:rsidRDefault="00B80C4C" w:rsidP="00517313">
      <w:pPr>
        <w:spacing w:line="360" w:lineRule="auto"/>
      </w:pPr>
      <w:r w:rsidRPr="00517313">
        <w:rPr>
          <w:rFonts w:hint="eastAsia"/>
        </w:rPr>
        <w:t>③</w:t>
      </w:r>
      <w:r w:rsidRPr="00517313">
        <w:t>cookie</w:t>
      </w:r>
      <w:r w:rsidRPr="00517313">
        <w:rPr>
          <w:rFonts w:hint="eastAsia"/>
        </w:rPr>
        <w:t>：</w:t>
      </w:r>
      <w:r w:rsidRPr="00517313">
        <w:t>cookie</w:t>
      </w:r>
      <w:r w:rsidRPr="00517313">
        <w:rPr>
          <w:rFonts w:hint="eastAsia"/>
        </w:rPr>
        <w:t>有两种，一种是基于窗口的，浏览器窗口关闭后，</w:t>
      </w:r>
      <w:r w:rsidRPr="00517313">
        <w:t>cookie</w:t>
      </w:r>
      <w:r w:rsidRPr="00517313">
        <w:rPr>
          <w:rFonts w:hint="eastAsia"/>
        </w:rPr>
        <w:t>就没有了；另一种是将信息存储在一个临时文件中，并设置存在的时间。当用户通过浏览器和服务器建立一次会话后，会话</w:t>
      </w:r>
      <w:r w:rsidRPr="00517313">
        <w:t>ID</w:t>
      </w:r>
      <w:r w:rsidRPr="00517313">
        <w:rPr>
          <w:rFonts w:hint="eastAsia"/>
        </w:rPr>
        <w:t>就会随响应信息返回存储在基于窗口的</w:t>
      </w:r>
      <w:r w:rsidRPr="00517313">
        <w:t>cookie</w:t>
      </w:r>
      <w:r w:rsidRPr="00517313">
        <w:rPr>
          <w:rFonts w:hint="eastAsia"/>
        </w:rPr>
        <w:t>中，那就意味着只要浏览器没有关闭，会话没有超时，下一次请求时这个会话</w:t>
      </w:r>
      <w:r w:rsidRPr="00517313">
        <w:t>ID</w:t>
      </w:r>
      <w:r w:rsidRPr="00517313">
        <w:rPr>
          <w:rFonts w:hint="eastAsia"/>
        </w:rPr>
        <w:t>又会提交给服务器让服务器识别用户身份。会话中可以为用户保存信息。会话对象是在服务器内存中的，而基于窗口的</w:t>
      </w:r>
      <w:r w:rsidRPr="00517313">
        <w:t>cookie</w:t>
      </w:r>
      <w:r w:rsidRPr="00517313">
        <w:rPr>
          <w:rFonts w:hint="eastAsia"/>
        </w:rPr>
        <w:t>是在客户端内存中的。如果浏览器禁用了</w:t>
      </w:r>
      <w:r w:rsidRPr="00517313">
        <w:t>cookie</w:t>
      </w:r>
      <w:r w:rsidRPr="00517313">
        <w:rPr>
          <w:rFonts w:hint="eastAsia"/>
        </w:rPr>
        <w:t>，那么就需要通过下面两种方式进行会话跟踪。当然，在使用</w:t>
      </w:r>
      <w:r w:rsidRPr="00517313">
        <w:t>cookie</w:t>
      </w:r>
      <w:r w:rsidRPr="00517313">
        <w:rPr>
          <w:rFonts w:hint="eastAsia"/>
        </w:rPr>
        <w:t>时要注意几点：首先不要在</w:t>
      </w:r>
      <w:r w:rsidRPr="00517313">
        <w:t>cookie</w:t>
      </w:r>
      <w:r w:rsidRPr="00517313">
        <w:rPr>
          <w:rFonts w:hint="eastAsia"/>
        </w:rPr>
        <w:t>中存放敏感信息；其次</w:t>
      </w:r>
      <w:r w:rsidRPr="00517313">
        <w:t>cookie</w:t>
      </w:r>
      <w:r w:rsidRPr="00517313">
        <w:rPr>
          <w:rFonts w:hint="eastAsia"/>
        </w:rPr>
        <w:t>存储的数据量有限（</w:t>
      </w:r>
      <w:r w:rsidRPr="00517313">
        <w:t>4k</w:t>
      </w:r>
      <w:r w:rsidRPr="00517313">
        <w:rPr>
          <w:rFonts w:hint="eastAsia"/>
        </w:rPr>
        <w:t>），不能将过多的内容存储</w:t>
      </w:r>
      <w:r w:rsidRPr="00517313">
        <w:t>cookie</w:t>
      </w:r>
      <w:r w:rsidRPr="00517313">
        <w:rPr>
          <w:rFonts w:hint="eastAsia"/>
        </w:rPr>
        <w:t>中；再者浏览器通常只允许一个站点最多存放</w:t>
      </w:r>
      <w:r w:rsidRPr="00517313">
        <w:t>20</w:t>
      </w:r>
      <w:r w:rsidRPr="00517313">
        <w:rPr>
          <w:rFonts w:hint="eastAsia"/>
        </w:rPr>
        <w:t>个</w:t>
      </w:r>
      <w:r w:rsidRPr="00517313">
        <w:t>cookie</w:t>
      </w:r>
      <w:r w:rsidRPr="00517313">
        <w:rPr>
          <w:rFonts w:hint="eastAsia"/>
        </w:rPr>
        <w:t>。当然，和用户会话相关的其他信息（除了会话</w:t>
      </w:r>
      <w:r w:rsidRPr="00517313">
        <w:t>ID</w:t>
      </w:r>
      <w:r w:rsidRPr="00517313">
        <w:rPr>
          <w:rFonts w:hint="eastAsia"/>
        </w:rPr>
        <w:t>）也可以存在</w:t>
      </w:r>
      <w:r w:rsidRPr="00517313">
        <w:t>cookie</w:t>
      </w:r>
      <w:r w:rsidRPr="00517313">
        <w:rPr>
          <w:rFonts w:hint="eastAsia"/>
        </w:rPr>
        <w:t>方便进行会话跟踪。</w:t>
      </w:r>
    </w:p>
    <w:p w:rsidR="00B80C4C" w:rsidRPr="00517313" w:rsidRDefault="00B80C4C" w:rsidP="00517313">
      <w:pPr>
        <w:spacing w:line="360" w:lineRule="auto"/>
      </w:pPr>
      <w:r w:rsidRPr="00517313">
        <w:rPr>
          <w:rFonts w:hint="eastAsia"/>
        </w:rPr>
        <w:t>④</w:t>
      </w:r>
      <w:r w:rsidRPr="00517313">
        <w:t>HttpSession</w:t>
      </w:r>
      <w:r w:rsidRPr="00517313">
        <w:rPr>
          <w:rFonts w:hint="eastAsia"/>
        </w:rPr>
        <w:t>：在所有会话跟踪技术中，</w:t>
      </w:r>
      <w:r w:rsidRPr="00517313">
        <w:t>HttpSession</w:t>
      </w:r>
      <w:r w:rsidRPr="00517313">
        <w:rPr>
          <w:rFonts w:hint="eastAsia"/>
        </w:rPr>
        <w:t>对象是最强大也是功能最多的。当一个用户第一次访问某个网站时会自动创建</w:t>
      </w:r>
      <w:r w:rsidRPr="00517313">
        <w:t>HttpSession</w:t>
      </w:r>
      <w:r w:rsidRPr="00517313">
        <w:rPr>
          <w:rFonts w:hint="eastAsia"/>
        </w:rPr>
        <w:t>，每个用户可以访问他自己的</w:t>
      </w:r>
      <w:r w:rsidRPr="00517313">
        <w:t>HttpSession</w:t>
      </w:r>
      <w:r w:rsidRPr="00517313">
        <w:rPr>
          <w:rFonts w:hint="eastAsia"/>
        </w:rPr>
        <w:t>。可以通过</w:t>
      </w:r>
      <w:r w:rsidRPr="00517313">
        <w:t>HttpServletRequest</w:t>
      </w:r>
      <w:r w:rsidRPr="00517313">
        <w:rPr>
          <w:rFonts w:hint="eastAsia"/>
        </w:rPr>
        <w:t>对象的</w:t>
      </w:r>
      <w:r w:rsidRPr="00517313">
        <w:t>getSession</w:t>
      </w:r>
      <w:r w:rsidRPr="00517313">
        <w:rPr>
          <w:rFonts w:hint="eastAsia"/>
        </w:rPr>
        <w:t>方法获得</w:t>
      </w:r>
      <w:r w:rsidRPr="00517313">
        <w:t>HttpSession</w:t>
      </w:r>
      <w:r w:rsidRPr="00517313">
        <w:rPr>
          <w:rFonts w:hint="eastAsia"/>
        </w:rPr>
        <w:t>，通过</w:t>
      </w:r>
      <w:r w:rsidRPr="00517313">
        <w:t>HttpSession</w:t>
      </w:r>
      <w:r w:rsidRPr="00517313">
        <w:rPr>
          <w:rFonts w:hint="eastAsia"/>
        </w:rPr>
        <w:t>的</w:t>
      </w:r>
      <w:r w:rsidRPr="00517313">
        <w:t>setAttribute</w:t>
      </w:r>
      <w:r w:rsidRPr="00517313">
        <w:rPr>
          <w:rFonts w:hint="eastAsia"/>
        </w:rPr>
        <w:t>方法可以将一个值放在</w:t>
      </w:r>
      <w:r w:rsidRPr="00517313">
        <w:t>HttpSession</w:t>
      </w:r>
      <w:r w:rsidRPr="00517313">
        <w:rPr>
          <w:rFonts w:hint="eastAsia"/>
        </w:rPr>
        <w:t>中，通过调用</w:t>
      </w:r>
      <w:r w:rsidRPr="00517313">
        <w:t>HttpSession</w:t>
      </w:r>
      <w:r w:rsidRPr="00517313">
        <w:rPr>
          <w:rFonts w:hint="eastAsia"/>
        </w:rPr>
        <w:t>对象的</w:t>
      </w:r>
      <w:r w:rsidRPr="00517313">
        <w:t>getAttribute</w:t>
      </w:r>
      <w:r w:rsidRPr="00517313">
        <w:rPr>
          <w:rFonts w:hint="eastAsia"/>
        </w:rPr>
        <w:t>方法，同时传入属性名就可以获取保存在</w:t>
      </w:r>
      <w:r w:rsidRPr="00517313">
        <w:t>HttpSession</w:t>
      </w:r>
      <w:r w:rsidRPr="00517313">
        <w:rPr>
          <w:rFonts w:hint="eastAsia"/>
        </w:rPr>
        <w:t>中的对象。与上面三种方式不同的是，</w:t>
      </w:r>
      <w:r w:rsidRPr="00517313">
        <w:t>HttpSession</w:t>
      </w:r>
      <w:r w:rsidRPr="00517313">
        <w:rPr>
          <w:rFonts w:hint="eastAsia"/>
        </w:rPr>
        <w:t>放在服务器的内存中，因此不要将过大的对象放在里面，即使目前的</w:t>
      </w:r>
      <w:r w:rsidRPr="00517313">
        <w:t>Servlet</w:t>
      </w:r>
      <w:r w:rsidRPr="00517313">
        <w:rPr>
          <w:rFonts w:hint="eastAsia"/>
        </w:rPr>
        <w:t>容器可以在内存将满时将</w:t>
      </w:r>
      <w:r w:rsidRPr="00517313">
        <w:t>HttpSession</w:t>
      </w:r>
      <w:r w:rsidRPr="00517313">
        <w:rPr>
          <w:rFonts w:hint="eastAsia"/>
        </w:rPr>
        <w:t>中的对象移到其他存储设备中，但是这样势必影响性能。添加到</w:t>
      </w:r>
      <w:r w:rsidRPr="00517313">
        <w:t>HttpSession</w:t>
      </w:r>
      <w:r w:rsidRPr="00517313">
        <w:rPr>
          <w:rFonts w:hint="eastAsia"/>
        </w:rPr>
        <w:t>中的值可以是任意</w:t>
      </w:r>
      <w:r w:rsidRPr="00517313">
        <w:t>Java</w:t>
      </w:r>
      <w:r w:rsidRPr="00517313">
        <w:rPr>
          <w:rFonts w:hint="eastAsia"/>
        </w:rPr>
        <w:t>对象，这个对象最好实现了</w:t>
      </w:r>
      <w:r w:rsidRPr="00517313">
        <w:t>Serializable</w:t>
      </w:r>
      <w:r w:rsidRPr="00517313">
        <w:rPr>
          <w:rFonts w:hint="eastAsia"/>
        </w:rPr>
        <w:t>接口，这样</w:t>
      </w:r>
      <w:r w:rsidRPr="00517313">
        <w:t>Servlet</w:t>
      </w:r>
      <w:r w:rsidRPr="00517313">
        <w:rPr>
          <w:rFonts w:hint="eastAsia"/>
        </w:rPr>
        <w:t>容器在必要的时候可以将其序列化到文件中，否则在序列化时就会出现异常。</w:t>
      </w:r>
    </w:p>
    <w:p w:rsidR="00B80C4C" w:rsidRPr="00517313" w:rsidRDefault="00B80C4C" w:rsidP="00F50932">
      <w:pPr>
        <w:pStyle w:val="Heading1"/>
      </w:pPr>
      <w:r w:rsidRPr="00517313">
        <w:t> </w:t>
      </w:r>
      <w:r>
        <w:t>10</w:t>
      </w:r>
      <w:r w:rsidRPr="00517313">
        <w:rPr>
          <w:rFonts w:hint="eastAsia"/>
        </w:rPr>
        <w:t>、过滤器有哪些作用和用法？</w:t>
      </w:r>
    </w:p>
    <w:p w:rsidR="00B80C4C" w:rsidRPr="00517313" w:rsidRDefault="00B80C4C" w:rsidP="00517313">
      <w:pPr>
        <w:spacing w:line="360" w:lineRule="auto"/>
      </w:pPr>
      <w:r w:rsidRPr="00517313">
        <w:rPr>
          <w:rFonts w:hint="eastAsia"/>
        </w:rPr>
        <w:t>答：</w:t>
      </w:r>
      <w:r w:rsidRPr="00517313">
        <w:t xml:space="preserve"> Java Web</w:t>
      </w:r>
      <w:r w:rsidRPr="00517313">
        <w:rPr>
          <w:rFonts w:hint="eastAsia"/>
        </w:rPr>
        <w:t>开发中的过滤器（</w:t>
      </w:r>
      <w:r w:rsidRPr="00517313">
        <w:t>filter</w:t>
      </w:r>
      <w:r w:rsidRPr="00517313">
        <w:rPr>
          <w:rFonts w:hint="eastAsia"/>
        </w:rPr>
        <w:t>）是从</w:t>
      </w:r>
      <w:r w:rsidRPr="00517313">
        <w:t>Servlet 2.3</w:t>
      </w:r>
      <w:r w:rsidRPr="00517313">
        <w:rPr>
          <w:rFonts w:hint="eastAsia"/>
        </w:rPr>
        <w:t>规范开始增加的功能，并在</w:t>
      </w:r>
      <w:r w:rsidRPr="00517313">
        <w:t>Servlet 2.4</w:t>
      </w:r>
      <w:r w:rsidRPr="00517313">
        <w:rPr>
          <w:rFonts w:hint="eastAsia"/>
        </w:rPr>
        <w:t>规范中得到增强。对</w:t>
      </w:r>
      <w:r w:rsidRPr="00517313">
        <w:t>Web</w:t>
      </w:r>
      <w:r w:rsidRPr="00517313">
        <w:rPr>
          <w:rFonts w:hint="eastAsia"/>
        </w:rPr>
        <w:t>应用来说，过滤器是一个驻留在服务器端的</w:t>
      </w:r>
      <w:r w:rsidRPr="00517313">
        <w:t>Web</w:t>
      </w:r>
      <w:r w:rsidRPr="00517313">
        <w:rPr>
          <w:rFonts w:hint="eastAsia"/>
        </w:rPr>
        <w:t>组件，它可以截取客户端和服务器之间的请求与响应信息，并对这些信息进行过滤。当</w:t>
      </w:r>
      <w:r w:rsidRPr="00517313">
        <w:t>Web</w:t>
      </w:r>
      <w:r w:rsidRPr="00517313">
        <w:rPr>
          <w:rFonts w:hint="eastAsia"/>
        </w:rPr>
        <w:t>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再过滤器中，你可以对响应的内容进行转换，然后再将响应发送到客户端。</w:t>
      </w:r>
    </w:p>
    <w:p w:rsidR="00B80C4C" w:rsidRPr="00517313" w:rsidRDefault="00B80C4C" w:rsidP="00517313">
      <w:pPr>
        <w:spacing w:line="360" w:lineRule="auto"/>
      </w:pPr>
      <w:r w:rsidRPr="00517313">
        <w:rPr>
          <w:rFonts w:hint="eastAsia"/>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w:t>
      </w:r>
      <w:r w:rsidRPr="00517313">
        <w:t>XML</w:t>
      </w:r>
      <w:r w:rsidRPr="00517313">
        <w:rPr>
          <w:rFonts w:hint="eastAsia"/>
        </w:rPr>
        <w:t>的输出应用</w:t>
      </w:r>
      <w:r w:rsidRPr="00517313">
        <w:t>XSLT</w:t>
      </w:r>
      <w:r w:rsidRPr="00517313">
        <w:rPr>
          <w:rFonts w:hint="eastAsia"/>
        </w:rPr>
        <w:t>等。</w:t>
      </w:r>
    </w:p>
    <w:p w:rsidR="00B80C4C" w:rsidRPr="00517313" w:rsidRDefault="00B80C4C" w:rsidP="00517313">
      <w:pPr>
        <w:spacing w:line="360" w:lineRule="auto"/>
      </w:pPr>
      <w:r w:rsidRPr="00517313">
        <w:rPr>
          <w:rFonts w:hint="eastAsia"/>
        </w:rPr>
        <w:t>和过滤器相关的接口主要有：</w:t>
      </w:r>
      <w:r w:rsidRPr="00517313">
        <w:t>Filter</w:t>
      </w:r>
      <w:r w:rsidRPr="00517313">
        <w:rPr>
          <w:rFonts w:hint="eastAsia"/>
        </w:rPr>
        <w:t>、</w:t>
      </w:r>
      <w:r w:rsidRPr="00517313">
        <w:t>FilterConfig</w:t>
      </w:r>
      <w:r w:rsidRPr="00517313">
        <w:rPr>
          <w:rFonts w:hint="eastAsia"/>
        </w:rPr>
        <w:t>、</w:t>
      </w:r>
      <w:r w:rsidRPr="00517313">
        <w:t>FilterChain</w:t>
      </w:r>
    </w:p>
    <w:p w:rsidR="00B80C4C" w:rsidRPr="00517313" w:rsidRDefault="00B80C4C" w:rsidP="00517313">
      <w:pPr>
        <w:spacing w:line="360" w:lineRule="auto"/>
      </w:pPr>
      <w:r w:rsidRPr="00517313">
        <w:rPr>
          <w:rFonts w:hint="eastAsia"/>
        </w:rPr>
        <w:t>编码过滤器的例子：</w:t>
      </w:r>
    </w:p>
    <w:p w:rsidR="00B80C4C" w:rsidRPr="00517313" w:rsidRDefault="00B80C4C" w:rsidP="00517313">
      <w:pPr>
        <w:spacing w:line="360" w:lineRule="auto"/>
      </w:pPr>
      <w:r w:rsidRPr="00517313">
        <w:t>package com.lovo.filter;  </w:t>
      </w:r>
    </w:p>
    <w:p w:rsidR="00B80C4C" w:rsidRPr="00517313" w:rsidRDefault="00B80C4C" w:rsidP="00517313">
      <w:pPr>
        <w:spacing w:line="360" w:lineRule="auto"/>
      </w:pPr>
      <w:r w:rsidRPr="00517313">
        <w:t>  import java.io.IOException;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javax.servlet.Filter;  </w:t>
      </w:r>
    </w:p>
    <w:p w:rsidR="00B80C4C" w:rsidRPr="00517313" w:rsidRDefault="00B80C4C" w:rsidP="00517313">
      <w:pPr>
        <w:spacing w:line="360" w:lineRule="auto"/>
      </w:pPr>
      <w:r w:rsidRPr="00517313">
        <w:t>import javax.servlet.FilterChain;  </w:t>
      </w:r>
    </w:p>
    <w:p w:rsidR="00B80C4C" w:rsidRPr="00517313" w:rsidRDefault="00B80C4C" w:rsidP="00517313">
      <w:pPr>
        <w:spacing w:line="360" w:lineRule="auto"/>
      </w:pPr>
      <w:r w:rsidRPr="00517313">
        <w:t>import javax.servlet.FilterConfig;  </w:t>
      </w:r>
    </w:p>
    <w:p w:rsidR="00B80C4C" w:rsidRPr="00517313" w:rsidRDefault="00B80C4C" w:rsidP="00517313">
      <w:pPr>
        <w:spacing w:line="360" w:lineRule="auto"/>
      </w:pPr>
      <w:r w:rsidRPr="00517313">
        <w:t>import javax.servlet.ServletException;  </w:t>
      </w:r>
    </w:p>
    <w:p w:rsidR="00B80C4C" w:rsidRPr="00517313" w:rsidRDefault="00B80C4C" w:rsidP="00517313">
      <w:pPr>
        <w:spacing w:line="360" w:lineRule="auto"/>
      </w:pPr>
      <w:r w:rsidRPr="00517313">
        <w:t>import javax.servlet.ServletRequest;  </w:t>
      </w:r>
    </w:p>
    <w:p w:rsidR="00B80C4C" w:rsidRPr="00517313" w:rsidRDefault="00B80C4C" w:rsidP="00517313">
      <w:pPr>
        <w:spacing w:line="360" w:lineRule="auto"/>
      </w:pPr>
      <w:r w:rsidRPr="00517313">
        <w:t>import javax.servlet.ServletResponse;  </w:t>
      </w:r>
    </w:p>
    <w:p w:rsidR="00B80C4C" w:rsidRPr="00517313" w:rsidRDefault="00B80C4C" w:rsidP="00517313">
      <w:pPr>
        <w:spacing w:line="360" w:lineRule="auto"/>
      </w:pPr>
      <w:r w:rsidRPr="00517313">
        <w:t>import javax.servlet.annotation.WebFilter;  </w:t>
      </w:r>
    </w:p>
    <w:p w:rsidR="00B80C4C" w:rsidRPr="00517313" w:rsidRDefault="00B80C4C" w:rsidP="00517313">
      <w:pPr>
        <w:spacing w:line="360" w:lineRule="auto"/>
      </w:pPr>
      <w:r w:rsidRPr="00517313">
        <w:t>import javax.servlet.annotation.WebInitParam;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@WebFilter(urlPatterns = { "*" },   </w:t>
      </w:r>
    </w:p>
    <w:p w:rsidR="00B80C4C" w:rsidRPr="00517313" w:rsidRDefault="00B80C4C" w:rsidP="00517313">
      <w:pPr>
        <w:spacing w:line="360" w:lineRule="auto"/>
      </w:pPr>
      <w:r w:rsidRPr="00517313">
        <w:t>        initParams = {@WebInitParam(name="encoding", value="utf-8")})  </w:t>
      </w:r>
    </w:p>
    <w:p w:rsidR="00B80C4C" w:rsidRPr="00517313" w:rsidRDefault="00B80C4C" w:rsidP="00517313">
      <w:pPr>
        <w:spacing w:line="360" w:lineRule="auto"/>
      </w:pPr>
      <w:r w:rsidRPr="00517313">
        <w:t>public class CodingFilter implements Filter {  </w:t>
      </w:r>
    </w:p>
    <w:p w:rsidR="00B80C4C" w:rsidRPr="00517313" w:rsidRDefault="00B80C4C" w:rsidP="00517313">
      <w:pPr>
        <w:spacing w:line="360" w:lineRule="auto"/>
      </w:pPr>
      <w:r w:rsidRPr="00517313">
        <w:t>    private String defaultEncoding = "utf-8";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destroy()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doFilter(ServletRequest req, ServletResponse resp,  </w:t>
      </w:r>
    </w:p>
    <w:p w:rsidR="00B80C4C" w:rsidRPr="00517313" w:rsidRDefault="00B80C4C" w:rsidP="00517313">
      <w:pPr>
        <w:spacing w:line="360" w:lineRule="auto"/>
      </w:pPr>
      <w:r w:rsidRPr="00517313">
        <w:t>            FilterChain chain) throws IOException, ServletException {  </w:t>
      </w:r>
    </w:p>
    <w:p w:rsidR="00B80C4C" w:rsidRPr="00517313" w:rsidRDefault="00B80C4C" w:rsidP="00517313">
      <w:pPr>
        <w:spacing w:line="360" w:lineRule="auto"/>
      </w:pPr>
      <w:r w:rsidRPr="00517313">
        <w:t>        req.setCharacterEncoding(defaultEncoding);  </w:t>
      </w:r>
    </w:p>
    <w:p w:rsidR="00B80C4C" w:rsidRPr="00517313" w:rsidRDefault="00B80C4C" w:rsidP="00517313">
      <w:pPr>
        <w:spacing w:line="360" w:lineRule="auto"/>
      </w:pPr>
      <w:r w:rsidRPr="00517313">
        <w:t>        resp.setCharacterEncoding(defaultEncoding);  </w:t>
      </w:r>
    </w:p>
    <w:p w:rsidR="00B80C4C" w:rsidRPr="00517313" w:rsidRDefault="00B80C4C" w:rsidP="00517313">
      <w:pPr>
        <w:spacing w:line="360" w:lineRule="auto"/>
      </w:pPr>
      <w:r w:rsidRPr="00517313">
        <w:t>        chain.doFilter(req, resp);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init(FilterConfig config) throws ServletException {  </w:t>
      </w:r>
    </w:p>
    <w:p w:rsidR="00B80C4C" w:rsidRPr="00517313" w:rsidRDefault="00B80C4C" w:rsidP="00517313">
      <w:pPr>
        <w:spacing w:line="360" w:lineRule="auto"/>
      </w:pPr>
      <w:r w:rsidRPr="00517313">
        <w:t>        String encoding = config.getInitParameter("encoding");  </w:t>
      </w:r>
    </w:p>
    <w:p w:rsidR="00B80C4C" w:rsidRPr="00517313" w:rsidRDefault="00B80C4C" w:rsidP="00517313">
      <w:pPr>
        <w:spacing w:line="360" w:lineRule="auto"/>
      </w:pPr>
      <w:r w:rsidRPr="00517313">
        <w:t>        if (encoding != null) {  </w:t>
      </w:r>
    </w:p>
    <w:p w:rsidR="00B80C4C" w:rsidRPr="00517313" w:rsidRDefault="00B80C4C" w:rsidP="00517313">
      <w:pPr>
        <w:spacing w:line="360" w:lineRule="auto"/>
      </w:pPr>
      <w:r w:rsidRPr="00517313">
        <w:t>            defaultEncoding = encoding;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Default="00B80C4C" w:rsidP="00517313">
      <w:pPr>
        <w:spacing w:line="360" w:lineRule="auto"/>
      </w:pPr>
    </w:p>
    <w:p w:rsidR="00B80C4C" w:rsidRPr="00517313" w:rsidRDefault="00B80C4C" w:rsidP="00517313">
      <w:pPr>
        <w:spacing w:line="360" w:lineRule="auto"/>
      </w:pPr>
    </w:p>
    <w:p w:rsidR="00B80C4C" w:rsidRPr="00517313" w:rsidRDefault="00B80C4C" w:rsidP="00517313">
      <w:pPr>
        <w:spacing w:line="360" w:lineRule="auto"/>
      </w:pPr>
      <w:r w:rsidRPr="00517313">
        <w:rPr>
          <w:rFonts w:hint="eastAsia"/>
        </w:rPr>
        <w:t>下载计数过滤器：</w:t>
      </w:r>
    </w:p>
    <w:p w:rsidR="00B80C4C" w:rsidRPr="00517313" w:rsidRDefault="00B80C4C" w:rsidP="00517313">
      <w:pPr>
        <w:spacing w:line="360" w:lineRule="auto"/>
      </w:pPr>
      <w:r w:rsidRPr="00517313">
        <w:t>package com.accp.filter;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java.io.File;  </w:t>
      </w:r>
    </w:p>
    <w:p w:rsidR="00B80C4C" w:rsidRPr="00517313" w:rsidRDefault="00B80C4C" w:rsidP="00517313">
      <w:pPr>
        <w:spacing w:line="360" w:lineRule="auto"/>
      </w:pPr>
      <w:r w:rsidRPr="00517313">
        <w:t>import java.io.FileReader;  </w:t>
      </w:r>
    </w:p>
    <w:p w:rsidR="00B80C4C" w:rsidRPr="00517313" w:rsidRDefault="00B80C4C" w:rsidP="00517313">
      <w:pPr>
        <w:spacing w:line="360" w:lineRule="auto"/>
      </w:pPr>
      <w:r w:rsidRPr="00517313">
        <w:t>import java.io.FileWriter;  </w:t>
      </w:r>
    </w:p>
    <w:p w:rsidR="00B80C4C" w:rsidRPr="00517313" w:rsidRDefault="00B80C4C" w:rsidP="00517313">
      <w:pPr>
        <w:spacing w:line="360" w:lineRule="auto"/>
      </w:pPr>
      <w:r w:rsidRPr="00517313">
        <w:t>import java.io.IOException;  </w:t>
      </w:r>
    </w:p>
    <w:p w:rsidR="00B80C4C" w:rsidRPr="00517313" w:rsidRDefault="00B80C4C" w:rsidP="00517313">
      <w:pPr>
        <w:spacing w:line="360" w:lineRule="auto"/>
      </w:pPr>
      <w:r w:rsidRPr="00517313">
        <w:t>import java.util.Properties;  </w:t>
      </w:r>
    </w:p>
    <w:p w:rsidR="00B80C4C" w:rsidRPr="00517313" w:rsidRDefault="00B80C4C" w:rsidP="00517313">
      <w:pPr>
        <w:spacing w:line="360" w:lineRule="auto"/>
      </w:pPr>
      <w:r w:rsidRPr="00517313">
        <w:t>import java.util.concurrent.ExecutorService;  </w:t>
      </w:r>
    </w:p>
    <w:p w:rsidR="00B80C4C" w:rsidRPr="00517313" w:rsidRDefault="00B80C4C" w:rsidP="00517313">
      <w:pPr>
        <w:spacing w:line="360" w:lineRule="auto"/>
      </w:pPr>
      <w:r w:rsidRPr="00517313">
        <w:t>import java.util.concurrent.Executors;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javax.servlet.Filter;  </w:t>
      </w:r>
    </w:p>
    <w:p w:rsidR="00B80C4C" w:rsidRPr="00517313" w:rsidRDefault="00B80C4C" w:rsidP="00517313">
      <w:pPr>
        <w:spacing w:line="360" w:lineRule="auto"/>
      </w:pPr>
      <w:r w:rsidRPr="00517313">
        <w:t>import javax.servlet.FilterChain;  </w:t>
      </w:r>
    </w:p>
    <w:p w:rsidR="00B80C4C" w:rsidRPr="00517313" w:rsidRDefault="00B80C4C" w:rsidP="00517313">
      <w:pPr>
        <w:spacing w:line="360" w:lineRule="auto"/>
      </w:pPr>
      <w:r w:rsidRPr="00517313">
        <w:t>import javax.servlet.FilterConfig;  </w:t>
      </w:r>
    </w:p>
    <w:p w:rsidR="00B80C4C" w:rsidRPr="00517313" w:rsidRDefault="00B80C4C" w:rsidP="00517313">
      <w:pPr>
        <w:spacing w:line="360" w:lineRule="auto"/>
      </w:pPr>
      <w:r w:rsidRPr="00517313">
        <w:t>import javax.servlet.ServletException;  </w:t>
      </w:r>
    </w:p>
    <w:p w:rsidR="00B80C4C" w:rsidRPr="00517313" w:rsidRDefault="00B80C4C" w:rsidP="00517313">
      <w:pPr>
        <w:spacing w:line="360" w:lineRule="auto"/>
      </w:pPr>
      <w:r w:rsidRPr="00517313">
        <w:t>import javax.servlet.ServletRequest;  </w:t>
      </w:r>
    </w:p>
    <w:p w:rsidR="00B80C4C" w:rsidRPr="00517313" w:rsidRDefault="00B80C4C" w:rsidP="00517313">
      <w:pPr>
        <w:spacing w:line="360" w:lineRule="auto"/>
      </w:pPr>
      <w:r w:rsidRPr="00517313">
        <w:t>import javax.servlet.ServletResponse;  </w:t>
      </w:r>
    </w:p>
    <w:p w:rsidR="00B80C4C" w:rsidRPr="00517313" w:rsidRDefault="00B80C4C" w:rsidP="00517313">
      <w:pPr>
        <w:spacing w:line="360" w:lineRule="auto"/>
      </w:pPr>
      <w:r w:rsidRPr="00517313">
        <w:t>import javax.servlet.annotation.WebFilter;  </w:t>
      </w:r>
    </w:p>
    <w:p w:rsidR="00B80C4C" w:rsidRPr="00517313" w:rsidRDefault="00B80C4C" w:rsidP="00517313">
      <w:pPr>
        <w:spacing w:line="360" w:lineRule="auto"/>
      </w:pPr>
      <w:r w:rsidRPr="00517313">
        <w:t>import javax.servlet.http.HttpServletRequest;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@WebFilter(urlPatterns = {"/*"})  </w:t>
      </w:r>
    </w:p>
    <w:p w:rsidR="00B80C4C" w:rsidRPr="00517313" w:rsidRDefault="00B80C4C" w:rsidP="00517313">
      <w:pPr>
        <w:spacing w:line="360" w:lineRule="auto"/>
      </w:pPr>
      <w:r w:rsidRPr="00517313">
        <w:t>public class DownloadCounterFilter implements Filter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private ExecutorService executorService = Executors.newSingleThreadExecutor();  </w:t>
      </w:r>
    </w:p>
    <w:p w:rsidR="00B80C4C" w:rsidRPr="00517313" w:rsidRDefault="00B80C4C" w:rsidP="00517313">
      <w:pPr>
        <w:spacing w:line="360" w:lineRule="auto"/>
      </w:pPr>
      <w:r w:rsidRPr="00517313">
        <w:t>    private Properties downloadLog;  </w:t>
      </w:r>
    </w:p>
    <w:p w:rsidR="00B80C4C" w:rsidRPr="00517313" w:rsidRDefault="00B80C4C" w:rsidP="00517313">
      <w:pPr>
        <w:spacing w:line="360" w:lineRule="auto"/>
      </w:pPr>
      <w:r w:rsidRPr="00517313">
        <w:t>    private File logFile;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destroy() {  </w:t>
      </w:r>
    </w:p>
    <w:p w:rsidR="00B80C4C" w:rsidRPr="00517313" w:rsidRDefault="00B80C4C" w:rsidP="00517313">
      <w:pPr>
        <w:spacing w:line="360" w:lineRule="auto"/>
      </w:pPr>
      <w:r w:rsidRPr="00517313">
        <w:t>        executorService.shutdown();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doFilter(ServletRequest req, ServletResponse resp,  </w:t>
      </w:r>
    </w:p>
    <w:p w:rsidR="00B80C4C" w:rsidRPr="00517313" w:rsidRDefault="00B80C4C" w:rsidP="00517313">
      <w:pPr>
        <w:spacing w:line="360" w:lineRule="auto"/>
      </w:pPr>
      <w:r w:rsidRPr="00517313">
        <w:t>            FilterChain chain) throws IOException, ServletException {  </w:t>
      </w:r>
    </w:p>
    <w:p w:rsidR="00B80C4C" w:rsidRPr="00517313" w:rsidRDefault="00B80C4C" w:rsidP="00517313">
      <w:pPr>
        <w:spacing w:line="360" w:lineRule="auto"/>
      </w:pPr>
      <w:r w:rsidRPr="00517313">
        <w:t>        HttpServletRequest request = (HttpServletRequest) req;  </w:t>
      </w:r>
    </w:p>
    <w:p w:rsidR="00B80C4C" w:rsidRPr="00517313" w:rsidRDefault="00B80C4C" w:rsidP="00517313">
      <w:pPr>
        <w:spacing w:line="360" w:lineRule="auto"/>
      </w:pPr>
      <w:r w:rsidRPr="00517313">
        <w:t>        final String uri = request.getRequestURI();  </w:t>
      </w:r>
    </w:p>
    <w:p w:rsidR="00B80C4C" w:rsidRPr="00517313" w:rsidRDefault="00B80C4C" w:rsidP="00517313">
      <w:pPr>
        <w:spacing w:line="360" w:lineRule="auto"/>
      </w:pPr>
      <w:r w:rsidRPr="00517313">
        <w:t>        executorService.execute(new Runnable()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run() {  </w:t>
      </w:r>
    </w:p>
    <w:p w:rsidR="00B80C4C" w:rsidRPr="00517313" w:rsidRDefault="00B80C4C" w:rsidP="00517313">
      <w:pPr>
        <w:spacing w:line="360" w:lineRule="auto"/>
      </w:pPr>
      <w:r w:rsidRPr="00517313">
        <w:t>                String value = downloadLog.getProperty(uri);  </w:t>
      </w:r>
    </w:p>
    <w:p w:rsidR="00B80C4C" w:rsidRPr="00517313" w:rsidRDefault="00B80C4C" w:rsidP="00517313">
      <w:pPr>
        <w:spacing w:line="360" w:lineRule="auto"/>
      </w:pPr>
      <w:r w:rsidRPr="00517313">
        <w:t>                if(value == null) {  </w:t>
      </w:r>
    </w:p>
    <w:p w:rsidR="00B80C4C" w:rsidRPr="00517313" w:rsidRDefault="00B80C4C" w:rsidP="00517313">
      <w:pPr>
        <w:spacing w:line="360" w:lineRule="auto"/>
      </w:pPr>
      <w:r w:rsidRPr="00517313">
        <w:t>                    downloadLog.setProperty(uri, "1");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else {  </w:t>
      </w:r>
    </w:p>
    <w:p w:rsidR="00B80C4C" w:rsidRPr="00517313" w:rsidRDefault="00B80C4C" w:rsidP="00517313">
      <w:pPr>
        <w:spacing w:line="360" w:lineRule="auto"/>
      </w:pPr>
      <w:r w:rsidRPr="00517313">
        <w:t>                    int count = Integer.parseInt(value);  </w:t>
      </w:r>
    </w:p>
    <w:p w:rsidR="00B80C4C" w:rsidRPr="00517313" w:rsidRDefault="00B80C4C" w:rsidP="00517313">
      <w:pPr>
        <w:spacing w:line="360" w:lineRule="auto"/>
      </w:pPr>
      <w:r w:rsidRPr="00517313">
        <w:t>                    downloadLog.setProperty(uri, String.valueOf(++count));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try {  </w:t>
      </w:r>
    </w:p>
    <w:p w:rsidR="00B80C4C" w:rsidRPr="00517313" w:rsidRDefault="00B80C4C" w:rsidP="00517313">
      <w:pPr>
        <w:spacing w:line="360" w:lineRule="auto"/>
      </w:pPr>
      <w:r w:rsidRPr="00517313">
        <w:t>                    downloadLog.store(new FileWriter(logFile),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catch (IOException e) {  </w:t>
      </w:r>
    </w:p>
    <w:p w:rsidR="00B80C4C" w:rsidRPr="00517313" w:rsidRDefault="00B80C4C" w:rsidP="00517313">
      <w:pPr>
        <w:spacing w:line="360" w:lineRule="auto"/>
      </w:pPr>
      <w:r w:rsidRPr="00517313">
        <w:t>                    e.printStackTrace();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chain.doFilter(req, resp);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init(FilterConfig config) throws ServletException {  </w:t>
      </w:r>
    </w:p>
    <w:p w:rsidR="00B80C4C" w:rsidRPr="00517313" w:rsidRDefault="00B80C4C" w:rsidP="00517313">
      <w:pPr>
        <w:spacing w:line="360" w:lineRule="auto"/>
      </w:pPr>
      <w:r w:rsidRPr="00517313">
        <w:t>        String appPath = config.getServletContext().getRealPath("/");  </w:t>
      </w:r>
    </w:p>
    <w:p w:rsidR="00B80C4C" w:rsidRPr="00517313" w:rsidRDefault="00B80C4C" w:rsidP="00517313">
      <w:pPr>
        <w:spacing w:line="360" w:lineRule="auto"/>
      </w:pPr>
      <w:r w:rsidRPr="00517313">
        <w:t>        logFile = new File(appPath, "downloadLog.txt");  </w:t>
      </w:r>
    </w:p>
    <w:p w:rsidR="00B80C4C" w:rsidRPr="00517313" w:rsidRDefault="00B80C4C" w:rsidP="00517313">
      <w:pPr>
        <w:spacing w:line="360" w:lineRule="auto"/>
      </w:pPr>
      <w:r w:rsidRPr="00517313">
        <w:t>        if(!logFile.exists()) {  </w:t>
      </w:r>
    </w:p>
    <w:p w:rsidR="00B80C4C" w:rsidRPr="00517313" w:rsidRDefault="00B80C4C" w:rsidP="00517313">
      <w:pPr>
        <w:spacing w:line="360" w:lineRule="auto"/>
      </w:pPr>
      <w:r w:rsidRPr="00517313">
        <w:t>            try {  </w:t>
      </w:r>
    </w:p>
    <w:p w:rsidR="00B80C4C" w:rsidRPr="00517313" w:rsidRDefault="00B80C4C" w:rsidP="00517313">
      <w:pPr>
        <w:spacing w:line="360" w:lineRule="auto"/>
      </w:pPr>
      <w:r w:rsidRPr="00517313">
        <w:t>                logFile.createNewFile();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catch(IOException e) {  </w:t>
      </w:r>
    </w:p>
    <w:p w:rsidR="00B80C4C" w:rsidRPr="00517313" w:rsidRDefault="00B80C4C" w:rsidP="00517313">
      <w:pPr>
        <w:spacing w:line="360" w:lineRule="auto"/>
      </w:pPr>
      <w:r w:rsidRPr="00517313">
        <w:t>                e.printStackTrace();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downloadLog = new Properties();  </w:t>
      </w:r>
    </w:p>
    <w:p w:rsidR="00B80C4C" w:rsidRPr="00517313" w:rsidRDefault="00B80C4C" w:rsidP="00517313">
      <w:pPr>
        <w:spacing w:line="360" w:lineRule="auto"/>
      </w:pPr>
      <w:r w:rsidRPr="00517313">
        <w:t>        try {  </w:t>
      </w:r>
    </w:p>
    <w:p w:rsidR="00B80C4C" w:rsidRPr="00517313" w:rsidRDefault="00B80C4C" w:rsidP="00517313">
      <w:pPr>
        <w:spacing w:line="360" w:lineRule="auto"/>
      </w:pPr>
      <w:r w:rsidRPr="00517313">
        <w:t>            downloadLog.load(new FileReader(logFile));  </w:t>
      </w:r>
    </w:p>
    <w:p w:rsidR="00B80C4C" w:rsidRPr="00517313" w:rsidRDefault="00B80C4C" w:rsidP="00517313">
      <w:pPr>
        <w:spacing w:line="360" w:lineRule="auto"/>
      </w:pPr>
      <w:r w:rsidRPr="00517313">
        <w:t>        } catch (IOException e) {  </w:t>
      </w:r>
    </w:p>
    <w:p w:rsidR="00B80C4C" w:rsidRPr="00517313" w:rsidRDefault="00B80C4C" w:rsidP="00517313">
      <w:pPr>
        <w:spacing w:line="360" w:lineRule="auto"/>
      </w:pPr>
      <w:r w:rsidRPr="00517313">
        <w:t>            e.printStackTrace();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w:t>
      </w:r>
    </w:p>
    <w:p w:rsidR="00B80C4C" w:rsidRDefault="00B80C4C" w:rsidP="00517313">
      <w:pPr>
        <w:spacing w:line="360" w:lineRule="auto"/>
      </w:pPr>
    </w:p>
    <w:p w:rsidR="00B80C4C" w:rsidRDefault="00B80C4C" w:rsidP="00517313">
      <w:pPr>
        <w:spacing w:line="360" w:lineRule="auto"/>
      </w:pPr>
    </w:p>
    <w:p w:rsidR="00B80C4C" w:rsidRPr="00517313" w:rsidRDefault="00B80C4C" w:rsidP="00517313">
      <w:pPr>
        <w:spacing w:line="360" w:lineRule="auto"/>
      </w:pPr>
    </w:p>
    <w:p w:rsidR="00B80C4C" w:rsidRPr="00517313" w:rsidRDefault="00B80C4C" w:rsidP="00F50932">
      <w:pPr>
        <w:pStyle w:val="Heading1"/>
      </w:pPr>
      <w:r>
        <w:t>11</w:t>
      </w:r>
      <w:r w:rsidRPr="00517313">
        <w:rPr>
          <w:rFonts w:hint="eastAsia"/>
        </w:rPr>
        <w:t>、监听器有哪些作用和用法？</w:t>
      </w:r>
    </w:p>
    <w:p w:rsidR="00B80C4C" w:rsidRPr="00517313" w:rsidRDefault="00B80C4C" w:rsidP="00517313">
      <w:pPr>
        <w:spacing w:line="360" w:lineRule="auto"/>
      </w:pPr>
      <w:r w:rsidRPr="00517313">
        <w:rPr>
          <w:rFonts w:hint="eastAsia"/>
        </w:rPr>
        <w:t>答：</w:t>
      </w:r>
      <w:r w:rsidRPr="00517313">
        <w:t>Java Web</w:t>
      </w:r>
      <w:r w:rsidRPr="00517313">
        <w:rPr>
          <w:rFonts w:hint="eastAsia"/>
        </w:rPr>
        <w:t>开发中的监听器（</w:t>
      </w:r>
      <w:r w:rsidRPr="00517313">
        <w:t>listener</w:t>
      </w:r>
      <w:r w:rsidRPr="00517313">
        <w:rPr>
          <w:rFonts w:hint="eastAsia"/>
        </w:rPr>
        <w:t>）就是</w:t>
      </w:r>
      <w:r w:rsidRPr="00517313">
        <w:t>application</w:t>
      </w:r>
      <w:r w:rsidRPr="00517313">
        <w:rPr>
          <w:rFonts w:hint="eastAsia"/>
        </w:rPr>
        <w:t>、</w:t>
      </w:r>
      <w:r w:rsidRPr="00517313">
        <w:t>session</w:t>
      </w:r>
      <w:r w:rsidRPr="00517313">
        <w:rPr>
          <w:rFonts w:hint="eastAsia"/>
        </w:rPr>
        <w:t>、</w:t>
      </w:r>
      <w:r w:rsidRPr="00517313">
        <w:t>request</w:t>
      </w:r>
      <w:r w:rsidRPr="00517313">
        <w:rPr>
          <w:rFonts w:hint="eastAsia"/>
        </w:rPr>
        <w:t>三个对象创建、销毁或者往其中添加修改删除属性时自动执行代码的功能组件，如下所示：</w:t>
      </w:r>
    </w:p>
    <w:p w:rsidR="00B80C4C" w:rsidRPr="00517313" w:rsidRDefault="00B80C4C" w:rsidP="00517313">
      <w:pPr>
        <w:spacing w:line="360" w:lineRule="auto"/>
      </w:pPr>
      <w:r w:rsidRPr="00517313">
        <w:rPr>
          <w:rFonts w:hint="eastAsia"/>
        </w:rPr>
        <w:t>①</w:t>
      </w:r>
      <w:r w:rsidRPr="00517313">
        <w:t>ServletContextListener</w:t>
      </w:r>
      <w:r w:rsidRPr="00517313">
        <w:rPr>
          <w:rFonts w:hint="eastAsia"/>
        </w:rPr>
        <w:t>：对</w:t>
      </w:r>
      <w:r w:rsidRPr="00517313">
        <w:t>Servlet</w:t>
      </w:r>
      <w:r w:rsidRPr="00517313">
        <w:rPr>
          <w:rFonts w:hint="eastAsia"/>
        </w:rPr>
        <w:t>上下文的创建和销毁进行监听。</w:t>
      </w:r>
    </w:p>
    <w:p w:rsidR="00B80C4C" w:rsidRPr="00517313" w:rsidRDefault="00B80C4C" w:rsidP="00517313">
      <w:pPr>
        <w:spacing w:line="360" w:lineRule="auto"/>
      </w:pPr>
      <w:r w:rsidRPr="00517313">
        <w:rPr>
          <w:rFonts w:hint="eastAsia"/>
        </w:rPr>
        <w:t>②</w:t>
      </w:r>
      <w:r w:rsidRPr="00517313">
        <w:t>ServletContextAttributeListener</w:t>
      </w:r>
      <w:r w:rsidRPr="00517313">
        <w:rPr>
          <w:rFonts w:hint="eastAsia"/>
        </w:rPr>
        <w:t>：监听</w:t>
      </w:r>
      <w:r w:rsidRPr="00517313">
        <w:t>Servlet</w:t>
      </w:r>
      <w:r w:rsidRPr="00517313">
        <w:rPr>
          <w:rFonts w:hint="eastAsia"/>
        </w:rPr>
        <w:t>上下文属性的添加、删除和替换。</w:t>
      </w:r>
    </w:p>
    <w:p w:rsidR="00B80C4C" w:rsidRPr="00517313" w:rsidRDefault="00B80C4C" w:rsidP="00517313">
      <w:pPr>
        <w:spacing w:line="360" w:lineRule="auto"/>
      </w:pPr>
      <w:r w:rsidRPr="00517313">
        <w:rPr>
          <w:rFonts w:hint="eastAsia"/>
        </w:rPr>
        <w:t>③</w:t>
      </w:r>
      <w:r w:rsidRPr="00517313">
        <w:t>HttpSessionListener</w:t>
      </w:r>
      <w:r w:rsidRPr="00517313">
        <w:rPr>
          <w:rFonts w:hint="eastAsia"/>
        </w:rPr>
        <w:t>：对</w:t>
      </w:r>
      <w:r w:rsidRPr="00517313">
        <w:t>Session</w:t>
      </w:r>
      <w:r w:rsidRPr="00517313">
        <w:rPr>
          <w:rFonts w:hint="eastAsia"/>
        </w:rPr>
        <w:t>的创建和销毁进行监听。</w:t>
      </w:r>
    </w:p>
    <w:p w:rsidR="00B80C4C" w:rsidRPr="00517313" w:rsidRDefault="00B80C4C" w:rsidP="00517313">
      <w:pPr>
        <w:spacing w:line="360" w:lineRule="auto"/>
      </w:pPr>
      <w:r w:rsidRPr="00517313">
        <w:rPr>
          <w:rFonts w:hint="eastAsia"/>
        </w:rPr>
        <w:t>补充：</w:t>
      </w:r>
      <w:r w:rsidRPr="00517313">
        <w:t>session</w:t>
      </w:r>
      <w:r w:rsidRPr="00517313">
        <w:rPr>
          <w:rFonts w:hint="eastAsia"/>
        </w:rPr>
        <w:t>的销毁有两种情况：</w:t>
      </w:r>
      <w:r w:rsidRPr="00517313">
        <w:t>1session</w:t>
      </w:r>
      <w:r w:rsidRPr="00517313">
        <w:rPr>
          <w:rFonts w:hint="eastAsia"/>
        </w:rPr>
        <w:t>超时（可以在</w:t>
      </w:r>
      <w:r w:rsidRPr="00517313">
        <w:t>web.xml</w:t>
      </w:r>
      <w:r w:rsidRPr="00517313">
        <w:rPr>
          <w:rFonts w:hint="eastAsia"/>
        </w:rPr>
        <w:t>中通过</w:t>
      </w:r>
      <w:r w:rsidRPr="00517313">
        <w:t>&lt;session-config&gt;/&lt;session-timeout&gt;</w:t>
      </w:r>
      <w:r w:rsidRPr="00517313">
        <w:rPr>
          <w:rFonts w:hint="eastAsia"/>
        </w:rPr>
        <w:t>标签配置超时时间）；</w:t>
      </w:r>
      <w:r w:rsidRPr="00517313">
        <w:t>2</w:t>
      </w:r>
      <w:r w:rsidRPr="00517313">
        <w:rPr>
          <w:rFonts w:hint="eastAsia"/>
        </w:rPr>
        <w:t>通过调用</w:t>
      </w:r>
      <w:r w:rsidRPr="00517313">
        <w:t>session</w:t>
      </w:r>
      <w:r w:rsidRPr="00517313">
        <w:rPr>
          <w:rFonts w:hint="eastAsia"/>
        </w:rPr>
        <w:t>对象的</w:t>
      </w:r>
      <w:r w:rsidRPr="00517313">
        <w:t>invalidate()</w:t>
      </w:r>
      <w:r w:rsidRPr="00517313">
        <w:rPr>
          <w:rFonts w:hint="eastAsia"/>
        </w:rPr>
        <w:t>方法使</w:t>
      </w:r>
      <w:r w:rsidRPr="00517313">
        <w:t>session</w:t>
      </w:r>
      <w:r w:rsidRPr="00517313">
        <w:rPr>
          <w:rFonts w:hint="eastAsia"/>
        </w:rPr>
        <w:t>失效。</w:t>
      </w:r>
    </w:p>
    <w:p w:rsidR="00B80C4C" w:rsidRPr="00517313" w:rsidRDefault="00B80C4C" w:rsidP="00517313">
      <w:pPr>
        <w:spacing w:line="360" w:lineRule="auto"/>
      </w:pPr>
      <w:r w:rsidRPr="00517313">
        <w:rPr>
          <w:rFonts w:hint="eastAsia"/>
        </w:rPr>
        <w:t>④</w:t>
      </w:r>
      <w:r w:rsidRPr="00517313">
        <w:t>HttpSessionAttributeListener</w:t>
      </w:r>
      <w:r w:rsidRPr="00517313">
        <w:rPr>
          <w:rFonts w:hint="eastAsia"/>
        </w:rPr>
        <w:t>：对</w:t>
      </w:r>
      <w:r w:rsidRPr="00517313">
        <w:t>Session</w:t>
      </w:r>
      <w:r w:rsidRPr="00517313">
        <w:rPr>
          <w:rFonts w:hint="eastAsia"/>
        </w:rPr>
        <w:t>对象中属性的添加、删除和替换进行监听。</w:t>
      </w:r>
    </w:p>
    <w:p w:rsidR="00B80C4C" w:rsidRPr="00517313" w:rsidRDefault="00B80C4C" w:rsidP="00517313">
      <w:pPr>
        <w:spacing w:line="360" w:lineRule="auto"/>
      </w:pPr>
      <w:r w:rsidRPr="00517313">
        <w:rPr>
          <w:rFonts w:hint="eastAsia"/>
        </w:rPr>
        <w:t>⑤</w:t>
      </w:r>
      <w:r w:rsidRPr="00517313">
        <w:t>ServletRequestListener</w:t>
      </w:r>
      <w:r w:rsidRPr="00517313">
        <w:rPr>
          <w:rFonts w:hint="eastAsia"/>
        </w:rPr>
        <w:t>：对请求对象的初始化和销毁进行监听。</w:t>
      </w:r>
    </w:p>
    <w:p w:rsidR="00B80C4C" w:rsidRPr="00517313" w:rsidRDefault="00B80C4C" w:rsidP="00517313">
      <w:pPr>
        <w:spacing w:line="360" w:lineRule="auto"/>
      </w:pPr>
      <w:r w:rsidRPr="00517313">
        <w:rPr>
          <w:rFonts w:hint="eastAsia"/>
        </w:rPr>
        <w:t>⑥</w:t>
      </w:r>
      <w:r w:rsidRPr="00517313">
        <w:t>ServletRequestAttributeListener</w:t>
      </w:r>
      <w:r w:rsidRPr="00517313">
        <w:rPr>
          <w:rFonts w:hint="eastAsia"/>
        </w:rPr>
        <w:t>：对请求对象属性的添加、删除和替换进行监听。</w:t>
      </w:r>
    </w:p>
    <w:p w:rsidR="00B80C4C" w:rsidRPr="00517313" w:rsidRDefault="00B80C4C" w:rsidP="00517313">
      <w:pPr>
        <w:spacing w:line="360" w:lineRule="auto"/>
      </w:pPr>
      <w:r w:rsidRPr="00517313">
        <w:rPr>
          <w:rFonts w:hint="eastAsia"/>
        </w:rPr>
        <w:t>下面是一个统计网站最多在线人数及时间的监听器：</w:t>
      </w:r>
    </w:p>
    <w:p w:rsidR="00B80C4C" w:rsidRPr="00517313" w:rsidRDefault="00B80C4C" w:rsidP="00517313">
      <w:pPr>
        <w:spacing w:line="360" w:lineRule="auto"/>
      </w:pPr>
      <w:r w:rsidRPr="00517313">
        <w:rPr>
          <w:rFonts w:hint="eastAsia"/>
        </w:rPr>
        <w:t>上下文监听器，在上下文中放置</w:t>
      </w:r>
      <w:r w:rsidRPr="00517313">
        <w:t>onLineCount</w:t>
      </w:r>
      <w:r w:rsidRPr="00517313">
        <w:rPr>
          <w:rFonts w:hint="eastAsia"/>
        </w:rPr>
        <w:t>和</w:t>
      </w:r>
      <w:r w:rsidRPr="00517313">
        <w:t>maxOnLineCount</w:t>
      </w:r>
      <w:r w:rsidRPr="00517313">
        <w:rPr>
          <w:rFonts w:hint="eastAsia"/>
        </w:rPr>
        <w:t>属性，初始值为</w:t>
      </w:r>
      <w:r w:rsidRPr="00517313">
        <w:t>0</w:t>
      </w:r>
    </w:p>
    <w:p w:rsidR="00B80C4C" w:rsidRPr="00517313" w:rsidRDefault="00B80C4C" w:rsidP="00517313">
      <w:pPr>
        <w:spacing w:line="360" w:lineRule="auto"/>
      </w:pPr>
      <w:r w:rsidRPr="00517313">
        <w:t>package com.lovo.listeners;  </w:t>
      </w:r>
    </w:p>
    <w:p w:rsidR="00B80C4C" w:rsidRPr="00517313" w:rsidRDefault="00B80C4C" w:rsidP="00517313">
      <w:pPr>
        <w:spacing w:line="360" w:lineRule="auto"/>
      </w:pPr>
      <w:r w:rsidRPr="00517313">
        <w:t>  import javax.servlet.ServletContextEvent;  </w:t>
      </w:r>
    </w:p>
    <w:p w:rsidR="00B80C4C" w:rsidRPr="00517313" w:rsidRDefault="00B80C4C" w:rsidP="00517313">
      <w:pPr>
        <w:spacing w:line="360" w:lineRule="auto"/>
      </w:pPr>
      <w:r w:rsidRPr="00517313">
        <w:t>import javax.servlet.ServletContextListener;  </w:t>
      </w:r>
    </w:p>
    <w:p w:rsidR="00B80C4C" w:rsidRPr="00517313" w:rsidRDefault="00B80C4C" w:rsidP="00517313">
      <w:pPr>
        <w:spacing w:line="360" w:lineRule="auto"/>
      </w:pPr>
      <w:r w:rsidRPr="00517313">
        <w:t>import javax.servlet.annotation.WebListener;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@WebListener  </w:t>
      </w:r>
    </w:p>
    <w:p w:rsidR="00B80C4C" w:rsidRPr="00517313" w:rsidRDefault="00B80C4C" w:rsidP="00517313">
      <w:pPr>
        <w:spacing w:line="360" w:lineRule="auto"/>
      </w:pPr>
      <w:r w:rsidRPr="00517313">
        <w:t>public class InitListener implements ServletContextListener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contextDestroyed(ServletContextEvent evt)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contextInitialized(ServletContextEvent evt) {  </w:t>
      </w:r>
    </w:p>
    <w:p w:rsidR="00B80C4C" w:rsidRPr="00517313" w:rsidRDefault="00B80C4C" w:rsidP="00517313">
      <w:pPr>
        <w:spacing w:line="360" w:lineRule="auto"/>
      </w:pPr>
      <w:r w:rsidRPr="00517313">
        <w:t>        evt.getServletContext().setAttribute("onLineCount", 0);  </w:t>
      </w:r>
    </w:p>
    <w:p w:rsidR="00B80C4C" w:rsidRPr="00517313" w:rsidRDefault="00B80C4C" w:rsidP="00517313">
      <w:pPr>
        <w:spacing w:line="360" w:lineRule="auto"/>
      </w:pPr>
      <w:r w:rsidRPr="00517313">
        <w:t>        evt.getServletContext().setAttribute("maxOnLineCount", 0);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rPr>
          <w:rFonts w:hint="eastAsia"/>
        </w:rPr>
        <w:t>会话监听器，监听到会话创建时判断是否达到最大在线人数并记录时间</w:t>
      </w:r>
    </w:p>
    <w:p w:rsidR="00B80C4C" w:rsidRPr="00517313" w:rsidRDefault="00B80C4C" w:rsidP="00517313">
      <w:pPr>
        <w:spacing w:line="360" w:lineRule="auto"/>
      </w:pPr>
      <w:r w:rsidRPr="00517313">
        <w:t>package com.lovo.listeners;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java.text.DateFormat;  </w:t>
      </w:r>
    </w:p>
    <w:p w:rsidR="00B80C4C" w:rsidRPr="00517313" w:rsidRDefault="00B80C4C" w:rsidP="00517313">
      <w:pPr>
        <w:spacing w:line="360" w:lineRule="auto"/>
      </w:pPr>
      <w:r w:rsidRPr="00517313">
        <w:t>import java.text.SimpleDateFormat;  </w:t>
      </w:r>
    </w:p>
    <w:p w:rsidR="00B80C4C" w:rsidRPr="00517313" w:rsidRDefault="00B80C4C" w:rsidP="00517313">
      <w:pPr>
        <w:spacing w:line="360" w:lineRule="auto"/>
      </w:pPr>
      <w:r w:rsidRPr="00517313">
        <w:t>import java.util.Date;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javax.servlet.ServletContext;  </w:t>
      </w:r>
    </w:p>
    <w:p w:rsidR="00B80C4C" w:rsidRPr="00517313" w:rsidRDefault="00B80C4C" w:rsidP="00517313">
      <w:pPr>
        <w:spacing w:line="360" w:lineRule="auto"/>
      </w:pPr>
      <w:r w:rsidRPr="00517313">
        <w:t>import javax.servlet.annotation.WebListener;  </w:t>
      </w:r>
    </w:p>
    <w:p w:rsidR="00B80C4C" w:rsidRPr="00517313" w:rsidRDefault="00B80C4C" w:rsidP="00517313">
      <w:pPr>
        <w:spacing w:line="360" w:lineRule="auto"/>
      </w:pPr>
      <w:r w:rsidRPr="00517313">
        <w:t>import javax.servlet.http.HttpSessionEvent;  </w:t>
      </w:r>
    </w:p>
    <w:p w:rsidR="00B80C4C" w:rsidRPr="00517313" w:rsidRDefault="00B80C4C" w:rsidP="00517313">
      <w:pPr>
        <w:spacing w:line="360" w:lineRule="auto"/>
      </w:pPr>
      <w:r w:rsidRPr="00517313">
        <w:t>import javax.servlet.http.HttpSessionListener;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@WebListener  </w:t>
      </w:r>
    </w:p>
    <w:p w:rsidR="00B80C4C" w:rsidRPr="00517313" w:rsidRDefault="00B80C4C" w:rsidP="00517313">
      <w:pPr>
        <w:spacing w:line="360" w:lineRule="auto"/>
      </w:pPr>
      <w:r w:rsidRPr="00517313">
        <w:t>public class MaxCountListener implements HttpSessionListener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sessionCreated(HttpSessionEvent event) {  </w:t>
      </w:r>
    </w:p>
    <w:p w:rsidR="00B80C4C" w:rsidRPr="00517313" w:rsidRDefault="00B80C4C" w:rsidP="00517313">
      <w:pPr>
        <w:spacing w:line="360" w:lineRule="auto"/>
      </w:pPr>
      <w:r w:rsidRPr="00517313">
        <w:t>        ServletContext ctx = event.getSession().getServletContext();  </w:t>
      </w:r>
    </w:p>
    <w:p w:rsidR="00B80C4C" w:rsidRPr="00517313" w:rsidRDefault="00B80C4C" w:rsidP="00517313">
      <w:pPr>
        <w:spacing w:line="360" w:lineRule="auto"/>
      </w:pPr>
      <w:r w:rsidRPr="00517313">
        <w:t>        int count = Integer.parseInt(ctx.getAttribute("onLineCount").toString());  </w:t>
      </w:r>
    </w:p>
    <w:p w:rsidR="00B80C4C" w:rsidRPr="00517313" w:rsidRDefault="00B80C4C" w:rsidP="00517313">
      <w:pPr>
        <w:spacing w:line="360" w:lineRule="auto"/>
      </w:pPr>
      <w:r w:rsidRPr="00517313">
        <w:t>        count++;  </w:t>
      </w:r>
    </w:p>
    <w:p w:rsidR="00B80C4C" w:rsidRPr="00517313" w:rsidRDefault="00B80C4C" w:rsidP="00517313">
      <w:pPr>
        <w:spacing w:line="360" w:lineRule="auto"/>
      </w:pPr>
      <w:r w:rsidRPr="00517313">
        <w:t>        ctx.setAttribute("onLineCount", count);  </w:t>
      </w:r>
    </w:p>
    <w:p w:rsidR="00B80C4C" w:rsidRPr="00517313" w:rsidRDefault="00B80C4C" w:rsidP="00517313">
      <w:pPr>
        <w:spacing w:line="360" w:lineRule="auto"/>
      </w:pPr>
      <w:r w:rsidRPr="00517313">
        <w:t>        int maxOnLineCount = Integer.parseInt(ctx.getAttribute("maxOnLineCount").toString());  </w:t>
      </w:r>
    </w:p>
    <w:p w:rsidR="00B80C4C" w:rsidRPr="00517313" w:rsidRDefault="00B80C4C" w:rsidP="00517313">
      <w:pPr>
        <w:spacing w:line="360" w:lineRule="auto"/>
      </w:pPr>
      <w:r w:rsidRPr="00517313">
        <w:t>        if (count &gt; maxOnLineCount) {  </w:t>
      </w:r>
    </w:p>
    <w:p w:rsidR="00B80C4C" w:rsidRPr="00517313" w:rsidRDefault="00B80C4C" w:rsidP="00517313">
      <w:pPr>
        <w:spacing w:line="360" w:lineRule="auto"/>
      </w:pPr>
      <w:r w:rsidRPr="00517313">
        <w:t>            ctx.setAttribute("maxOnLineCount", count);  </w:t>
      </w:r>
    </w:p>
    <w:p w:rsidR="00B80C4C" w:rsidRPr="00517313" w:rsidRDefault="00B80C4C" w:rsidP="00517313">
      <w:pPr>
        <w:spacing w:line="360" w:lineRule="auto"/>
      </w:pPr>
      <w:r w:rsidRPr="00517313">
        <w:t>            DateFormat df = new SimpleDateFormat("yyyy-MM-dd HH:mm:ss");  </w:t>
      </w:r>
    </w:p>
    <w:p w:rsidR="00B80C4C" w:rsidRPr="00517313" w:rsidRDefault="00B80C4C" w:rsidP="00517313">
      <w:pPr>
        <w:spacing w:line="360" w:lineRule="auto"/>
      </w:pPr>
      <w:r w:rsidRPr="00517313">
        <w:t>            ctx.setAttribute("date", df.format(new Date()));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sessionDestroyed(HttpSessionEvent event) {  </w:t>
      </w:r>
    </w:p>
    <w:p w:rsidR="00B80C4C" w:rsidRPr="00517313" w:rsidRDefault="00B80C4C" w:rsidP="00517313">
      <w:pPr>
        <w:spacing w:line="360" w:lineRule="auto"/>
      </w:pPr>
      <w:r w:rsidRPr="00517313">
        <w:t>        ServletContext app = event.getSession().getServletContext();  </w:t>
      </w:r>
    </w:p>
    <w:p w:rsidR="00B80C4C" w:rsidRPr="00517313" w:rsidRDefault="00B80C4C" w:rsidP="00517313">
      <w:pPr>
        <w:spacing w:line="360" w:lineRule="auto"/>
      </w:pPr>
      <w:r w:rsidRPr="00517313">
        <w:t>        int count = Integer.parseInt(app.getAttribute("onLineCount").toString());  </w:t>
      </w:r>
    </w:p>
    <w:p w:rsidR="00B80C4C" w:rsidRPr="00517313" w:rsidRDefault="00B80C4C" w:rsidP="00517313">
      <w:pPr>
        <w:spacing w:line="360" w:lineRule="auto"/>
      </w:pPr>
      <w:r w:rsidRPr="00517313">
        <w:t>        count--;  </w:t>
      </w:r>
    </w:p>
    <w:p w:rsidR="00B80C4C" w:rsidRPr="00517313" w:rsidRDefault="00B80C4C" w:rsidP="00517313">
      <w:pPr>
        <w:spacing w:line="360" w:lineRule="auto"/>
      </w:pPr>
      <w:r w:rsidRPr="00517313">
        <w:t>        app.setAttribute("onLineCount", count);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rPr>
          <w:rFonts w:hint="eastAsia"/>
        </w:rPr>
        <w:t>【注意】这里使用注解</w:t>
      </w:r>
      <w:r w:rsidRPr="00517313">
        <w:t>@WebListener</w:t>
      </w:r>
      <w:r w:rsidRPr="00517313">
        <w:rPr>
          <w:rFonts w:hint="eastAsia"/>
        </w:rPr>
        <w:t>配置该监听器，当然你可以在</w:t>
      </w:r>
      <w:r w:rsidRPr="00517313">
        <w:t>web.xml</w:t>
      </w:r>
      <w:r w:rsidRPr="00517313">
        <w:rPr>
          <w:rFonts w:hint="eastAsia"/>
        </w:rPr>
        <w:t>文件中用</w:t>
      </w:r>
      <w:r w:rsidRPr="00517313">
        <w:t>&lt;listener&gt;</w:t>
      </w:r>
      <w:r w:rsidRPr="00517313">
        <w:rPr>
          <w:rFonts w:hint="eastAsia"/>
        </w:rPr>
        <w:t>标签配置监听器，如下题所示。</w:t>
      </w:r>
    </w:p>
    <w:p w:rsidR="00B80C4C" w:rsidRDefault="00B80C4C" w:rsidP="005E7E85">
      <w:pPr>
        <w:pStyle w:val="Heading1"/>
      </w:pPr>
    </w:p>
    <w:p w:rsidR="00B80C4C" w:rsidRPr="00517313" w:rsidRDefault="00B80C4C" w:rsidP="005E7E85">
      <w:pPr>
        <w:pStyle w:val="Heading1"/>
      </w:pPr>
      <w:r>
        <w:t>12</w:t>
      </w:r>
      <w:r w:rsidRPr="00517313">
        <w:rPr>
          <w:rFonts w:hint="eastAsia"/>
        </w:rPr>
        <w:t>、</w:t>
      </w:r>
      <w:r w:rsidRPr="00517313">
        <w:t xml:space="preserve">web.xml </w:t>
      </w:r>
      <w:r w:rsidRPr="00517313">
        <w:rPr>
          <w:rFonts w:hint="eastAsia"/>
        </w:rPr>
        <w:t>的作用？</w:t>
      </w:r>
    </w:p>
    <w:p w:rsidR="00B80C4C" w:rsidRPr="00517313" w:rsidRDefault="00B80C4C" w:rsidP="00517313">
      <w:pPr>
        <w:spacing w:line="360" w:lineRule="auto"/>
      </w:pPr>
      <w:r w:rsidRPr="00517313">
        <w:rPr>
          <w:rFonts w:hint="eastAsia"/>
        </w:rPr>
        <w:t>答：用于配置</w:t>
      </w:r>
      <w:r w:rsidRPr="00517313">
        <w:t>Web</w:t>
      </w:r>
      <w:r w:rsidRPr="00517313">
        <w:rPr>
          <w:rFonts w:hint="eastAsia"/>
        </w:rPr>
        <w:t>应用的相关信息，如：监听器（</w:t>
      </w:r>
      <w:r w:rsidRPr="00517313">
        <w:t>listener</w:t>
      </w:r>
      <w:r w:rsidRPr="00517313">
        <w:rPr>
          <w:rFonts w:hint="eastAsia"/>
        </w:rPr>
        <w:t>）、过滤器（</w:t>
      </w:r>
      <w:r w:rsidRPr="00517313">
        <w:t>filter</w:t>
      </w:r>
      <w:r w:rsidRPr="00517313">
        <w:rPr>
          <w:rFonts w:hint="eastAsia"/>
        </w:rPr>
        <w:t>）、</w:t>
      </w:r>
      <w:r w:rsidRPr="00517313">
        <w:t xml:space="preserve"> Servlet</w:t>
      </w:r>
      <w:r w:rsidRPr="00517313">
        <w:rPr>
          <w:rFonts w:hint="eastAsia"/>
        </w:rPr>
        <w:t>、相关参数、会话超时时间、安全验证方式、错误页面等。例如：</w:t>
      </w:r>
    </w:p>
    <w:p w:rsidR="00B80C4C" w:rsidRPr="00517313" w:rsidRDefault="00B80C4C" w:rsidP="00517313">
      <w:pPr>
        <w:spacing w:line="360" w:lineRule="auto"/>
      </w:pPr>
      <w:r w:rsidRPr="00517313">
        <w:rPr>
          <w:rFonts w:hint="eastAsia"/>
        </w:rPr>
        <w:t>①配置</w:t>
      </w:r>
      <w:r w:rsidRPr="00517313">
        <w:t>Spring</w:t>
      </w:r>
      <w:r w:rsidRPr="00517313">
        <w:rPr>
          <w:rFonts w:hint="eastAsia"/>
        </w:rPr>
        <w:t>上下文加载监听器加载</w:t>
      </w:r>
      <w:r w:rsidRPr="00517313">
        <w:t>Spring</w:t>
      </w:r>
      <w:r w:rsidRPr="00517313">
        <w:rPr>
          <w:rFonts w:hint="eastAsia"/>
        </w:rPr>
        <w:t>配置文件：</w:t>
      </w:r>
    </w:p>
    <w:p w:rsidR="00B80C4C" w:rsidRPr="00517313" w:rsidRDefault="00B80C4C" w:rsidP="00517313">
      <w:pPr>
        <w:spacing w:line="360" w:lineRule="auto"/>
      </w:pPr>
      <w:r w:rsidRPr="00517313">
        <w:t>[html] </w:t>
      </w:r>
      <w:hyperlink r:id="rId18" w:tgtFrame="_blank" w:tooltip="view plain" w:history="1">
        <w:r w:rsidRPr="00517313">
          <w:rPr>
            <w:rStyle w:val="Hyperlink"/>
          </w:rPr>
          <w:t>view plain</w:t>
        </w:r>
      </w:hyperlink>
      <w:r w:rsidRPr="00517313">
        <w:t> </w:t>
      </w:r>
      <w:hyperlink r:id="rId19" w:tgtFrame="_blank" w:tooltip="copy" w:history="1">
        <w:r w:rsidRPr="00517313">
          <w:rPr>
            <w:rStyle w:val="Hyperlink"/>
          </w:rPr>
          <w:t>copy</w:t>
        </w:r>
      </w:hyperlink>
    </w:p>
    <w:p w:rsidR="00B80C4C" w:rsidRPr="00517313" w:rsidRDefault="00B80C4C" w:rsidP="00517313">
      <w:pPr>
        <w:spacing w:line="360" w:lineRule="auto"/>
      </w:pPr>
      <w:r w:rsidRPr="00517313">
        <w:t>&lt;context-param&gt;  </w:t>
      </w:r>
    </w:p>
    <w:p w:rsidR="00B80C4C" w:rsidRPr="00517313" w:rsidRDefault="00B80C4C" w:rsidP="00517313">
      <w:pPr>
        <w:spacing w:line="360" w:lineRule="auto"/>
      </w:pPr>
      <w:r w:rsidRPr="00517313">
        <w:t>   &lt;param-name&gt;contextConfigLocation&lt;/param-name&gt;  </w:t>
      </w:r>
    </w:p>
    <w:p w:rsidR="00B80C4C" w:rsidRPr="00517313" w:rsidRDefault="00B80C4C" w:rsidP="00517313">
      <w:pPr>
        <w:spacing w:line="360" w:lineRule="auto"/>
      </w:pPr>
      <w:r w:rsidRPr="00517313">
        <w:t>  &lt;param-value&gt;classpath:applicationContext.xml&lt;/param-value&gt;  </w:t>
      </w:r>
    </w:p>
    <w:p w:rsidR="00B80C4C" w:rsidRPr="00517313" w:rsidRDefault="00B80C4C" w:rsidP="00517313">
      <w:pPr>
        <w:spacing w:line="360" w:lineRule="auto"/>
      </w:pPr>
      <w:r w:rsidRPr="00517313">
        <w:t>&lt;/context-param&gt;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&lt;listener&gt;  </w:t>
      </w:r>
    </w:p>
    <w:p w:rsidR="00B80C4C" w:rsidRPr="00517313" w:rsidRDefault="00B80C4C" w:rsidP="00517313">
      <w:pPr>
        <w:spacing w:line="360" w:lineRule="auto"/>
      </w:pPr>
      <w:r w:rsidRPr="00517313">
        <w:t>   &lt;listener-class&gt;  </w:t>
      </w:r>
    </w:p>
    <w:p w:rsidR="00B80C4C" w:rsidRPr="00517313" w:rsidRDefault="00B80C4C" w:rsidP="00517313">
      <w:pPr>
        <w:spacing w:line="360" w:lineRule="auto"/>
      </w:pPr>
      <w:r w:rsidRPr="00517313">
        <w:t>     org.springframework.web.context.ContextLoaderListener  </w:t>
      </w:r>
    </w:p>
    <w:p w:rsidR="00B80C4C" w:rsidRPr="00517313" w:rsidRDefault="00B80C4C" w:rsidP="00517313">
      <w:pPr>
        <w:spacing w:line="360" w:lineRule="auto"/>
      </w:pPr>
      <w:r w:rsidRPr="00517313">
        <w:t>   &lt;/listener-class&gt;  </w:t>
      </w:r>
    </w:p>
    <w:p w:rsidR="00B80C4C" w:rsidRPr="00517313" w:rsidRDefault="00B80C4C" w:rsidP="00517313">
      <w:pPr>
        <w:spacing w:line="360" w:lineRule="auto"/>
      </w:pPr>
      <w:r w:rsidRPr="00517313">
        <w:t>&lt;/listener&gt;  </w:t>
      </w:r>
    </w:p>
    <w:p w:rsidR="00B80C4C" w:rsidRDefault="00B80C4C" w:rsidP="00517313">
      <w:pPr>
        <w:spacing w:line="360" w:lineRule="auto"/>
      </w:pPr>
    </w:p>
    <w:p w:rsidR="00B80C4C" w:rsidRPr="00517313" w:rsidRDefault="00B80C4C" w:rsidP="00517313">
      <w:pPr>
        <w:spacing w:line="360" w:lineRule="auto"/>
      </w:pPr>
      <w:r w:rsidRPr="00517313">
        <w:rPr>
          <w:rFonts w:hint="eastAsia"/>
        </w:rPr>
        <w:t>②配置</w:t>
      </w:r>
      <w:r w:rsidRPr="00517313">
        <w:t>Spring</w:t>
      </w:r>
      <w:r w:rsidRPr="00517313">
        <w:rPr>
          <w:rFonts w:hint="eastAsia"/>
        </w:rPr>
        <w:t>的</w:t>
      </w:r>
      <w:r w:rsidRPr="00517313">
        <w:t>OpenSessionInView</w:t>
      </w:r>
      <w:r w:rsidRPr="00517313">
        <w:rPr>
          <w:rFonts w:hint="eastAsia"/>
        </w:rPr>
        <w:t>过滤器来解决延迟加载和</w:t>
      </w:r>
      <w:r w:rsidRPr="00517313">
        <w:t>Hibernate</w:t>
      </w:r>
      <w:r w:rsidRPr="00517313">
        <w:rPr>
          <w:rFonts w:hint="eastAsia"/>
        </w:rPr>
        <w:t>会话关闭的矛盾：</w:t>
      </w:r>
    </w:p>
    <w:p w:rsidR="00B80C4C" w:rsidRPr="00517313" w:rsidRDefault="00B80C4C" w:rsidP="00517313">
      <w:pPr>
        <w:spacing w:line="360" w:lineRule="auto"/>
      </w:pPr>
      <w:r w:rsidRPr="00517313">
        <w:t>&lt;filter&gt;  </w:t>
      </w:r>
    </w:p>
    <w:p w:rsidR="00B80C4C" w:rsidRPr="00517313" w:rsidRDefault="00B80C4C" w:rsidP="00517313">
      <w:pPr>
        <w:spacing w:line="360" w:lineRule="auto"/>
      </w:pPr>
      <w:r w:rsidRPr="00517313">
        <w:t>  &lt;filter-name&gt;openSessionInView&lt;/filter-name&gt;  </w:t>
      </w:r>
    </w:p>
    <w:p w:rsidR="00B80C4C" w:rsidRPr="00517313" w:rsidRDefault="00B80C4C" w:rsidP="00517313">
      <w:pPr>
        <w:spacing w:line="360" w:lineRule="auto"/>
      </w:pPr>
      <w:r w:rsidRPr="00517313">
        <w:t>  &lt;filter-class&gt;  </w:t>
      </w:r>
    </w:p>
    <w:p w:rsidR="00B80C4C" w:rsidRPr="00517313" w:rsidRDefault="00B80C4C" w:rsidP="00517313">
      <w:pPr>
        <w:spacing w:line="360" w:lineRule="auto"/>
      </w:pPr>
      <w:r w:rsidRPr="00517313">
        <w:t>     org.springframework.orm.hibernate3.support.OpenSessionInViewFilter  </w:t>
      </w:r>
    </w:p>
    <w:p w:rsidR="00B80C4C" w:rsidRPr="00517313" w:rsidRDefault="00B80C4C" w:rsidP="00517313">
      <w:pPr>
        <w:spacing w:line="360" w:lineRule="auto"/>
      </w:pPr>
      <w:r w:rsidRPr="00517313">
        <w:t>  &lt;/filter-class&gt;  </w:t>
      </w:r>
    </w:p>
    <w:p w:rsidR="00B80C4C" w:rsidRPr="00517313" w:rsidRDefault="00B80C4C" w:rsidP="00517313">
      <w:pPr>
        <w:spacing w:line="360" w:lineRule="auto"/>
      </w:pPr>
      <w:r w:rsidRPr="00517313">
        <w:t>&lt;/filter&gt;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&lt;filter-mapping&gt;  </w:t>
      </w:r>
    </w:p>
    <w:p w:rsidR="00B80C4C" w:rsidRPr="00517313" w:rsidRDefault="00B80C4C" w:rsidP="00517313">
      <w:pPr>
        <w:spacing w:line="360" w:lineRule="auto"/>
      </w:pPr>
      <w:r w:rsidRPr="00517313">
        <w:t>  &lt;filter-name&gt;openSessionInView&lt;/filter-name&gt;  </w:t>
      </w:r>
    </w:p>
    <w:p w:rsidR="00B80C4C" w:rsidRPr="00517313" w:rsidRDefault="00B80C4C" w:rsidP="00517313">
      <w:pPr>
        <w:spacing w:line="360" w:lineRule="auto"/>
      </w:pPr>
      <w:r w:rsidRPr="00517313">
        <w:t>  &lt;url-pattern&gt;/*&lt;/url-pattern&gt;  </w:t>
      </w:r>
    </w:p>
    <w:p w:rsidR="00B80C4C" w:rsidRPr="00517313" w:rsidRDefault="00B80C4C" w:rsidP="00517313">
      <w:pPr>
        <w:spacing w:line="360" w:lineRule="auto"/>
      </w:pPr>
      <w:r w:rsidRPr="00517313">
        <w:t>&lt;/filter-mapping&gt;  </w:t>
      </w:r>
    </w:p>
    <w:p w:rsidR="00B80C4C" w:rsidRDefault="00B80C4C" w:rsidP="00517313">
      <w:pPr>
        <w:spacing w:line="360" w:lineRule="auto"/>
      </w:pPr>
    </w:p>
    <w:p w:rsidR="00B80C4C" w:rsidRPr="00517313" w:rsidRDefault="00B80C4C" w:rsidP="00517313">
      <w:pPr>
        <w:spacing w:line="360" w:lineRule="auto"/>
      </w:pPr>
      <w:r w:rsidRPr="00517313">
        <w:rPr>
          <w:rFonts w:hint="eastAsia"/>
        </w:rPr>
        <w:t>③配置会话超时时间为</w:t>
      </w:r>
      <w:r w:rsidRPr="00517313">
        <w:t>10</w:t>
      </w:r>
      <w:r w:rsidRPr="00517313">
        <w:rPr>
          <w:rFonts w:hint="eastAsia"/>
        </w:rPr>
        <w:t>分钟：</w:t>
      </w:r>
    </w:p>
    <w:p w:rsidR="00B80C4C" w:rsidRPr="00517313" w:rsidRDefault="00B80C4C" w:rsidP="00517313">
      <w:pPr>
        <w:spacing w:line="360" w:lineRule="auto"/>
      </w:pPr>
      <w:r w:rsidRPr="00517313">
        <w:t>&lt;session-config&gt;  </w:t>
      </w:r>
    </w:p>
    <w:p w:rsidR="00B80C4C" w:rsidRPr="00517313" w:rsidRDefault="00B80C4C" w:rsidP="00517313">
      <w:pPr>
        <w:spacing w:line="360" w:lineRule="auto"/>
      </w:pPr>
      <w:r w:rsidRPr="00517313">
        <w:t>  &lt;session-timeout&gt;10&lt;/session-timeout&gt;  </w:t>
      </w:r>
    </w:p>
    <w:p w:rsidR="00B80C4C" w:rsidRPr="00517313" w:rsidRDefault="00B80C4C" w:rsidP="00517313">
      <w:pPr>
        <w:spacing w:line="360" w:lineRule="auto"/>
      </w:pPr>
      <w:r w:rsidRPr="00517313">
        <w:t>&lt;/session-config&gt;  </w:t>
      </w:r>
    </w:p>
    <w:p w:rsidR="00B80C4C" w:rsidRDefault="00B80C4C" w:rsidP="00517313">
      <w:pPr>
        <w:spacing w:line="360" w:lineRule="auto"/>
      </w:pPr>
    </w:p>
    <w:p w:rsidR="00B80C4C" w:rsidRPr="00517313" w:rsidRDefault="00B80C4C" w:rsidP="00517313">
      <w:pPr>
        <w:spacing w:line="360" w:lineRule="auto"/>
      </w:pPr>
      <w:r w:rsidRPr="00517313">
        <w:rPr>
          <w:rFonts w:hint="eastAsia"/>
        </w:rPr>
        <w:t>④配置</w:t>
      </w:r>
      <w:r w:rsidRPr="00517313">
        <w:t>404</w:t>
      </w:r>
      <w:r w:rsidRPr="00517313">
        <w:rPr>
          <w:rFonts w:hint="eastAsia"/>
        </w:rPr>
        <w:t>和</w:t>
      </w:r>
      <w:r w:rsidRPr="00517313">
        <w:t>Exception</w:t>
      </w:r>
      <w:r w:rsidRPr="00517313">
        <w:rPr>
          <w:rFonts w:hint="eastAsia"/>
        </w:rPr>
        <w:t>的错误页面：</w:t>
      </w:r>
    </w:p>
    <w:p w:rsidR="00B80C4C" w:rsidRPr="00517313" w:rsidRDefault="00B80C4C" w:rsidP="00517313">
      <w:pPr>
        <w:spacing w:line="360" w:lineRule="auto"/>
      </w:pPr>
      <w:r w:rsidRPr="00517313">
        <w:t>&lt;error-page&gt;  </w:t>
      </w:r>
    </w:p>
    <w:p w:rsidR="00B80C4C" w:rsidRPr="00517313" w:rsidRDefault="00B80C4C" w:rsidP="00517313">
      <w:pPr>
        <w:spacing w:line="360" w:lineRule="auto"/>
      </w:pPr>
      <w:r w:rsidRPr="00517313">
        <w:t>  &lt;error-code&gt;404&lt;/error-code&gt;  </w:t>
      </w:r>
    </w:p>
    <w:p w:rsidR="00B80C4C" w:rsidRPr="00517313" w:rsidRDefault="00B80C4C" w:rsidP="00517313">
      <w:pPr>
        <w:spacing w:line="360" w:lineRule="auto"/>
      </w:pPr>
      <w:r w:rsidRPr="00517313">
        <w:t>  &lt;location&gt;/error.jsp&lt;/location&gt;  </w:t>
      </w:r>
    </w:p>
    <w:p w:rsidR="00B80C4C" w:rsidRPr="00517313" w:rsidRDefault="00B80C4C" w:rsidP="00517313">
      <w:pPr>
        <w:spacing w:line="360" w:lineRule="auto"/>
      </w:pPr>
      <w:r w:rsidRPr="00517313">
        <w:t>&lt;/error-page&gt;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&lt;error-page&gt;  </w:t>
      </w:r>
    </w:p>
    <w:p w:rsidR="00B80C4C" w:rsidRPr="00517313" w:rsidRDefault="00B80C4C" w:rsidP="00517313">
      <w:pPr>
        <w:spacing w:line="360" w:lineRule="auto"/>
      </w:pPr>
      <w:r w:rsidRPr="00517313">
        <w:t>  &lt;exception-type&gt;java.lang.Exception&lt;/exception-type&gt;  </w:t>
      </w:r>
    </w:p>
    <w:p w:rsidR="00B80C4C" w:rsidRPr="00517313" w:rsidRDefault="00B80C4C" w:rsidP="00517313">
      <w:pPr>
        <w:spacing w:line="360" w:lineRule="auto"/>
      </w:pPr>
      <w:r w:rsidRPr="00517313">
        <w:t>  &lt;location&gt;/error.jsp&lt;/location&gt;  </w:t>
      </w:r>
    </w:p>
    <w:p w:rsidR="00B80C4C" w:rsidRPr="00517313" w:rsidRDefault="00B80C4C" w:rsidP="00517313">
      <w:pPr>
        <w:spacing w:line="360" w:lineRule="auto"/>
      </w:pPr>
      <w:r w:rsidRPr="00517313">
        <w:t>&lt;/error-page&gt;  </w:t>
      </w:r>
    </w:p>
    <w:p w:rsidR="00B80C4C" w:rsidRDefault="00B80C4C" w:rsidP="00517313">
      <w:pPr>
        <w:spacing w:line="360" w:lineRule="auto"/>
      </w:pPr>
    </w:p>
    <w:p w:rsidR="00B80C4C" w:rsidRPr="00517313" w:rsidRDefault="00B80C4C" w:rsidP="00517313">
      <w:pPr>
        <w:spacing w:line="360" w:lineRule="auto"/>
      </w:pPr>
      <w:r w:rsidRPr="00517313">
        <w:rPr>
          <w:rFonts w:hint="eastAsia"/>
        </w:rPr>
        <w:t>⑤配置安全认证方式：</w:t>
      </w:r>
    </w:p>
    <w:p w:rsidR="00B80C4C" w:rsidRPr="00517313" w:rsidRDefault="00B80C4C" w:rsidP="00517313">
      <w:pPr>
        <w:spacing w:line="360" w:lineRule="auto"/>
      </w:pPr>
      <w:r w:rsidRPr="00517313">
        <w:t>&lt;security-constraint&gt;  </w:t>
      </w:r>
    </w:p>
    <w:p w:rsidR="00B80C4C" w:rsidRPr="00517313" w:rsidRDefault="00B80C4C" w:rsidP="00517313">
      <w:pPr>
        <w:spacing w:line="360" w:lineRule="auto"/>
      </w:pPr>
      <w:r w:rsidRPr="00517313">
        <w:t>  &lt;web-resource-collection&gt;  </w:t>
      </w:r>
    </w:p>
    <w:p w:rsidR="00B80C4C" w:rsidRPr="00517313" w:rsidRDefault="00B80C4C" w:rsidP="00517313">
      <w:pPr>
        <w:spacing w:line="360" w:lineRule="auto"/>
      </w:pPr>
      <w:r w:rsidRPr="00517313">
        <w:t>    &lt;web-resource-name&gt;ProtectedArea&lt;/web-resource-name&gt;  </w:t>
      </w:r>
    </w:p>
    <w:p w:rsidR="00B80C4C" w:rsidRPr="00517313" w:rsidRDefault="00B80C4C" w:rsidP="00517313">
      <w:pPr>
        <w:spacing w:line="360" w:lineRule="auto"/>
      </w:pPr>
      <w:r w:rsidRPr="00517313">
        <w:t>    &lt;url-pattern&gt;/admin/*&lt;/url-pattern&gt;  </w:t>
      </w:r>
    </w:p>
    <w:p w:rsidR="00B80C4C" w:rsidRPr="00517313" w:rsidRDefault="00B80C4C" w:rsidP="00517313">
      <w:pPr>
        <w:spacing w:line="360" w:lineRule="auto"/>
      </w:pPr>
      <w:r w:rsidRPr="00517313">
        <w:t>    &lt;http-method&gt;GET&lt;/http-method&gt;  </w:t>
      </w:r>
    </w:p>
    <w:p w:rsidR="00B80C4C" w:rsidRPr="00517313" w:rsidRDefault="00B80C4C" w:rsidP="00517313">
      <w:pPr>
        <w:spacing w:line="360" w:lineRule="auto"/>
      </w:pPr>
      <w:r w:rsidRPr="00517313">
        <w:t>    &lt;http-method&gt;POST&lt;/http-method&gt;  </w:t>
      </w:r>
    </w:p>
    <w:p w:rsidR="00B80C4C" w:rsidRPr="00517313" w:rsidRDefault="00B80C4C" w:rsidP="00517313">
      <w:pPr>
        <w:spacing w:line="360" w:lineRule="auto"/>
      </w:pPr>
      <w:r w:rsidRPr="00517313">
        <w:t>  &lt;/web-resource-collection&gt;  </w:t>
      </w:r>
    </w:p>
    <w:p w:rsidR="00B80C4C" w:rsidRPr="00517313" w:rsidRDefault="00B80C4C" w:rsidP="00517313">
      <w:pPr>
        <w:spacing w:line="360" w:lineRule="auto"/>
      </w:pPr>
      <w:r w:rsidRPr="00517313">
        <w:t>  &lt;auth-constraint&gt;  </w:t>
      </w:r>
    </w:p>
    <w:p w:rsidR="00B80C4C" w:rsidRPr="00517313" w:rsidRDefault="00B80C4C" w:rsidP="00517313">
      <w:pPr>
        <w:spacing w:line="360" w:lineRule="auto"/>
      </w:pPr>
      <w:r w:rsidRPr="00517313">
        <w:t>    &lt;role-name&gt;admin&lt;/role-name&gt;  </w:t>
      </w:r>
    </w:p>
    <w:p w:rsidR="00B80C4C" w:rsidRPr="00517313" w:rsidRDefault="00B80C4C" w:rsidP="00517313">
      <w:pPr>
        <w:spacing w:line="360" w:lineRule="auto"/>
      </w:pPr>
      <w:r w:rsidRPr="00517313">
        <w:t>  &lt;/auth-constraint&gt;  </w:t>
      </w:r>
    </w:p>
    <w:p w:rsidR="00B80C4C" w:rsidRPr="00517313" w:rsidRDefault="00B80C4C" w:rsidP="00517313">
      <w:pPr>
        <w:spacing w:line="360" w:lineRule="auto"/>
      </w:pPr>
      <w:r w:rsidRPr="00517313">
        <w:t>&lt;/security-constraint&gt;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&lt;login-config&gt;  </w:t>
      </w:r>
    </w:p>
    <w:p w:rsidR="00B80C4C" w:rsidRPr="00517313" w:rsidRDefault="00B80C4C" w:rsidP="00517313">
      <w:pPr>
        <w:spacing w:line="360" w:lineRule="auto"/>
      </w:pPr>
      <w:r w:rsidRPr="00517313">
        <w:t>  &lt;auth-method&gt;BASIC&lt;/auth-method&gt;  </w:t>
      </w:r>
    </w:p>
    <w:p w:rsidR="00B80C4C" w:rsidRPr="00517313" w:rsidRDefault="00B80C4C" w:rsidP="00517313">
      <w:pPr>
        <w:spacing w:line="360" w:lineRule="auto"/>
      </w:pPr>
      <w:r w:rsidRPr="00517313">
        <w:t>&lt;/login-config&gt;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&lt;security-role&gt;  </w:t>
      </w:r>
    </w:p>
    <w:p w:rsidR="00B80C4C" w:rsidRPr="00517313" w:rsidRDefault="00B80C4C" w:rsidP="00517313">
      <w:pPr>
        <w:spacing w:line="360" w:lineRule="auto"/>
      </w:pPr>
      <w:r w:rsidRPr="00517313">
        <w:t>  &lt;role-name&gt;admin&lt;/role-name&gt;  </w:t>
      </w:r>
    </w:p>
    <w:p w:rsidR="00B80C4C" w:rsidRPr="00517313" w:rsidRDefault="00B80C4C" w:rsidP="00517313">
      <w:pPr>
        <w:spacing w:line="360" w:lineRule="auto"/>
      </w:pPr>
      <w:r w:rsidRPr="00517313">
        <w:t>&lt;/security-role&gt;  </w:t>
      </w:r>
    </w:p>
    <w:p w:rsidR="00B80C4C" w:rsidRPr="00517313" w:rsidRDefault="00B80C4C" w:rsidP="00517313">
      <w:pPr>
        <w:spacing w:line="360" w:lineRule="auto"/>
      </w:pPr>
      <w:r w:rsidRPr="00517313">
        <w:rPr>
          <w:rFonts w:hint="eastAsia"/>
        </w:rPr>
        <w:t>【补充</w:t>
      </w:r>
      <w:r w:rsidRPr="00517313">
        <w:t>1</w:t>
      </w:r>
      <w:r w:rsidRPr="00517313">
        <w:rPr>
          <w:rFonts w:hint="eastAsia"/>
        </w:rPr>
        <w:t>】从</w:t>
      </w:r>
      <w:r w:rsidRPr="00517313">
        <w:t>Servlet 3</w:t>
      </w:r>
      <w:r w:rsidRPr="00517313">
        <w:rPr>
          <w:rFonts w:hint="eastAsia"/>
        </w:rPr>
        <w:t>开始，可以不用在</w:t>
      </w:r>
      <w:r w:rsidRPr="00517313">
        <w:t>web.xml</w:t>
      </w:r>
      <w:r w:rsidRPr="00517313">
        <w:rPr>
          <w:rFonts w:hint="eastAsia"/>
        </w:rPr>
        <w:t>中部署</w:t>
      </w:r>
      <w:r w:rsidRPr="00517313">
        <w:t>Servlet</w:t>
      </w:r>
      <w:r w:rsidRPr="00517313">
        <w:rPr>
          <w:rFonts w:hint="eastAsia"/>
        </w:rPr>
        <w:t>（小服务）、</w:t>
      </w:r>
      <w:r w:rsidRPr="00517313">
        <w:t>Filter</w:t>
      </w:r>
      <w:r w:rsidRPr="00517313">
        <w:rPr>
          <w:rFonts w:hint="eastAsia"/>
        </w:rPr>
        <w:t>（过滤器）、</w:t>
      </w:r>
      <w:r w:rsidRPr="00517313">
        <w:t>Listener</w:t>
      </w:r>
      <w:r w:rsidRPr="00517313">
        <w:rPr>
          <w:rFonts w:hint="eastAsia"/>
        </w:rPr>
        <w:t>（监听器）等</w:t>
      </w:r>
      <w:r w:rsidRPr="00517313">
        <w:t>Web</w:t>
      </w:r>
      <w:r w:rsidRPr="00517313">
        <w:rPr>
          <w:rFonts w:hint="eastAsia"/>
        </w:rPr>
        <w:t>组件，</w:t>
      </w:r>
      <w:r w:rsidRPr="00517313">
        <w:t>Servlet 3</w:t>
      </w:r>
      <w:r w:rsidRPr="00517313">
        <w:rPr>
          <w:rFonts w:hint="eastAsia"/>
        </w:rPr>
        <w:t>提供了基于注解的部署方式，可以分别使用</w:t>
      </w:r>
      <w:r w:rsidRPr="00517313">
        <w:t>@WebServlet</w:t>
      </w:r>
      <w:r w:rsidRPr="00517313">
        <w:rPr>
          <w:rFonts w:hint="eastAsia"/>
        </w:rPr>
        <w:t>、</w:t>
      </w:r>
      <w:r w:rsidRPr="00517313">
        <w:t>@WebFilter</w:t>
      </w:r>
      <w:r w:rsidRPr="00517313">
        <w:rPr>
          <w:rFonts w:hint="eastAsia"/>
        </w:rPr>
        <w:t>、</w:t>
      </w:r>
      <w:r w:rsidRPr="00517313">
        <w:t>@WebListener</w:t>
      </w:r>
      <w:r w:rsidRPr="00517313">
        <w:rPr>
          <w:rFonts w:hint="eastAsia"/>
        </w:rPr>
        <w:t>三个部署小服务、过滤器、监听器。</w:t>
      </w:r>
    </w:p>
    <w:p w:rsidR="00B80C4C" w:rsidRPr="00517313" w:rsidRDefault="00B80C4C" w:rsidP="00517313">
      <w:pPr>
        <w:spacing w:line="360" w:lineRule="auto"/>
      </w:pPr>
      <w:r w:rsidRPr="00517313">
        <w:rPr>
          <w:rFonts w:hint="eastAsia"/>
        </w:rPr>
        <w:t>【补充</w:t>
      </w:r>
      <w:r w:rsidRPr="00517313">
        <w:t>2</w:t>
      </w:r>
      <w:r w:rsidRPr="00517313">
        <w:rPr>
          <w:rFonts w:hint="eastAsia"/>
        </w:rPr>
        <w:t>】如果</w:t>
      </w:r>
      <w:r w:rsidRPr="00517313">
        <w:t>Web</w:t>
      </w:r>
      <w:r w:rsidRPr="00517313">
        <w:rPr>
          <w:rFonts w:hint="eastAsia"/>
        </w:rPr>
        <w:t>提供了有价值的商业信息或者是敏感数据，那么站点的安全性就是必须考虑的问题。安全认证是实现安全性的重要手段，认证就是要解决“</w:t>
      </w:r>
      <w:r w:rsidRPr="00517313">
        <w:t>Are you who you say you are?</w:t>
      </w:r>
      <w:r w:rsidRPr="00517313">
        <w:rPr>
          <w:rFonts w:hint="eastAsia"/>
        </w:rPr>
        <w:t>”的问题。认证的方式非常多，简单说来可以分为三类：</w:t>
      </w:r>
    </w:p>
    <w:p w:rsidR="00B80C4C" w:rsidRPr="00517313" w:rsidRDefault="00B80C4C" w:rsidP="00517313">
      <w:pPr>
        <w:spacing w:line="360" w:lineRule="auto"/>
      </w:pPr>
      <w:r w:rsidRPr="00517313">
        <w:t xml:space="preserve">A.What you know?  --- </w:t>
      </w:r>
      <w:r w:rsidRPr="00517313">
        <w:rPr>
          <w:rFonts w:hint="eastAsia"/>
        </w:rPr>
        <w:t>口令</w:t>
      </w:r>
    </w:p>
    <w:p w:rsidR="00B80C4C" w:rsidRPr="00517313" w:rsidRDefault="00B80C4C" w:rsidP="00517313">
      <w:pPr>
        <w:spacing w:line="360" w:lineRule="auto"/>
      </w:pPr>
      <w:r w:rsidRPr="00517313">
        <w:t xml:space="preserve">B.What you have? --- </w:t>
      </w:r>
      <w:r w:rsidRPr="00517313">
        <w:rPr>
          <w:rFonts w:hint="eastAsia"/>
        </w:rPr>
        <w:t>数字证书（</w:t>
      </w:r>
      <w:hyperlink r:id="rId20" w:tgtFrame="_blank" w:history="1">
        <w:r w:rsidRPr="00517313">
          <w:rPr>
            <w:rStyle w:val="Hyperlink"/>
          </w:rPr>
          <w:t>U</w:t>
        </w:r>
        <w:r w:rsidRPr="00517313">
          <w:rPr>
            <w:rStyle w:val="Hyperlink"/>
            <w:rFonts w:hint="eastAsia"/>
          </w:rPr>
          <w:t>盾</w:t>
        </w:r>
      </w:hyperlink>
      <w:r w:rsidRPr="00517313">
        <w:rPr>
          <w:rFonts w:hint="eastAsia"/>
        </w:rPr>
        <w:t>、</w:t>
      </w:r>
      <w:hyperlink r:id="rId21" w:tgtFrame="_blank" w:history="1">
        <w:r w:rsidRPr="00517313">
          <w:rPr>
            <w:rStyle w:val="Hyperlink"/>
            <w:rFonts w:hint="eastAsia"/>
          </w:rPr>
          <w:t>密保卡</w:t>
        </w:r>
      </w:hyperlink>
      <w:r w:rsidRPr="00517313">
        <w:rPr>
          <w:rFonts w:hint="eastAsia"/>
        </w:rPr>
        <w:t>）</w:t>
      </w:r>
    </w:p>
    <w:p w:rsidR="00B80C4C" w:rsidRPr="00517313" w:rsidRDefault="00B80C4C" w:rsidP="00517313">
      <w:pPr>
        <w:spacing w:line="360" w:lineRule="auto"/>
      </w:pPr>
      <w:r w:rsidRPr="00517313">
        <w:t xml:space="preserve">C.Who you are? ---  </w:t>
      </w:r>
      <w:r w:rsidRPr="00517313">
        <w:rPr>
          <w:rFonts w:hint="eastAsia"/>
        </w:rPr>
        <w:t>指纹识别、</w:t>
      </w:r>
      <w:hyperlink r:id="rId22" w:tgtFrame="_blank" w:history="1">
        <w:r w:rsidRPr="00517313">
          <w:rPr>
            <w:rStyle w:val="Hyperlink"/>
            <w:rFonts w:hint="eastAsia"/>
          </w:rPr>
          <w:t>虹膜识别</w:t>
        </w:r>
      </w:hyperlink>
    </w:p>
    <w:p w:rsidR="00B80C4C" w:rsidRPr="00517313" w:rsidRDefault="00B80C4C" w:rsidP="00517313">
      <w:pPr>
        <w:spacing w:line="360" w:lineRule="auto"/>
      </w:pPr>
      <w:r w:rsidRPr="00517313">
        <w:rPr>
          <w:rFonts w:hint="eastAsia"/>
        </w:rPr>
        <w:t>在</w:t>
      </w:r>
      <w:r w:rsidRPr="00517313">
        <w:t>Tomcat</w:t>
      </w:r>
      <w:r w:rsidRPr="00517313">
        <w:rPr>
          <w:rFonts w:hint="eastAsia"/>
        </w:rPr>
        <w:t>中可以通过建立安全套接字层（</w:t>
      </w:r>
      <w:r w:rsidRPr="00517313">
        <w:t>Secure Socket Layer, SSL</w:t>
      </w:r>
      <w:r w:rsidRPr="00517313">
        <w:rPr>
          <w:rFonts w:hint="eastAsia"/>
        </w:rPr>
        <w:t>）以及通过基本验证或表单验证来实现对安全性的支持。</w:t>
      </w:r>
    </w:p>
    <w:p w:rsidR="00B80C4C" w:rsidRPr="00517313" w:rsidRDefault="00B80C4C" w:rsidP="00517313">
      <w:pPr>
        <w:spacing w:line="360" w:lineRule="auto"/>
      </w:pPr>
      <w:r w:rsidRPr="00517313">
        <w:t> </w:t>
      </w:r>
    </w:p>
    <w:p w:rsidR="00B80C4C" w:rsidRPr="00517313" w:rsidRDefault="00B80C4C" w:rsidP="005E7E85">
      <w:pPr>
        <w:pStyle w:val="Heading1"/>
      </w:pPr>
      <w:r>
        <w:t>13</w:t>
      </w:r>
      <w:r w:rsidRPr="00517313">
        <w:rPr>
          <w:rFonts w:hint="eastAsia"/>
        </w:rPr>
        <w:t>、你的项目中使用过哪些</w:t>
      </w:r>
      <w:r w:rsidRPr="00517313">
        <w:t>JSTL</w:t>
      </w:r>
      <w:r w:rsidRPr="00517313">
        <w:rPr>
          <w:rFonts w:hint="eastAsia"/>
        </w:rPr>
        <w:t>标签？</w:t>
      </w:r>
    </w:p>
    <w:p w:rsidR="00B80C4C" w:rsidRPr="00517313" w:rsidRDefault="00B80C4C" w:rsidP="00517313">
      <w:pPr>
        <w:spacing w:line="360" w:lineRule="auto"/>
      </w:pPr>
      <w:r w:rsidRPr="00517313">
        <w:rPr>
          <w:rFonts w:hint="eastAsia"/>
        </w:rPr>
        <w:t>答：项目中主要使用了</w:t>
      </w:r>
      <w:r w:rsidRPr="00517313">
        <w:t>JSTL</w:t>
      </w:r>
      <w:r w:rsidRPr="00517313">
        <w:rPr>
          <w:rFonts w:hint="eastAsia"/>
        </w:rPr>
        <w:t>的核心标签库，包括</w:t>
      </w:r>
      <w:r w:rsidRPr="00517313">
        <w:t>&lt;c:if&gt;</w:t>
      </w:r>
      <w:r w:rsidRPr="00517313">
        <w:rPr>
          <w:rFonts w:hint="eastAsia"/>
        </w:rPr>
        <w:t>、</w:t>
      </w:r>
      <w:r w:rsidRPr="00517313">
        <w:t>&lt;c:choose&gt;</w:t>
      </w:r>
      <w:r w:rsidRPr="00517313">
        <w:rPr>
          <w:rFonts w:hint="eastAsia"/>
        </w:rPr>
        <w:t>、</w:t>
      </w:r>
      <w:r w:rsidRPr="00517313">
        <w:t>&lt;c: when&gt;</w:t>
      </w:r>
      <w:r w:rsidRPr="00517313">
        <w:rPr>
          <w:rFonts w:hint="eastAsia"/>
        </w:rPr>
        <w:t>、</w:t>
      </w:r>
      <w:r w:rsidRPr="00517313">
        <w:t>&lt;c: otherwise&gt;</w:t>
      </w:r>
      <w:r w:rsidRPr="00517313">
        <w:rPr>
          <w:rFonts w:hint="eastAsia"/>
        </w:rPr>
        <w:t>、</w:t>
      </w:r>
      <w:r w:rsidRPr="00517313">
        <w:t>&lt;c:forEach&gt;</w:t>
      </w:r>
      <w:r w:rsidRPr="00517313">
        <w:rPr>
          <w:rFonts w:hint="eastAsia"/>
        </w:rPr>
        <w:t>等，主要用于构造循环和分支结构以控制显示逻辑。</w:t>
      </w:r>
    </w:p>
    <w:p w:rsidR="00B80C4C" w:rsidRPr="00517313" w:rsidRDefault="00B80C4C" w:rsidP="00517313">
      <w:pPr>
        <w:spacing w:line="360" w:lineRule="auto"/>
      </w:pPr>
      <w:r w:rsidRPr="00517313">
        <w:rPr>
          <w:rFonts w:hint="eastAsia"/>
        </w:rPr>
        <w:t>【说明】虽然</w:t>
      </w:r>
      <w:r w:rsidRPr="00517313">
        <w:t>JSTL</w:t>
      </w:r>
      <w:r w:rsidRPr="00517313">
        <w:rPr>
          <w:rFonts w:hint="eastAsia"/>
        </w:rPr>
        <w:t>标签库提供了</w:t>
      </w:r>
      <w:r w:rsidRPr="00517313">
        <w:t>core</w:t>
      </w:r>
      <w:r w:rsidRPr="00517313">
        <w:rPr>
          <w:rFonts w:hint="eastAsia"/>
        </w:rPr>
        <w:t>、</w:t>
      </w:r>
      <w:r w:rsidRPr="00517313">
        <w:t>sql</w:t>
      </w:r>
      <w:r w:rsidRPr="00517313">
        <w:rPr>
          <w:rFonts w:hint="eastAsia"/>
        </w:rPr>
        <w:t>、</w:t>
      </w:r>
      <w:r w:rsidRPr="00517313">
        <w:t>fmt</w:t>
      </w:r>
      <w:r w:rsidRPr="00517313">
        <w:rPr>
          <w:rFonts w:hint="eastAsia"/>
        </w:rPr>
        <w:t>、</w:t>
      </w:r>
      <w:r w:rsidRPr="00517313">
        <w:t>xml</w:t>
      </w:r>
      <w:r w:rsidRPr="00517313">
        <w:rPr>
          <w:rFonts w:hint="eastAsia"/>
        </w:rPr>
        <w:t>等标签库，但是实际开发中建议只使用核心标签库（</w:t>
      </w:r>
      <w:r w:rsidRPr="00517313">
        <w:t>core</w:t>
      </w:r>
      <w:r w:rsidRPr="00517313">
        <w:rPr>
          <w:rFonts w:hint="eastAsia"/>
        </w:rPr>
        <w:t>），而且最好只使用分支和循环标签并辅以表达式语言（</w:t>
      </w:r>
      <w:r w:rsidRPr="00517313">
        <w:t>EL</w:t>
      </w:r>
      <w:r w:rsidRPr="00517313">
        <w:rPr>
          <w:rFonts w:hint="eastAsia"/>
        </w:rPr>
        <w:t>），这样才能真正做到数据显示和业务逻辑的分离，这才是最佳实践。</w:t>
      </w:r>
    </w:p>
    <w:p w:rsidR="00B80C4C" w:rsidRPr="00517313" w:rsidRDefault="00B80C4C" w:rsidP="00517313">
      <w:pPr>
        <w:spacing w:line="360" w:lineRule="auto"/>
      </w:pPr>
      <w:r w:rsidRPr="00517313">
        <w:t> </w:t>
      </w:r>
    </w:p>
    <w:p w:rsidR="00B80C4C" w:rsidRPr="00517313" w:rsidRDefault="00B80C4C" w:rsidP="005E7E85">
      <w:pPr>
        <w:pStyle w:val="Heading1"/>
      </w:pPr>
      <w:r>
        <w:t>14</w:t>
      </w:r>
      <w:r w:rsidRPr="00517313">
        <w:rPr>
          <w:rFonts w:hint="eastAsia"/>
        </w:rPr>
        <w:t>、使用标签库有什么好处？如何自定义</w:t>
      </w:r>
      <w:r w:rsidRPr="00517313">
        <w:t>JSP</w:t>
      </w:r>
      <w:r w:rsidRPr="00517313">
        <w:rPr>
          <w:rFonts w:hint="eastAsia"/>
        </w:rPr>
        <w:t>标签？</w:t>
      </w:r>
    </w:p>
    <w:p w:rsidR="00B80C4C" w:rsidRPr="00517313" w:rsidRDefault="00B80C4C" w:rsidP="00517313">
      <w:pPr>
        <w:spacing w:line="360" w:lineRule="auto"/>
      </w:pPr>
      <w:r w:rsidRPr="00517313">
        <w:rPr>
          <w:rFonts w:hint="eastAsia"/>
        </w:rPr>
        <w:t>答：使用标签库的好处包括以下几个方面：</w:t>
      </w:r>
    </w:p>
    <w:p w:rsidR="00B80C4C" w:rsidRPr="00517313" w:rsidRDefault="00B80C4C" w:rsidP="00517313">
      <w:pPr>
        <w:spacing w:line="360" w:lineRule="auto"/>
      </w:pPr>
      <w:r w:rsidRPr="00517313">
        <w:rPr>
          <w:rFonts w:hint="eastAsia"/>
        </w:rPr>
        <w:t>分离</w:t>
      </w:r>
      <w:r w:rsidRPr="00517313">
        <w:t>JSP</w:t>
      </w:r>
      <w:r w:rsidRPr="00517313">
        <w:rPr>
          <w:rFonts w:hint="eastAsia"/>
        </w:rPr>
        <w:t>页面的内容和逻辑，简化了</w:t>
      </w:r>
      <w:r w:rsidRPr="00517313">
        <w:t>Web</w:t>
      </w:r>
      <w:r w:rsidRPr="00517313">
        <w:rPr>
          <w:rFonts w:hint="eastAsia"/>
        </w:rPr>
        <w:t>开发；</w:t>
      </w:r>
    </w:p>
    <w:p w:rsidR="00B80C4C" w:rsidRPr="00517313" w:rsidRDefault="00B80C4C" w:rsidP="00517313">
      <w:pPr>
        <w:spacing w:line="360" w:lineRule="auto"/>
      </w:pPr>
      <w:r w:rsidRPr="00517313">
        <w:rPr>
          <w:rFonts w:hint="eastAsia"/>
        </w:rPr>
        <w:t>开发者可以创建自定义标签来封装业务逻辑和显示逻辑；</w:t>
      </w:r>
    </w:p>
    <w:p w:rsidR="00B80C4C" w:rsidRPr="00517313" w:rsidRDefault="00B80C4C" w:rsidP="00517313">
      <w:pPr>
        <w:spacing w:line="360" w:lineRule="auto"/>
      </w:pPr>
      <w:r w:rsidRPr="00517313">
        <w:rPr>
          <w:rFonts w:hint="eastAsia"/>
        </w:rPr>
        <w:t>标签具有很好的可移植性、可维护性和可重用性；</w:t>
      </w:r>
    </w:p>
    <w:p w:rsidR="00B80C4C" w:rsidRPr="00517313" w:rsidRDefault="00B80C4C" w:rsidP="00517313">
      <w:pPr>
        <w:spacing w:line="360" w:lineRule="auto"/>
      </w:pPr>
      <w:r w:rsidRPr="00517313">
        <w:rPr>
          <w:rFonts w:hint="eastAsia"/>
        </w:rPr>
        <w:t>避免了对</w:t>
      </w:r>
      <w:r w:rsidRPr="00517313">
        <w:t>Scriptlet</w:t>
      </w:r>
      <w:r w:rsidRPr="00517313">
        <w:rPr>
          <w:rFonts w:hint="eastAsia"/>
        </w:rPr>
        <w:t>（小脚本）的使用（很多公司的项目开发都不允许在</w:t>
      </w:r>
      <w:r w:rsidRPr="00517313">
        <w:t>JSP</w:t>
      </w:r>
      <w:r w:rsidRPr="00517313">
        <w:rPr>
          <w:rFonts w:hint="eastAsia"/>
        </w:rPr>
        <w:t>中书写小脚本）</w:t>
      </w:r>
    </w:p>
    <w:p w:rsidR="00B80C4C" w:rsidRPr="00517313" w:rsidRDefault="00B80C4C" w:rsidP="00517313">
      <w:pPr>
        <w:spacing w:line="360" w:lineRule="auto"/>
      </w:pPr>
      <w:r w:rsidRPr="00517313">
        <w:rPr>
          <w:rFonts w:hint="eastAsia"/>
        </w:rPr>
        <w:t>自定义</w:t>
      </w:r>
      <w:r w:rsidRPr="00517313">
        <w:t>JSP</w:t>
      </w:r>
      <w:r w:rsidRPr="00517313">
        <w:rPr>
          <w:rFonts w:hint="eastAsia"/>
        </w:rPr>
        <w:t>标签包括以下几个步骤：</w:t>
      </w:r>
    </w:p>
    <w:p w:rsidR="00B80C4C" w:rsidRPr="00517313" w:rsidRDefault="00B80C4C" w:rsidP="00517313">
      <w:pPr>
        <w:spacing w:line="360" w:lineRule="auto"/>
      </w:pPr>
      <w:r w:rsidRPr="00517313">
        <w:rPr>
          <w:rFonts w:hint="eastAsia"/>
        </w:rPr>
        <w:t>编写一个</w:t>
      </w:r>
      <w:r w:rsidRPr="00517313">
        <w:t>Java</w:t>
      </w:r>
      <w:r w:rsidRPr="00517313">
        <w:rPr>
          <w:rFonts w:hint="eastAsia"/>
        </w:rPr>
        <w:t>类实现实现</w:t>
      </w:r>
      <w:r w:rsidRPr="00517313">
        <w:t>Tag/BodyTag/IterationTag</w:t>
      </w:r>
      <w:r w:rsidRPr="00517313">
        <w:rPr>
          <w:rFonts w:hint="eastAsia"/>
        </w:rPr>
        <w:t>接口</w:t>
      </w:r>
      <w:r w:rsidRPr="00517313">
        <w:t>(</w:t>
      </w:r>
      <w:r w:rsidRPr="00517313">
        <w:rPr>
          <w:rFonts w:hint="eastAsia"/>
        </w:rPr>
        <w:t>通常不直接实现这些接口而是继承</w:t>
      </w:r>
      <w:r w:rsidRPr="00517313">
        <w:t>TagSupport/BodyTagSupport/SimpleTagSupport</w:t>
      </w:r>
      <w:r w:rsidRPr="00517313">
        <w:rPr>
          <w:rFonts w:hint="eastAsia"/>
        </w:rPr>
        <w:t>类，这是对适配器模式中缺省适配模式的应用</w:t>
      </w:r>
      <w:r w:rsidRPr="00517313">
        <w:t>)</w:t>
      </w:r>
    </w:p>
    <w:p w:rsidR="00B80C4C" w:rsidRPr="00517313" w:rsidRDefault="00B80C4C" w:rsidP="00517313">
      <w:pPr>
        <w:spacing w:line="360" w:lineRule="auto"/>
      </w:pPr>
      <w:r w:rsidRPr="00517313">
        <w:rPr>
          <w:rFonts w:hint="eastAsia"/>
        </w:rPr>
        <w:t>重写</w:t>
      </w:r>
      <w:r w:rsidRPr="00517313">
        <w:t>doStartTag()</w:t>
      </w:r>
      <w:r w:rsidRPr="00517313">
        <w:rPr>
          <w:rFonts w:hint="eastAsia"/>
        </w:rPr>
        <w:t>、</w:t>
      </w:r>
      <w:r w:rsidRPr="00517313">
        <w:t>doEndTag()</w:t>
      </w:r>
      <w:r w:rsidRPr="00517313">
        <w:rPr>
          <w:rFonts w:hint="eastAsia"/>
        </w:rPr>
        <w:t>等方法，定义标签要完成的功能</w:t>
      </w:r>
    </w:p>
    <w:p w:rsidR="00B80C4C" w:rsidRPr="00517313" w:rsidRDefault="00B80C4C" w:rsidP="00517313">
      <w:pPr>
        <w:spacing w:line="360" w:lineRule="auto"/>
      </w:pPr>
      <w:r w:rsidRPr="00517313">
        <w:rPr>
          <w:rFonts w:hint="eastAsia"/>
        </w:rPr>
        <w:t>编写扩展名为</w:t>
      </w:r>
      <w:r w:rsidRPr="00517313">
        <w:t>tld</w:t>
      </w:r>
      <w:r w:rsidRPr="00517313">
        <w:rPr>
          <w:rFonts w:hint="eastAsia"/>
        </w:rPr>
        <w:t>的标签描述文件对自定义标签进行部署，</w:t>
      </w:r>
      <w:r w:rsidRPr="00517313">
        <w:t>tld</w:t>
      </w:r>
      <w:r w:rsidRPr="00517313">
        <w:rPr>
          <w:rFonts w:hint="eastAsia"/>
        </w:rPr>
        <w:t>文件通常放在</w:t>
      </w:r>
      <w:r w:rsidRPr="00517313">
        <w:t>WEB-INF</w:t>
      </w:r>
      <w:r w:rsidRPr="00517313">
        <w:rPr>
          <w:rFonts w:hint="eastAsia"/>
        </w:rPr>
        <w:t>文件夹或其子目录</w:t>
      </w:r>
    </w:p>
    <w:p w:rsidR="00B80C4C" w:rsidRPr="00517313" w:rsidRDefault="00B80C4C" w:rsidP="00517313">
      <w:pPr>
        <w:spacing w:line="360" w:lineRule="auto"/>
      </w:pPr>
      <w:r w:rsidRPr="00517313">
        <w:rPr>
          <w:rFonts w:hint="eastAsia"/>
        </w:rPr>
        <w:t>在</w:t>
      </w:r>
      <w:r w:rsidRPr="00517313">
        <w:t>JSP</w:t>
      </w:r>
      <w:r w:rsidRPr="00517313">
        <w:rPr>
          <w:rFonts w:hint="eastAsia"/>
        </w:rPr>
        <w:t>页面中使用</w:t>
      </w:r>
      <w:r w:rsidRPr="00517313">
        <w:t>taglib</w:t>
      </w:r>
      <w:r w:rsidRPr="00517313">
        <w:rPr>
          <w:rFonts w:hint="eastAsia"/>
        </w:rPr>
        <w:t>指令引用该标签库</w:t>
      </w:r>
    </w:p>
    <w:p w:rsidR="00B80C4C" w:rsidRPr="00517313" w:rsidRDefault="00B80C4C" w:rsidP="00517313">
      <w:pPr>
        <w:spacing w:line="360" w:lineRule="auto"/>
      </w:pPr>
      <w:r w:rsidRPr="00517313">
        <w:rPr>
          <w:rFonts w:hint="eastAsia"/>
        </w:rPr>
        <w:t>下面是一个例子：</w:t>
      </w:r>
    </w:p>
    <w:p w:rsidR="00B80C4C" w:rsidRPr="00517313" w:rsidRDefault="00B80C4C" w:rsidP="00517313">
      <w:pPr>
        <w:spacing w:line="360" w:lineRule="auto"/>
      </w:pPr>
      <w:r w:rsidRPr="00517313">
        <w:rPr>
          <w:rFonts w:hint="eastAsia"/>
        </w:rPr>
        <w:t>标签类源代码</w:t>
      </w:r>
    </w:p>
    <w:p w:rsidR="00B80C4C" w:rsidRPr="00517313" w:rsidRDefault="00B80C4C" w:rsidP="00517313">
      <w:pPr>
        <w:spacing w:line="360" w:lineRule="auto"/>
      </w:pPr>
      <w:r w:rsidRPr="00517313">
        <w:t>package com.lovo.tags;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java.io.IOException;  </w:t>
      </w:r>
    </w:p>
    <w:p w:rsidR="00B80C4C" w:rsidRPr="00517313" w:rsidRDefault="00B80C4C" w:rsidP="00517313">
      <w:pPr>
        <w:spacing w:line="360" w:lineRule="auto"/>
      </w:pPr>
      <w:r w:rsidRPr="00517313">
        <w:t>import java.text.SimpleDateFormat;  </w:t>
      </w:r>
    </w:p>
    <w:p w:rsidR="00B80C4C" w:rsidRPr="00517313" w:rsidRDefault="00B80C4C" w:rsidP="00517313">
      <w:pPr>
        <w:spacing w:line="360" w:lineRule="auto"/>
      </w:pPr>
      <w:r w:rsidRPr="00517313">
        <w:t>import java.util.Date;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javax.servlet.jsp.JspException;  </w:t>
      </w:r>
    </w:p>
    <w:p w:rsidR="00B80C4C" w:rsidRPr="00517313" w:rsidRDefault="00B80C4C" w:rsidP="00517313">
      <w:pPr>
        <w:spacing w:line="360" w:lineRule="auto"/>
      </w:pPr>
      <w:r w:rsidRPr="00517313">
        <w:t>import javax.servlet.jsp.JspWriter;  </w:t>
      </w:r>
    </w:p>
    <w:p w:rsidR="00B80C4C" w:rsidRPr="00517313" w:rsidRDefault="00B80C4C" w:rsidP="00517313">
      <w:pPr>
        <w:spacing w:line="360" w:lineRule="auto"/>
      </w:pPr>
      <w:r w:rsidRPr="00517313">
        <w:t>import javax.servlet.jsp.tagext.TagSupport;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public class TimeTag extends TagSupport {  </w:t>
      </w:r>
    </w:p>
    <w:p w:rsidR="00B80C4C" w:rsidRPr="00517313" w:rsidRDefault="00B80C4C" w:rsidP="00517313">
      <w:pPr>
        <w:spacing w:line="360" w:lineRule="auto"/>
      </w:pPr>
      <w:r w:rsidRPr="00517313">
        <w:t>    private static final long serialVersionUID = 1L;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private String format = "yyyy-MM-dd hh:mm:ss";  </w:t>
      </w:r>
    </w:p>
    <w:p w:rsidR="00B80C4C" w:rsidRPr="00517313" w:rsidRDefault="00B80C4C" w:rsidP="00517313">
      <w:pPr>
        <w:spacing w:line="360" w:lineRule="auto"/>
      </w:pPr>
      <w:r w:rsidRPr="00517313">
        <w:t>    private String foreColor = "black";  </w:t>
      </w:r>
    </w:p>
    <w:p w:rsidR="00B80C4C" w:rsidRPr="00517313" w:rsidRDefault="00B80C4C" w:rsidP="00517313">
      <w:pPr>
        <w:spacing w:line="360" w:lineRule="auto"/>
      </w:pPr>
      <w:r w:rsidRPr="00517313">
        <w:t>    private String backColor = "white";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int doStartTag() throws JspException {  </w:t>
      </w:r>
    </w:p>
    <w:p w:rsidR="00B80C4C" w:rsidRPr="00517313" w:rsidRDefault="00B80C4C" w:rsidP="00517313">
      <w:pPr>
        <w:spacing w:line="360" w:lineRule="auto"/>
      </w:pPr>
      <w:r w:rsidRPr="00517313">
        <w:t>         SimpleDateFormat sdf = new SimpleDateFormat(format);  </w:t>
      </w:r>
    </w:p>
    <w:p w:rsidR="00B80C4C" w:rsidRPr="00517313" w:rsidRDefault="00B80C4C" w:rsidP="00517313">
      <w:pPr>
        <w:spacing w:line="360" w:lineRule="auto"/>
      </w:pPr>
      <w:r w:rsidRPr="00517313">
        <w:t>         JspWriter writer = pageContext.getOut();  </w:t>
      </w:r>
    </w:p>
    <w:p w:rsidR="00B80C4C" w:rsidRPr="00517313" w:rsidRDefault="00B80C4C" w:rsidP="00517313">
      <w:pPr>
        <w:spacing w:line="360" w:lineRule="auto"/>
      </w:pPr>
      <w:r w:rsidRPr="00517313">
        <w:t>         StringBuilder sb = new StringBuilder();  </w:t>
      </w:r>
    </w:p>
    <w:p w:rsidR="00B80C4C" w:rsidRPr="00517313" w:rsidRDefault="00B80C4C" w:rsidP="00517313">
      <w:pPr>
        <w:spacing w:line="360" w:lineRule="auto"/>
      </w:pPr>
      <w:r w:rsidRPr="00517313">
        <w:t>         sb.append(String.format("&lt;span style='color:%s;background-color:%s'&gt;%s&lt;/span&gt;",  </w:t>
      </w:r>
    </w:p>
    <w:p w:rsidR="00B80C4C" w:rsidRPr="00517313" w:rsidRDefault="00B80C4C" w:rsidP="00517313">
      <w:pPr>
        <w:spacing w:line="360" w:lineRule="auto"/>
      </w:pPr>
      <w:r w:rsidRPr="00517313">
        <w:t>             foreColor, backColor, sdf.format(new Date())));  </w:t>
      </w:r>
    </w:p>
    <w:p w:rsidR="00B80C4C" w:rsidRPr="00517313" w:rsidRDefault="00B80C4C" w:rsidP="00517313">
      <w:pPr>
        <w:spacing w:line="360" w:lineRule="auto"/>
      </w:pPr>
      <w:r w:rsidRPr="00517313">
        <w:t>         try {  </w:t>
      </w:r>
    </w:p>
    <w:p w:rsidR="00B80C4C" w:rsidRPr="00517313" w:rsidRDefault="00B80C4C" w:rsidP="00517313">
      <w:pPr>
        <w:spacing w:line="360" w:lineRule="auto"/>
      </w:pPr>
      <w:r w:rsidRPr="00517313">
        <w:t>           writer.print(sb.toString());  </w:t>
      </w:r>
    </w:p>
    <w:p w:rsidR="00B80C4C" w:rsidRPr="00517313" w:rsidRDefault="00B80C4C" w:rsidP="00517313">
      <w:pPr>
        <w:spacing w:line="360" w:lineRule="auto"/>
      </w:pPr>
      <w:r w:rsidRPr="00517313">
        <w:t>         } catch(IOException e) {  </w:t>
      </w:r>
    </w:p>
    <w:p w:rsidR="00B80C4C" w:rsidRPr="00517313" w:rsidRDefault="00B80C4C" w:rsidP="00517313">
      <w:pPr>
        <w:spacing w:line="360" w:lineRule="auto"/>
      </w:pPr>
      <w:r w:rsidRPr="00517313">
        <w:t>           e.printStackTrace();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return SKIP_BODY;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void setFormat(String format) {  </w:t>
      </w:r>
    </w:p>
    <w:p w:rsidR="00B80C4C" w:rsidRPr="00517313" w:rsidRDefault="00B80C4C" w:rsidP="00517313">
      <w:pPr>
        <w:spacing w:line="360" w:lineRule="auto"/>
      </w:pPr>
      <w:r w:rsidRPr="00517313">
        <w:t>        this.format = format;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void setForeColor(String foreColor) {  </w:t>
      </w:r>
    </w:p>
    <w:p w:rsidR="00B80C4C" w:rsidRPr="00517313" w:rsidRDefault="00B80C4C" w:rsidP="00517313">
      <w:pPr>
        <w:spacing w:line="360" w:lineRule="auto"/>
      </w:pPr>
      <w:r w:rsidRPr="00517313">
        <w:t>        this.foreColor = foreColor;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public void setBackColor(String backColor) {  </w:t>
      </w:r>
    </w:p>
    <w:p w:rsidR="00B80C4C" w:rsidRPr="00517313" w:rsidRDefault="00B80C4C" w:rsidP="00517313">
      <w:pPr>
        <w:spacing w:line="360" w:lineRule="auto"/>
      </w:pPr>
      <w:r w:rsidRPr="00517313">
        <w:t>        this.backColor = backColor;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Default="00B80C4C" w:rsidP="00517313">
      <w:pPr>
        <w:spacing w:line="360" w:lineRule="auto"/>
      </w:pPr>
    </w:p>
    <w:p w:rsidR="00B80C4C" w:rsidRPr="00517313" w:rsidRDefault="00B80C4C" w:rsidP="00517313">
      <w:pPr>
        <w:spacing w:line="360" w:lineRule="auto"/>
      </w:pPr>
      <w:r w:rsidRPr="00517313">
        <w:rPr>
          <w:rFonts w:hint="eastAsia"/>
        </w:rPr>
        <w:t>标签库描述文件（该文件通常放在</w:t>
      </w:r>
      <w:r w:rsidRPr="00517313">
        <w:t>WEB-INF</w:t>
      </w:r>
      <w:r w:rsidRPr="00517313">
        <w:rPr>
          <w:rFonts w:hint="eastAsia"/>
        </w:rPr>
        <w:t>目录或其子目录下）</w:t>
      </w:r>
    </w:p>
    <w:p w:rsidR="00B80C4C" w:rsidRPr="00517313" w:rsidRDefault="00B80C4C" w:rsidP="00517313">
      <w:pPr>
        <w:spacing w:line="360" w:lineRule="auto"/>
      </w:pPr>
      <w:r w:rsidRPr="00517313">
        <w:t>&lt;?xml version="1.0" encoding="UTF-8" ?&gt;  </w:t>
      </w:r>
    </w:p>
    <w:p w:rsidR="00B80C4C" w:rsidRPr="00517313" w:rsidRDefault="00B80C4C" w:rsidP="00517313">
      <w:pPr>
        <w:spacing w:line="360" w:lineRule="auto"/>
      </w:pPr>
      <w:r w:rsidRPr="00517313">
        <w:t>&lt;taglib xmlns="http://java.sun.com/xml/ns/j2ee"  </w:t>
      </w:r>
    </w:p>
    <w:p w:rsidR="00B80C4C" w:rsidRPr="00517313" w:rsidRDefault="00B80C4C" w:rsidP="00517313">
      <w:pPr>
        <w:spacing w:line="360" w:lineRule="auto"/>
      </w:pPr>
      <w:r w:rsidRPr="00517313">
        <w:t>    xmlns:xsi="http://www.w3.org/2001/XMLSchema-instance"  </w:t>
      </w:r>
    </w:p>
    <w:p w:rsidR="00B80C4C" w:rsidRPr="00517313" w:rsidRDefault="00B80C4C" w:rsidP="00517313">
      <w:pPr>
        <w:spacing w:line="360" w:lineRule="auto"/>
      </w:pPr>
      <w:r w:rsidRPr="00517313">
        <w:t>    xsi:schemaLocation="http://java.sun.com/xml/ns/j2ee   </w:t>
      </w:r>
    </w:p>
    <w:p w:rsidR="00B80C4C" w:rsidRPr="00517313" w:rsidRDefault="00B80C4C" w:rsidP="00517313">
      <w:pPr>
        <w:spacing w:line="360" w:lineRule="auto"/>
      </w:pPr>
      <w:r w:rsidRPr="00517313">
        <w:t>    http://java.sun.com/xml/ns/j2ee/web-jsptaglibrary_2_0.xsd"  </w:t>
      </w:r>
    </w:p>
    <w:p w:rsidR="00B80C4C" w:rsidRPr="00517313" w:rsidRDefault="00B80C4C" w:rsidP="00517313">
      <w:pPr>
        <w:spacing w:line="360" w:lineRule="auto"/>
      </w:pPr>
      <w:r w:rsidRPr="00517313">
        <w:t>    version="2.0"&gt;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&lt;description&gt;</w:t>
      </w:r>
      <w:r w:rsidRPr="00517313">
        <w:rPr>
          <w:rFonts w:hint="eastAsia"/>
        </w:rPr>
        <w:t>定义标签库</w:t>
      </w:r>
      <w:r w:rsidRPr="00517313">
        <w:t>&lt;/description&gt;  </w:t>
      </w:r>
    </w:p>
    <w:p w:rsidR="00B80C4C" w:rsidRPr="00517313" w:rsidRDefault="00B80C4C" w:rsidP="00517313">
      <w:pPr>
        <w:spacing w:line="360" w:lineRule="auto"/>
      </w:pPr>
      <w:r w:rsidRPr="00517313">
        <w:t>    &lt;tlib-version&gt;1.0&lt;/tlib-version&gt;  </w:t>
      </w:r>
    </w:p>
    <w:p w:rsidR="00B80C4C" w:rsidRPr="00517313" w:rsidRDefault="00B80C4C" w:rsidP="00517313">
      <w:pPr>
        <w:spacing w:line="360" w:lineRule="auto"/>
      </w:pPr>
      <w:r w:rsidRPr="00517313">
        <w:t>    &lt;short-name&gt;MyTag&lt;/short-name&gt;  </w:t>
      </w:r>
    </w:p>
    <w:p w:rsidR="00B80C4C" w:rsidRPr="00517313" w:rsidRDefault="00B80C4C" w:rsidP="00517313">
      <w:pPr>
        <w:spacing w:line="360" w:lineRule="auto"/>
      </w:pPr>
      <w:r w:rsidRPr="00517313">
        <w:t>    &lt;tag&gt;  </w:t>
      </w:r>
    </w:p>
    <w:p w:rsidR="00B80C4C" w:rsidRPr="00517313" w:rsidRDefault="00B80C4C" w:rsidP="00517313">
      <w:pPr>
        <w:spacing w:line="360" w:lineRule="auto"/>
      </w:pPr>
      <w:r w:rsidRPr="00517313">
        <w:t>        &lt;name&gt;time&lt;/name&gt;  </w:t>
      </w:r>
    </w:p>
    <w:p w:rsidR="00B80C4C" w:rsidRPr="00517313" w:rsidRDefault="00B80C4C" w:rsidP="00517313">
      <w:pPr>
        <w:spacing w:line="360" w:lineRule="auto"/>
      </w:pPr>
      <w:r w:rsidRPr="00517313">
        <w:t>        &lt;tag-class&gt;com.lovo.tags.TimeTag&lt;/tag-class&gt;  </w:t>
      </w:r>
    </w:p>
    <w:p w:rsidR="00B80C4C" w:rsidRPr="00517313" w:rsidRDefault="00B80C4C" w:rsidP="00517313">
      <w:pPr>
        <w:spacing w:line="360" w:lineRule="auto"/>
      </w:pPr>
      <w:r w:rsidRPr="00517313">
        <w:t>        &lt;body-content&gt;empty&lt;/body-content&gt;  </w:t>
      </w:r>
    </w:p>
    <w:p w:rsidR="00B80C4C" w:rsidRPr="00517313" w:rsidRDefault="00B80C4C" w:rsidP="00517313">
      <w:pPr>
        <w:spacing w:line="360" w:lineRule="auto"/>
      </w:pPr>
      <w:r w:rsidRPr="00517313">
        <w:t>        &lt;attribute&gt;  </w:t>
      </w:r>
    </w:p>
    <w:p w:rsidR="00B80C4C" w:rsidRPr="00517313" w:rsidRDefault="00B80C4C" w:rsidP="00517313">
      <w:pPr>
        <w:spacing w:line="360" w:lineRule="auto"/>
      </w:pPr>
      <w:r w:rsidRPr="00517313">
        <w:t>            &lt;name&gt;format&lt;/name&gt;  </w:t>
      </w:r>
    </w:p>
    <w:p w:rsidR="00B80C4C" w:rsidRPr="00517313" w:rsidRDefault="00B80C4C" w:rsidP="00517313">
      <w:pPr>
        <w:spacing w:line="360" w:lineRule="auto"/>
      </w:pPr>
      <w:r w:rsidRPr="00517313">
        <w:t>            &lt;required&gt;false&lt;/required&gt;  </w:t>
      </w:r>
    </w:p>
    <w:p w:rsidR="00B80C4C" w:rsidRPr="00517313" w:rsidRDefault="00B80C4C" w:rsidP="00517313">
      <w:pPr>
        <w:spacing w:line="360" w:lineRule="auto"/>
      </w:pPr>
      <w:r w:rsidRPr="00517313">
        <w:t>        &lt;/attribute&gt;  </w:t>
      </w:r>
    </w:p>
    <w:p w:rsidR="00B80C4C" w:rsidRPr="00517313" w:rsidRDefault="00B80C4C" w:rsidP="00517313">
      <w:pPr>
        <w:spacing w:line="360" w:lineRule="auto"/>
      </w:pPr>
      <w:r w:rsidRPr="00517313">
        <w:t>        &lt;attribute&gt;  </w:t>
      </w:r>
    </w:p>
    <w:p w:rsidR="00B80C4C" w:rsidRPr="00517313" w:rsidRDefault="00B80C4C" w:rsidP="00517313">
      <w:pPr>
        <w:spacing w:line="360" w:lineRule="auto"/>
      </w:pPr>
      <w:r w:rsidRPr="00517313">
        <w:t>            &lt;name&gt;foreColor&lt;/name&gt;  </w:t>
      </w:r>
    </w:p>
    <w:p w:rsidR="00B80C4C" w:rsidRPr="00517313" w:rsidRDefault="00B80C4C" w:rsidP="00517313">
      <w:pPr>
        <w:spacing w:line="360" w:lineRule="auto"/>
      </w:pPr>
      <w:r w:rsidRPr="00517313">
        <w:t>        &lt;/attribute&gt;  </w:t>
      </w:r>
    </w:p>
    <w:p w:rsidR="00B80C4C" w:rsidRPr="00517313" w:rsidRDefault="00B80C4C" w:rsidP="00517313">
      <w:pPr>
        <w:spacing w:line="360" w:lineRule="auto"/>
      </w:pPr>
      <w:r w:rsidRPr="00517313">
        <w:t>        &lt;attribute&gt;  </w:t>
      </w:r>
    </w:p>
    <w:p w:rsidR="00B80C4C" w:rsidRPr="00517313" w:rsidRDefault="00B80C4C" w:rsidP="00517313">
      <w:pPr>
        <w:spacing w:line="360" w:lineRule="auto"/>
      </w:pPr>
      <w:r w:rsidRPr="00517313">
        <w:t>            &lt;name&gt;backColor&lt;/name&gt;  </w:t>
      </w:r>
    </w:p>
    <w:p w:rsidR="00B80C4C" w:rsidRPr="00517313" w:rsidRDefault="00B80C4C" w:rsidP="00517313">
      <w:pPr>
        <w:spacing w:line="360" w:lineRule="auto"/>
      </w:pPr>
      <w:r w:rsidRPr="00517313">
        <w:t>        &lt;/attribute&gt;  </w:t>
      </w:r>
    </w:p>
    <w:p w:rsidR="00B80C4C" w:rsidRPr="00517313" w:rsidRDefault="00B80C4C" w:rsidP="00517313">
      <w:pPr>
        <w:spacing w:line="360" w:lineRule="auto"/>
      </w:pPr>
      <w:r w:rsidRPr="00517313">
        <w:t>    &lt;/tag&gt;  </w:t>
      </w:r>
    </w:p>
    <w:p w:rsidR="00B80C4C" w:rsidRPr="00517313" w:rsidRDefault="00B80C4C" w:rsidP="00517313">
      <w:pPr>
        <w:spacing w:line="360" w:lineRule="auto"/>
      </w:pPr>
      <w:r w:rsidRPr="00517313">
        <w:t>&lt;/taglib&gt;  </w:t>
      </w:r>
    </w:p>
    <w:p w:rsidR="00B80C4C" w:rsidRDefault="00B80C4C" w:rsidP="00517313">
      <w:pPr>
        <w:spacing w:line="360" w:lineRule="auto"/>
      </w:pPr>
    </w:p>
    <w:p w:rsidR="00B80C4C" w:rsidRPr="00517313" w:rsidRDefault="00B80C4C" w:rsidP="00517313">
      <w:pPr>
        <w:spacing w:line="360" w:lineRule="auto"/>
      </w:pPr>
      <w:r w:rsidRPr="00517313">
        <w:t>JSP</w:t>
      </w:r>
      <w:r w:rsidRPr="00517313">
        <w:rPr>
          <w:rFonts w:hint="eastAsia"/>
        </w:rPr>
        <w:t>页面</w:t>
      </w:r>
    </w:p>
    <w:p w:rsidR="00B80C4C" w:rsidRPr="00517313" w:rsidRDefault="00B80C4C" w:rsidP="00517313">
      <w:pPr>
        <w:spacing w:line="360" w:lineRule="auto"/>
      </w:pPr>
      <w:r w:rsidRPr="00517313">
        <w:t>&lt;%@ page pageEncoding="UTF-8"%&gt;  </w:t>
      </w:r>
    </w:p>
    <w:p w:rsidR="00B80C4C" w:rsidRPr="00517313" w:rsidRDefault="00B80C4C" w:rsidP="00517313">
      <w:pPr>
        <w:spacing w:line="360" w:lineRule="auto"/>
      </w:pPr>
      <w:r w:rsidRPr="00517313">
        <w:t>&lt;%@ taglib prefix="my" uri="/WEB-INF/tld/my.tld" %&gt;  </w:t>
      </w:r>
    </w:p>
    <w:p w:rsidR="00B80C4C" w:rsidRPr="00517313" w:rsidRDefault="00B80C4C" w:rsidP="00517313">
      <w:pPr>
        <w:spacing w:line="360" w:lineRule="auto"/>
      </w:pPr>
      <w:r w:rsidRPr="00517313">
        <w:t>&lt;%  </w:t>
      </w:r>
    </w:p>
    <w:p w:rsidR="00B80C4C" w:rsidRPr="00517313" w:rsidRDefault="00B80C4C" w:rsidP="00517313">
      <w:pPr>
        <w:spacing w:line="360" w:lineRule="auto"/>
      </w:pPr>
      <w:r w:rsidRPr="00517313">
        <w:t>String path = request.getContextPath();  </w:t>
      </w:r>
    </w:p>
    <w:p w:rsidR="00B80C4C" w:rsidRPr="00517313" w:rsidRDefault="00B80C4C" w:rsidP="00517313">
      <w:pPr>
        <w:spacing w:line="360" w:lineRule="auto"/>
      </w:pPr>
      <w:r w:rsidRPr="00517313">
        <w:t>String basePath = request.getScheme()+"://"+request.getServerName()+":"+request.getServerPort()+path+"/";  </w:t>
      </w:r>
    </w:p>
    <w:p w:rsidR="00B80C4C" w:rsidRPr="00517313" w:rsidRDefault="00B80C4C" w:rsidP="00517313">
      <w:pPr>
        <w:spacing w:line="360" w:lineRule="auto"/>
      </w:pPr>
      <w:r w:rsidRPr="00517313">
        <w:t>%&gt;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&lt;!DOCTYPE html&gt;  </w:t>
      </w:r>
    </w:p>
    <w:p w:rsidR="00B80C4C" w:rsidRPr="00517313" w:rsidRDefault="00B80C4C" w:rsidP="00517313">
      <w:pPr>
        <w:spacing w:line="360" w:lineRule="auto"/>
      </w:pPr>
      <w:r w:rsidRPr="00517313">
        <w:t>&lt;html&gt;  </w:t>
      </w:r>
    </w:p>
    <w:p w:rsidR="00B80C4C" w:rsidRPr="00517313" w:rsidRDefault="00B80C4C" w:rsidP="00517313">
      <w:pPr>
        <w:spacing w:line="360" w:lineRule="auto"/>
      </w:pPr>
      <w:r w:rsidRPr="00517313">
        <w:t>  &lt;head&gt;  </w:t>
      </w:r>
    </w:p>
    <w:p w:rsidR="00B80C4C" w:rsidRPr="00517313" w:rsidRDefault="00B80C4C" w:rsidP="00517313">
      <w:pPr>
        <w:spacing w:line="360" w:lineRule="auto"/>
      </w:pPr>
      <w:r w:rsidRPr="00517313">
        <w:t>    &lt;base href="&lt;%=basePath%&gt;"&gt;  </w:t>
      </w:r>
    </w:p>
    <w:p w:rsidR="00B80C4C" w:rsidRPr="00517313" w:rsidRDefault="00B80C4C" w:rsidP="00517313">
      <w:pPr>
        <w:spacing w:line="360" w:lineRule="auto"/>
      </w:pPr>
      <w:r w:rsidRPr="00517313">
        <w:t>    &lt;title&gt;</w:t>
      </w:r>
      <w:r w:rsidRPr="00517313">
        <w:rPr>
          <w:rFonts w:hint="eastAsia"/>
        </w:rPr>
        <w:t>首页</w:t>
      </w:r>
      <w:r w:rsidRPr="00517313">
        <w:t>&lt;/title&gt;  </w:t>
      </w:r>
    </w:p>
    <w:p w:rsidR="00B80C4C" w:rsidRPr="00517313" w:rsidRDefault="00B80C4C" w:rsidP="00517313">
      <w:pPr>
        <w:spacing w:line="360" w:lineRule="auto"/>
      </w:pPr>
      <w:r w:rsidRPr="00517313">
        <w:t>    &lt;style type="text/css"&gt;  </w:t>
      </w:r>
    </w:p>
    <w:p w:rsidR="00B80C4C" w:rsidRPr="00517313" w:rsidRDefault="00B80C4C" w:rsidP="00517313">
      <w:pPr>
        <w:spacing w:line="360" w:lineRule="auto"/>
      </w:pPr>
      <w:r w:rsidRPr="00517313">
        <w:t>        * { font-family: "Arial"; font-size:72px; }  </w:t>
      </w:r>
    </w:p>
    <w:p w:rsidR="00B80C4C" w:rsidRPr="00517313" w:rsidRDefault="00B80C4C" w:rsidP="00517313">
      <w:pPr>
        <w:spacing w:line="360" w:lineRule="auto"/>
      </w:pPr>
      <w:r w:rsidRPr="00517313">
        <w:t>    &lt;/style&gt;  </w:t>
      </w:r>
    </w:p>
    <w:p w:rsidR="00B80C4C" w:rsidRPr="00517313" w:rsidRDefault="00B80C4C" w:rsidP="00517313">
      <w:pPr>
        <w:spacing w:line="360" w:lineRule="auto"/>
      </w:pPr>
      <w:r w:rsidRPr="00517313">
        <w:t>  &lt;/head&gt;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&lt;body&gt;  </w:t>
      </w:r>
    </w:p>
    <w:p w:rsidR="00B80C4C" w:rsidRPr="00517313" w:rsidRDefault="00B80C4C" w:rsidP="00517313">
      <w:pPr>
        <w:spacing w:line="360" w:lineRule="auto"/>
      </w:pPr>
      <w:r w:rsidRPr="00517313">
        <w:t>    &lt;my:time format="yyyy-MM-dd" backColor="blue" foreColor="yellow"/&gt;  </w:t>
      </w:r>
    </w:p>
    <w:p w:rsidR="00B80C4C" w:rsidRPr="00517313" w:rsidRDefault="00B80C4C" w:rsidP="00517313">
      <w:pPr>
        <w:spacing w:line="360" w:lineRule="auto"/>
      </w:pPr>
      <w:r w:rsidRPr="00517313">
        <w:t>  &lt;/body&gt;  </w:t>
      </w:r>
    </w:p>
    <w:p w:rsidR="00B80C4C" w:rsidRPr="00517313" w:rsidRDefault="00B80C4C" w:rsidP="00517313">
      <w:pPr>
        <w:spacing w:line="360" w:lineRule="auto"/>
      </w:pPr>
      <w:r w:rsidRPr="00517313">
        <w:t>&lt;/html&gt;  </w:t>
      </w:r>
    </w:p>
    <w:p w:rsidR="00B80C4C" w:rsidRPr="00517313" w:rsidRDefault="00B80C4C" w:rsidP="00517313">
      <w:pPr>
        <w:spacing w:line="360" w:lineRule="auto"/>
      </w:pPr>
      <w:r w:rsidRPr="00517313">
        <w:rPr>
          <w:rFonts w:hint="eastAsia"/>
        </w:rPr>
        <w:t>运行结果</w:t>
      </w:r>
    </w:p>
    <w:p w:rsidR="00B80C4C" w:rsidRPr="00517313" w:rsidRDefault="00B80C4C" w:rsidP="00517313">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img.blog.csdn.net/20141013224014906" style="width:375pt;height:244.5pt;visibility:visible">
            <v:imagedata r:id="rId23" o:title=""/>
          </v:shape>
        </w:pict>
      </w:r>
    </w:p>
    <w:p w:rsidR="00B80C4C" w:rsidRPr="00517313" w:rsidRDefault="00B80C4C" w:rsidP="00517313">
      <w:pPr>
        <w:spacing w:line="360" w:lineRule="auto"/>
      </w:pPr>
      <w:r w:rsidRPr="00517313">
        <w:rPr>
          <w:rFonts w:hint="eastAsia"/>
        </w:rPr>
        <w:t>【注意】如果要将自定义的标签库发布成</w:t>
      </w:r>
      <w:r w:rsidRPr="00517313">
        <w:t>JAR</w:t>
      </w:r>
      <w:r w:rsidRPr="00517313">
        <w:rPr>
          <w:rFonts w:hint="eastAsia"/>
        </w:rPr>
        <w:t>文件，需要将标签库描述文件（</w:t>
      </w:r>
      <w:r w:rsidRPr="00517313">
        <w:t>tld</w:t>
      </w:r>
      <w:r w:rsidRPr="00517313">
        <w:rPr>
          <w:rFonts w:hint="eastAsia"/>
        </w:rPr>
        <w:t>文件）放在</w:t>
      </w:r>
      <w:r w:rsidRPr="00517313">
        <w:t>JAR</w:t>
      </w:r>
      <w:r w:rsidRPr="00517313">
        <w:rPr>
          <w:rFonts w:hint="eastAsia"/>
        </w:rPr>
        <w:t>文件的</w:t>
      </w:r>
      <w:r w:rsidRPr="00517313">
        <w:t>META-INF</w:t>
      </w:r>
      <w:r w:rsidRPr="00517313">
        <w:rPr>
          <w:rFonts w:hint="eastAsia"/>
        </w:rPr>
        <w:t>目录下，可以</w:t>
      </w:r>
      <w:r w:rsidRPr="00517313">
        <w:t>JDK</w:t>
      </w:r>
      <w:r w:rsidRPr="00517313">
        <w:rPr>
          <w:rFonts w:hint="eastAsia"/>
        </w:rPr>
        <w:t>自带的</w:t>
      </w:r>
      <w:r w:rsidRPr="00517313">
        <w:t>jar</w:t>
      </w:r>
      <w:r w:rsidRPr="00517313">
        <w:rPr>
          <w:rFonts w:hint="eastAsia"/>
        </w:rPr>
        <w:t>工具完成</w:t>
      </w:r>
      <w:r w:rsidRPr="00517313">
        <w:t>JAR</w:t>
      </w:r>
      <w:r w:rsidRPr="00517313">
        <w:rPr>
          <w:rFonts w:hint="eastAsia"/>
        </w:rPr>
        <w:t>文件的生成，如果不清楚如何操作，可以请教</w:t>
      </w:r>
      <w:hyperlink r:id="rId24" w:tgtFrame="_blank" w:history="1">
        <w:r w:rsidRPr="00517313">
          <w:rPr>
            <w:rStyle w:val="Hyperlink"/>
            <w:rFonts w:hint="eastAsia"/>
          </w:rPr>
          <w:t>谷老师</w:t>
        </w:r>
      </w:hyperlink>
      <w:r w:rsidRPr="00517313">
        <w:rPr>
          <w:rFonts w:hint="eastAsia"/>
        </w:rPr>
        <w:t>（各位亲，点击这里真的可以使用用谷歌）和</w:t>
      </w:r>
      <w:hyperlink r:id="rId25" w:tgtFrame="_blank" w:history="1">
        <w:r w:rsidRPr="00517313">
          <w:rPr>
            <w:rStyle w:val="Hyperlink"/>
            <w:rFonts w:hint="eastAsia"/>
          </w:rPr>
          <w:t>百老师</w:t>
        </w:r>
      </w:hyperlink>
      <w:r w:rsidRPr="00517313">
        <w:rPr>
          <w:rFonts w:hint="eastAsia"/>
        </w:rPr>
        <w:t>。</w:t>
      </w:r>
    </w:p>
    <w:p w:rsidR="00B80C4C" w:rsidRPr="00517313" w:rsidRDefault="00B80C4C" w:rsidP="00517313">
      <w:pPr>
        <w:spacing w:line="360" w:lineRule="auto"/>
      </w:pPr>
    </w:p>
    <w:p w:rsidR="00B80C4C" w:rsidRPr="00517313" w:rsidRDefault="00B80C4C" w:rsidP="005E7E85">
      <w:pPr>
        <w:pStyle w:val="Heading1"/>
      </w:pPr>
      <w:r>
        <w:t>15</w:t>
      </w:r>
      <w:r w:rsidRPr="00517313">
        <w:rPr>
          <w:rFonts w:hint="eastAsia"/>
        </w:rPr>
        <w:t>、表达式语言（</w:t>
      </w:r>
      <w:r w:rsidRPr="00517313">
        <w:t>EL</w:t>
      </w:r>
      <w:r w:rsidRPr="00517313">
        <w:rPr>
          <w:rFonts w:hint="eastAsia"/>
        </w:rPr>
        <w:t>）的隐式对象及其作用？</w:t>
      </w:r>
    </w:p>
    <w:p w:rsidR="00B80C4C" w:rsidRPr="00517313" w:rsidRDefault="00B80C4C" w:rsidP="00517313">
      <w:pPr>
        <w:spacing w:line="360" w:lineRule="auto"/>
      </w:pPr>
      <w:r w:rsidRPr="00517313">
        <w:rPr>
          <w:rFonts w:hint="eastAsia"/>
        </w:rPr>
        <w:t>答：</w:t>
      </w:r>
      <w:r w:rsidRPr="00517313">
        <w:t>pageContext</w:t>
      </w:r>
      <w:r w:rsidRPr="00517313">
        <w:rPr>
          <w:rFonts w:hint="eastAsia"/>
        </w:rPr>
        <w:t>、</w:t>
      </w:r>
      <w:r w:rsidRPr="00517313">
        <w:t>initParam</w:t>
      </w:r>
      <w:r w:rsidRPr="00517313">
        <w:rPr>
          <w:rFonts w:hint="eastAsia"/>
        </w:rPr>
        <w:t>（访问上下文参数）、</w:t>
      </w:r>
      <w:r w:rsidRPr="00517313">
        <w:t>param</w:t>
      </w:r>
      <w:r w:rsidRPr="00517313">
        <w:rPr>
          <w:rFonts w:hint="eastAsia"/>
        </w:rPr>
        <w:t>（访问请求参数）、</w:t>
      </w:r>
      <w:r w:rsidRPr="00517313">
        <w:t>paramValues</w:t>
      </w:r>
      <w:r w:rsidRPr="00517313">
        <w:rPr>
          <w:rFonts w:hint="eastAsia"/>
        </w:rPr>
        <w:t>、</w:t>
      </w:r>
      <w:r w:rsidRPr="00517313">
        <w:t>header</w:t>
      </w:r>
      <w:r w:rsidRPr="00517313">
        <w:rPr>
          <w:rFonts w:hint="eastAsia"/>
        </w:rPr>
        <w:t>（访问请求头）、</w:t>
      </w:r>
      <w:r w:rsidRPr="00517313">
        <w:t>headerValues</w:t>
      </w:r>
      <w:r w:rsidRPr="00517313">
        <w:rPr>
          <w:rFonts w:hint="eastAsia"/>
        </w:rPr>
        <w:t>、</w:t>
      </w:r>
      <w:r w:rsidRPr="00517313">
        <w:t>cookie</w:t>
      </w:r>
      <w:r w:rsidRPr="00517313">
        <w:rPr>
          <w:rFonts w:hint="eastAsia"/>
        </w:rPr>
        <w:t>（访问</w:t>
      </w:r>
      <w:r w:rsidRPr="00517313">
        <w:t>cookie</w:t>
      </w:r>
      <w:r w:rsidRPr="00517313">
        <w:rPr>
          <w:rFonts w:hint="eastAsia"/>
        </w:rPr>
        <w:t>）、</w:t>
      </w:r>
      <w:r w:rsidRPr="00517313">
        <w:t>applicationScope</w:t>
      </w:r>
      <w:r w:rsidRPr="00517313">
        <w:rPr>
          <w:rFonts w:hint="eastAsia"/>
        </w:rPr>
        <w:t>（访问</w:t>
      </w:r>
      <w:r w:rsidRPr="00517313">
        <w:t>application</w:t>
      </w:r>
      <w:r w:rsidRPr="00517313">
        <w:rPr>
          <w:rFonts w:hint="eastAsia"/>
        </w:rPr>
        <w:t>作用域）、</w:t>
      </w:r>
      <w:r w:rsidRPr="00517313">
        <w:t>sessionScope</w:t>
      </w:r>
      <w:r w:rsidRPr="00517313">
        <w:rPr>
          <w:rFonts w:hint="eastAsia"/>
        </w:rPr>
        <w:t>（访问</w:t>
      </w:r>
      <w:r w:rsidRPr="00517313">
        <w:t>session</w:t>
      </w:r>
      <w:r w:rsidRPr="00517313">
        <w:rPr>
          <w:rFonts w:hint="eastAsia"/>
        </w:rPr>
        <w:t>作用域）、</w:t>
      </w:r>
      <w:r w:rsidRPr="00517313">
        <w:t>requestScope</w:t>
      </w:r>
      <w:r w:rsidRPr="00517313">
        <w:rPr>
          <w:rFonts w:hint="eastAsia"/>
        </w:rPr>
        <w:t>（访问</w:t>
      </w:r>
      <w:r w:rsidRPr="00517313">
        <w:t>request</w:t>
      </w:r>
      <w:r w:rsidRPr="00517313">
        <w:rPr>
          <w:rFonts w:hint="eastAsia"/>
        </w:rPr>
        <w:t>作用域）、</w:t>
      </w:r>
      <w:r w:rsidRPr="00517313">
        <w:t>pageScope</w:t>
      </w:r>
      <w:r w:rsidRPr="00517313">
        <w:rPr>
          <w:rFonts w:hint="eastAsia"/>
        </w:rPr>
        <w:t>（访问</w:t>
      </w:r>
      <w:r w:rsidRPr="00517313">
        <w:t>page</w:t>
      </w:r>
      <w:r w:rsidRPr="00517313">
        <w:rPr>
          <w:rFonts w:hint="eastAsia"/>
        </w:rPr>
        <w:t>作用域）。用法如下所示：</w:t>
      </w:r>
    </w:p>
    <w:p w:rsidR="00B80C4C" w:rsidRPr="00517313" w:rsidRDefault="00B80C4C" w:rsidP="00517313">
      <w:pPr>
        <w:spacing w:line="360" w:lineRule="auto"/>
      </w:pPr>
      <w:r w:rsidRPr="00517313">
        <w:t>${pageContext.request.method}</w:t>
      </w:r>
    </w:p>
    <w:p w:rsidR="00B80C4C" w:rsidRPr="00517313" w:rsidRDefault="00B80C4C" w:rsidP="00517313">
      <w:pPr>
        <w:spacing w:line="360" w:lineRule="auto"/>
      </w:pPr>
      <w:r w:rsidRPr="00517313">
        <w:t>${pageContext["request"]["method"]}</w:t>
      </w:r>
    </w:p>
    <w:p w:rsidR="00B80C4C" w:rsidRPr="00517313" w:rsidRDefault="00B80C4C" w:rsidP="00517313">
      <w:pPr>
        <w:spacing w:line="360" w:lineRule="auto"/>
      </w:pPr>
      <w:r w:rsidRPr="00517313">
        <w:t>${pageContext.request["method"]}</w:t>
      </w:r>
    </w:p>
    <w:p w:rsidR="00B80C4C" w:rsidRPr="00517313" w:rsidRDefault="00B80C4C" w:rsidP="00517313">
      <w:pPr>
        <w:spacing w:line="360" w:lineRule="auto"/>
      </w:pPr>
      <w:r w:rsidRPr="00517313">
        <w:t>${pageContext["request"].method}</w:t>
      </w:r>
    </w:p>
    <w:p w:rsidR="00B80C4C" w:rsidRPr="00517313" w:rsidRDefault="00B80C4C" w:rsidP="00517313">
      <w:pPr>
        <w:spacing w:line="360" w:lineRule="auto"/>
      </w:pPr>
      <w:r w:rsidRPr="00517313">
        <w:t>${initParam.defaultEncoding}</w:t>
      </w:r>
    </w:p>
    <w:p w:rsidR="00B80C4C" w:rsidRPr="00517313" w:rsidRDefault="00B80C4C" w:rsidP="00517313">
      <w:pPr>
        <w:spacing w:line="360" w:lineRule="auto"/>
      </w:pPr>
      <w:r w:rsidRPr="00517313">
        <w:t>${header["accept-language"]}</w:t>
      </w:r>
    </w:p>
    <w:p w:rsidR="00B80C4C" w:rsidRPr="00517313" w:rsidRDefault="00B80C4C" w:rsidP="00517313">
      <w:pPr>
        <w:spacing w:line="360" w:lineRule="auto"/>
      </w:pPr>
      <w:r w:rsidRPr="00517313">
        <w:t>${headerValues["accept-language"][0]}</w:t>
      </w:r>
    </w:p>
    <w:p w:rsidR="00B80C4C" w:rsidRPr="00517313" w:rsidRDefault="00B80C4C" w:rsidP="00517313">
      <w:pPr>
        <w:spacing w:line="360" w:lineRule="auto"/>
      </w:pPr>
      <w:r w:rsidRPr="00517313">
        <w:t>${cookie.jsessionid.value}</w:t>
      </w:r>
    </w:p>
    <w:p w:rsidR="00B80C4C" w:rsidRPr="00517313" w:rsidRDefault="00B80C4C" w:rsidP="00517313">
      <w:pPr>
        <w:spacing w:line="360" w:lineRule="auto"/>
      </w:pPr>
      <w:r w:rsidRPr="00517313">
        <w:t>${sessionScope.loginUser.username}</w:t>
      </w:r>
    </w:p>
    <w:p w:rsidR="00B80C4C" w:rsidRPr="00517313" w:rsidRDefault="00B80C4C" w:rsidP="00517313">
      <w:pPr>
        <w:spacing w:line="360" w:lineRule="auto"/>
      </w:pPr>
      <w:r w:rsidRPr="00517313">
        <w:rPr>
          <w:rFonts w:hint="eastAsia"/>
        </w:rPr>
        <w:t>【补充】表达式语言的</w:t>
      </w:r>
      <w:r w:rsidRPr="00517313">
        <w:t>.</w:t>
      </w:r>
      <w:r w:rsidRPr="00517313">
        <w:rPr>
          <w:rFonts w:hint="eastAsia"/>
        </w:rPr>
        <w:t>和</w:t>
      </w:r>
      <w:r w:rsidRPr="00517313">
        <w:t>[]</w:t>
      </w:r>
      <w:r w:rsidRPr="00517313">
        <w:rPr>
          <w:rFonts w:hint="eastAsia"/>
        </w:rPr>
        <w:t>运算作用是一致的，唯一的差别在于如果访问的属性名不符合</w:t>
      </w:r>
      <w:r w:rsidRPr="00517313">
        <w:t>Java</w:t>
      </w:r>
      <w:r w:rsidRPr="00517313">
        <w:rPr>
          <w:rFonts w:hint="eastAsia"/>
        </w:rPr>
        <w:t>标识符命名规则，例如上面的</w:t>
      </w:r>
      <w:r w:rsidRPr="00517313">
        <w:t>accept-language</w:t>
      </w:r>
      <w:r w:rsidRPr="00517313">
        <w:rPr>
          <w:rFonts w:hint="eastAsia"/>
        </w:rPr>
        <w:t>就不是一个有效的</w:t>
      </w:r>
      <w:r w:rsidRPr="00517313">
        <w:t>Java</w:t>
      </w:r>
      <w:r w:rsidRPr="00517313">
        <w:rPr>
          <w:rFonts w:hint="eastAsia"/>
        </w:rPr>
        <w:t>标识符，那么这时候就只能用</w:t>
      </w:r>
      <w:r w:rsidRPr="00517313">
        <w:t>[]</w:t>
      </w:r>
      <w:r w:rsidRPr="00517313">
        <w:rPr>
          <w:rFonts w:hint="eastAsia"/>
        </w:rPr>
        <w:t>运算符而不能使用</w:t>
      </w:r>
      <w:r w:rsidRPr="00517313">
        <w:t>.</w:t>
      </w:r>
      <w:r w:rsidRPr="00517313">
        <w:rPr>
          <w:rFonts w:hint="eastAsia"/>
        </w:rPr>
        <w:t>获取它的值</w:t>
      </w:r>
    </w:p>
    <w:p w:rsidR="00B80C4C" w:rsidRPr="00517313" w:rsidRDefault="00B80C4C" w:rsidP="005E7E85">
      <w:pPr>
        <w:pStyle w:val="Heading1"/>
      </w:pPr>
      <w:r>
        <w:t>16</w:t>
      </w:r>
      <w:r w:rsidRPr="00517313">
        <w:rPr>
          <w:rFonts w:hint="eastAsia"/>
        </w:rPr>
        <w:t>、表达式语言（</w:t>
      </w:r>
      <w:r w:rsidRPr="00517313">
        <w:t>EL</w:t>
      </w:r>
      <w:r w:rsidRPr="00517313">
        <w:rPr>
          <w:rFonts w:hint="eastAsia"/>
        </w:rPr>
        <w:t>）支持哪些运算符？</w:t>
      </w:r>
    </w:p>
    <w:p w:rsidR="00B80C4C" w:rsidRPr="00517313" w:rsidRDefault="00B80C4C" w:rsidP="00517313">
      <w:pPr>
        <w:spacing w:line="360" w:lineRule="auto"/>
      </w:pPr>
      <w:r w:rsidRPr="00517313">
        <w:rPr>
          <w:rFonts w:hint="eastAsia"/>
        </w:rPr>
        <w:t>答：除了</w:t>
      </w:r>
      <w:r w:rsidRPr="00517313">
        <w:t>.</w:t>
      </w:r>
      <w:r w:rsidRPr="00517313">
        <w:rPr>
          <w:rFonts w:hint="eastAsia"/>
        </w:rPr>
        <w:t>和</w:t>
      </w:r>
      <w:r w:rsidRPr="00517313">
        <w:t>[]</w:t>
      </w:r>
      <w:r w:rsidRPr="00517313">
        <w:rPr>
          <w:rFonts w:hint="eastAsia"/>
        </w:rPr>
        <w:t>运算符，</w:t>
      </w:r>
      <w:r w:rsidRPr="00517313">
        <w:t>EL</w:t>
      </w:r>
      <w:r w:rsidRPr="00517313">
        <w:rPr>
          <w:rFonts w:hint="eastAsia"/>
        </w:rPr>
        <w:t>还提供了：</w:t>
      </w:r>
    </w:p>
    <w:p w:rsidR="00B80C4C" w:rsidRPr="00517313" w:rsidRDefault="00B80C4C" w:rsidP="00517313">
      <w:pPr>
        <w:spacing w:line="360" w:lineRule="auto"/>
      </w:pPr>
      <w:r w:rsidRPr="00517313">
        <w:rPr>
          <w:rFonts w:hint="eastAsia"/>
        </w:rPr>
        <w:t>算术运算符：</w:t>
      </w:r>
      <w:r w:rsidRPr="00517313">
        <w:t>+</w:t>
      </w:r>
      <w:r w:rsidRPr="00517313">
        <w:rPr>
          <w:rFonts w:hint="eastAsia"/>
        </w:rPr>
        <w:t>、</w:t>
      </w:r>
      <w:r w:rsidRPr="00517313">
        <w:t>-</w:t>
      </w:r>
      <w:r w:rsidRPr="00517313">
        <w:rPr>
          <w:rFonts w:hint="eastAsia"/>
        </w:rPr>
        <w:t>、</w:t>
      </w:r>
      <w:r w:rsidRPr="00517313">
        <w:t>*</w:t>
      </w:r>
      <w:r w:rsidRPr="00517313">
        <w:rPr>
          <w:rFonts w:hint="eastAsia"/>
        </w:rPr>
        <w:t>、</w:t>
      </w:r>
      <w:r w:rsidRPr="00517313">
        <w:t>/</w:t>
      </w:r>
      <w:r w:rsidRPr="00517313">
        <w:rPr>
          <w:rFonts w:hint="eastAsia"/>
        </w:rPr>
        <w:t>或</w:t>
      </w:r>
      <w:r w:rsidRPr="00517313">
        <w:t>div</w:t>
      </w:r>
      <w:r w:rsidRPr="00517313">
        <w:rPr>
          <w:rFonts w:hint="eastAsia"/>
        </w:rPr>
        <w:t>、</w:t>
      </w:r>
      <w:r w:rsidRPr="00517313">
        <w:t>%</w:t>
      </w:r>
      <w:r w:rsidRPr="00517313">
        <w:rPr>
          <w:rFonts w:hint="eastAsia"/>
        </w:rPr>
        <w:t>或</w:t>
      </w:r>
      <w:r w:rsidRPr="00517313">
        <w:t>mod</w:t>
      </w:r>
    </w:p>
    <w:p w:rsidR="00B80C4C" w:rsidRPr="00517313" w:rsidRDefault="00B80C4C" w:rsidP="00517313">
      <w:pPr>
        <w:spacing w:line="360" w:lineRule="auto"/>
      </w:pPr>
      <w:r w:rsidRPr="00517313">
        <w:rPr>
          <w:rFonts w:hint="eastAsia"/>
        </w:rPr>
        <w:t>关系运算符：</w:t>
      </w:r>
      <w:r w:rsidRPr="00517313">
        <w:t>==</w:t>
      </w:r>
      <w:r w:rsidRPr="00517313">
        <w:rPr>
          <w:rFonts w:hint="eastAsia"/>
        </w:rPr>
        <w:t>或</w:t>
      </w:r>
      <w:r w:rsidRPr="00517313">
        <w:t>eq</w:t>
      </w:r>
      <w:r w:rsidRPr="00517313">
        <w:rPr>
          <w:rFonts w:hint="eastAsia"/>
        </w:rPr>
        <w:t>、</w:t>
      </w:r>
      <w:r w:rsidRPr="00517313">
        <w:t>!=</w:t>
      </w:r>
      <w:r w:rsidRPr="00517313">
        <w:rPr>
          <w:rFonts w:hint="eastAsia"/>
        </w:rPr>
        <w:t>或</w:t>
      </w:r>
      <w:r w:rsidRPr="00517313">
        <w:t>ne</w:t>
      </w:r>
      <w:r w:rsidRPr="00517313">
        <w:rPr>
          <w:rFonts w:hint="eastAsia"/>
        </w:rPr>
        <w:t>、</w:t>
      </w:r>
      <w:r w:rsidRPr="00517313">
        <w:t>&gt;</w:t>
      </w:r>
      <w:r w:rsidRPr="00517313">
        <w:rPr>
          <w:rFonts w:hint="eastAsia"/>
        </w:rPr>
        <w:t>或</w:t>
      </w:r>
      <w:r w:rsidRPr="00517313">
        <w:t>gt</w:t>
      </w:r>
      <w:r w:rsidRPr="00517313">
        <w:rPr>
          <w:rFonts w:hint="eastAsia"/>
        </w:rPr>
        <w:t>、</w:t>
      </w:r>
      <w:r w:rsidRPr="00517313">
        <w:t>&gt;=</w:t>
      </w:r>
      <w:r w:rsidRPr="00517313">
        <w:rPr>
          <w:rFonts w:hint="eastAsia"/>
        </w:rPr>
        <w:t>或</w:t>
      </w:r>
      <w:r w:rsidRPr="00517313">
        <w:t>ge</w:t>
      </w:r>
      <w:r w:rsidRPr="00517313">
        <w:rPr>
          <w:rFonts w:hint="eastAsia"/>
        </w:rPr>
        <w:t>、</w:t>
      </w:r>
      <w:r w:rsidRPr="00517313">
        <w:t>&lt;</w:t>
      </w:r>
      <w:r w:rsidRPr="00517313">
        <w:rPr>
          <w:rFonts w:hint="eastAsia"/>
        </w:rPr>
        <w:t>或</w:t>
      </w:r>
      <w:r w:rsidRPr="00517313">
        <w:t>lt</w:t>
      </w:r>
      <w:r w:rsidRPr="00517313">
        <w:rPr>
          <w:rFonts w:hint="eastAsia"/>
        </w:rPr>
        <w:t>、</w:t>
      </w:r>
      <w:r w:rsidRPr="00517313">
        <w:t>&lt;=</w:t>
      </w:r>
      <w:r w:rsidRPr="00517313">
        <w:rPr>
          <w:rFonts w:hint="eastAsia"/>
        </w:rPr>
        <w:t>或</w:t>
      </w:r>
      <w:r w:rsidRPr="00517313">
        <w:t>le</w:t>
      </w:r>
    </w:p>
    <w:p w:rsidR="00B80C4C" w:rsidRPr="00517313" w:rsidRDefault="00B80C4C" w:rsidP="00517313">
      <w:pPr>
        <w:spacing w:line="360" w:lineRule="auto"/>
      </w:pPr>
      <w:r w:rsidRPr="00517313">
        <w:rPr>
          <w:rFonts w:hint="eastAsia"/>
        </w:rPr>
        <w:t>逻辑运算符：</w:t>
      </w:r>
      <w:r w:rsidRPr="00517313">
        <w:t>&amp;&amp;</w:t>
      </w:r>
      <w:r w:rsidRPr="00517313">
        <w:rPr>
          <w:rFonts w:hint="eastAsia"/>
        </w:rPr>
        <w:t>或</w:t>
      </w:r>
      <w:r w:rsidRPr="00517313">
        <w:t>and</w:t>
      </w:r>
      <w:r w:rsidRPr="00517313">
        <w:rPr>
          <w:rFonts w:hint="eastAsia"/>
        </w:rPr>
        <w:t>、</w:t>
      </w:r>
      <w:r w:rsidRPr="00517313">
        <w:t>||</w:t>
      </w:r>
      <w:r w:rsidRPr="00517313">
        <w:rPr>
          <w:rFonts w:hint="eastAsia"/>
        </w:rPr>
        <w:t>或</w:t>
      </w:r>
      <w:r w:rsidRPr="00517313">
        <w:t>or</w:t>
      </w:r>
      <w:r w:rsidRPr="00517313">
        <w:rPr>
          <w:rFonts w:hint="eastAsia"/>
        </w:rPr>
        <w:t>、</w:t>
      </w:r>
      <w:r w:rsidRPr="00517313">
        <w:t>!</w:t>
      </w:r>
      <w:r w:rsidRPr="00517313">
        <w:rPr>
          <w:rFonts w:hint="eastAsia"/>
        </w:rPr>
        <w:t>或</w:t>
      </w:r>
      <w:r w:rsidRPr="00517313">
        <w:t>not</w:t>
      </w:r>
    </w:p>
    <w:p w:rsidR="00B80C4C" w:rsidRPr="00517313" w:rsidRDefault="00B80C4C" w:rsidP="00517313">
      <w:pPr>
        <w:spacing w:line="360" w:lineRule="auto"/>
      </w:pPr>
      <w:r w:rsidRPr="00517313">
        <w:rPr>
          <w:rFonts w:hint="eastAsia"/>
        </w:rPr>
        <w:t>条件运算符：</w:t>
      </w:r>
      <w:r w:rsidRPr="00517313">
        <w:t>${statement? A : B}</w:t>
      </w:r>
      <w:r w:rsidRPr="00517313">
        <w:rPr>
          <w:rFonts w:hint="eastAsia"/>
        </w:rPr>
        <w:t>（跟</w:t>
      </w:r>
      <w:r w:rsidRPr="00517313">
        <w:t>Java</w:t>
      </w:r>
      <w:r w:rsidRPr="00517313">
        <w:rPr>
          <w:rFonts w:hint="eastAsia"/>
        </w:rPr>
        <w:t>的条件运算符类似）</w:t>
      </w:r>
    </w:p>
    <w:p w:rsidR="00B80C4C" w:rsidRPr="00517313" w:rsidRDefault="00B80C4C" w:rsidP="00517313">
      <w:pPr>
        <w:spacing w:line="360" w:lineRule="auto"/>
      </w:pPr>
      <w:r w:rsidRPr="00517313">
        <w:t>empty</w:t>
      </w:r>
      <w:r w:rsidRPr="00517313">
        <w:rPr>
          <w:rFonts w:hint="eastAsia"/>
        </w:rPr>
        <w:t>运算符：检查一个值是否为</w:t>
      </w:r>
      <w:r w:rsidRPr="00517313">
        <w:t>null</w:t>
      </w:r>
      <w:r w:rsidRPr="00517313">
        <w:rPr>
          <w:rFonts w:hint="eastAsia"/>
        </w:rPr>
        <w:t>或者空（数组长度为</w:t>
      </w:r>
      <w:r w:rsidRPr="00517313">
        <w:t>0</w:t>
      </w:r>
      <w:r w:rsidRPr="00517313">
        <w:rPr>
          <w:rFonts w:hint="eastAsia"/>
        </w:rPr>
        <w:t>或集合中没有元素也返回</w:t>
      </w:r>
      <w:r w:rsidRPr="00517313">
        <w:t>true</w:t>
      </w:r>
      <w:r w:rsidRPr="00517313">
        <w:rPr>
          <w:rFonts w:hint="eastAsia"/>
        </w:rPr>
        <w:t>）</w:t>
      </w:r>
    </w:p>
    <w:p w:rsidR="00B80C4C" w:rsidRPr="00517313" w:rsidRDefault="00B80C4C" w:rsidP="005E7E85">
      <w:pPr>
        <w:pStyle w:val="Heading1"/>
      </w:pPr>
      <w:r>
        <w:t>17</w:t>
      </w:r>
      <w:r w:rsidRPr="00517313">
        <w:rPr>
          <w:rFonts w:hint="eastAsia"/>
        </w:rPr>
        <w:t>、</w:t>
      </w:r>
      <w:r w:rsidRPr="00517313">
        <w:t>Java Web</w:t>
      </w:r>
      <w:r w:rsidRPr="00517313">
        <w:rPr>
          <w:rFonts w:hint="eastAsia"/>
        </w:rPr>
        <w:t>开发的</w:t>
      </w:r>
      <w:r w:rsidRPr="00517313">
        <w:t>Model 1</w:t>
      </w:r>
      <w:r w:rsidRPr="00517313">
        <w:rPr>
          <w:rFonts w:hint="eastAsia"/>
        </w:rPr>
        <w:t>和</w:t>
      </w:r>
      <w:r w:rsidRPr="00517313">
        <w:t>Model 2</w:t>
      </w:r>
      <w:r w:rsidRPr="00517313">
        <w:rPr>
          <w:rFonts w:hint="eastAsia"/>
        </w:rPr>
        <w:t>分别指的是什么？</w:t>
      </w:r>
    </w:p>
    <w:p w:rsidR="00B80C4C" w:rsidRPr="00517313" w:rsidRDefault="00B80C4C" w:rsidP="00517313">
      <w:pPr>
        <w:spacing w:line="360" w:lineRule="auto"/>
      </w:pPr>
      <w:r w:rsidRPr="00517313">
        <w:rPr>
          <w:rFonts w:hint="eastAsia"/>
        </w:rPr>
        <w:t>答：</w:t>
      </w:r>
      <w:r w:rsidRPr="00517313">
        <w:t>Model 1</w:t>
      </w:r>
      <w:r w:rsidRPr="00517313">
        <w:rPr>
          <w:rFonts w:hint="eastAsia"/>
        </w:rPr>
        <w:t>是以页面为中心的</w:t>
      </w:r>
      <w:r w:rsidRPr="00517313">
        <w:t>Java Web</w:t>
      </w:r>
      <w:r w:rsidRPr="00517313">
        <w:rPr>
          <w:rFonts w:hint="eastAsia"/>
        </w:rPr>
        <w:t>开发，只适合非常小型的应用程序，</w:t>
      </w:r>
      <w:r w:rsidRPr="00517313">
        <w:t>Model 2</w:t>
      </w:r>
      <w:r w:rsidRPr="00517313">
        <w:rPr>
          <w:rFonts w:hint="eastAsia"/>
        </w:rPr>
        <w:t>是基于</w:t>
      </w:r>
      <w:r w:rsidRPr="00517313">
        <w:t>MVC</w:t>
      </w:r>
      <w:r w:rsidRPr="00517313">
        <w:rPr>
          <w:rFonts w:hint="eastAsia"/>
        </w:rPr>
        <w:t>架构模式的应用，这一点在前文的面试题中已经详细讲解过了。</w:t>
      </w:r>
    </w:p>
    <w:p w:rsidR="00B80C4C" w:rsidRPr="00517313" w:rsidRDefault="00B80C4C" w:rsidP="00517313">
      <w:pPr>
        <w:spacing w:line="360" w:lineRule="auto"/>
      </w:pPr>
      <w:r>
        <w:pict>
          <v:shape id="图片 2" o:spid="_x0000_i1026" type="#_x0000_t75" alt="http://img.blog.csdn.net/20141013234334870" style="width:412.5pt;height:217.5pt;visibility:visible">
            <v:imagedata r:id="rId26" o:title=""/>
          </v:shape>
        </w:pict>
      </w:r>
    </w:p>
    <w:p w:rsidR="00B80C4C" w:rsidRPr="00517313" w:rsidRDefault="00B80C4C" w:rsidP="00517313">
      <w:pPr>
        <w:spacing w:line="360" w:lineRule="auto"/>
      </w:pPr>
      <w:r>
        <w:pict>
          <v:shape id="图片 1" o:spid="_x0000_i1027" type="#_x0000_t75" alt="http://img.blog.csdn.net/20141013234126000" style="width:441pt;height:210pt;visibility:visible">
            <v:imagedata r:id="rId27" o:title=""/>
          </v:shape>
        </w:pict>
      </w:r>
    </w:p>
    <w:p w:rsidR="00B80C4C" w:rsidRPr="00517313" w:rsidRDefault="00B80C4C" w:rsidP="00A8758D">
      <w:pPr>
        <w:pStyle w:val="Heading1"/>
      </w:pPr>
      <w:r>
        <w:t>18</w:t>
      </w:r>
      <w:r w:rsidRPr="00517313">
        <w:rPr>
          <w:rFonts w:hint="eastAsia"/>
        </w:rPr>
        <w:t>、</w:t>
      </w:r>
      <w:r w:rsidRPr="00517313">
        <w:t>Servlet 3</w:t>
      </w:r>
      <w:r w:rsidRPr="00517313">
        <w:rPr>
          <w:rFonts w:hint="eastAsia"/>
        </w:rPr>
        <w:t>中的异步处理指的是什么？</w:t>
      </w:r>
    </w:p>
    <w:p w:rsidR="00B80C4C" w:rsidRPr="00517313" w:rsidRDefault="00B80C4C" w:rsidP="00517313">
      <w:pPr>
        <w:spacing w:line="360" w:lineRule="auto"/>
      </w:pPr>
      <w:r w:rsidRPr="00517313">
        <w:rPr>
          <w:rFonts w:hint="eastAsia"/>
        </w:rPr>
        <w:t>答：在</w:t>
      </w:r>
      <w:r w:rsidRPr="00517313">
        <w:t>Servlet 3</w:t>
      </w:r>
      <w:r w:rsidRPr="00517313">
        <w:rPr>
          <w:rFonts w:hint="eastAsia"/>
        </w:rPr>
        <w:t>中引入了一项新的技术可以让</w:t>
      </w:r>
      <w:r w:rsidRPr="00517313">
        <w:t>Servlet</w:t>
      </w:r>
      <w:r w:rsidRPr="00517313">
        <w:rPr>
          <w:rFonts w:hint="eastAsia"/>
        </w:rPr>
        <w:t>异步处理请求。有人可能会质疑，既然都有多线程了，还需要异步处理请求吗？答案是肯定的，</w:t>
      </w:r>
      <w:r w:rsidRPr="00A8758D">
        <w:rPr>
          <w:rFonts w:hint="eastAsia"/>
          <w:color w:val="FF0000"/>
        </w:rPr>
        <w:t>因为如果一个任务处理时间相当长，那么</w:t>
      </w:r>
      <w:r w:rsidRPr="00A8758D">
        <w:rPr>
          <w:color w:val="FF0000"/>
        </w:rPr>
        <w:t>Servlet</w:t>
      </w:r>
      <w:r w:rsidRPr="00A8758D">
        <w:rPr>
          <w:rFonts w:hint="eastAsia"/>
          <w:color w:val="FF0000"/>
        </w:rPr>
        <w:t>或</w:t>
      </w:r>
      <w:r w:rsidRPr="00A8758D">
        <w:rPr>
          <w:color w:val="FF0000"/>
        </w:rPr>
        <w:t>Filter</w:t>
      </w:r>
      <w:r w:rsidRPr="00A8758D">
        <w:rPr>
          <w:rFonts w:hint="eastAsia"/>
          <w:color w:val="FF0000"/>
        </w:rPr>
        <w:t>会一直占用着请求处理线程直到任务结束，随着并发用户的增加，容器将会遭遇线程超出的风险，这这种情况下很多的请求将会被堆积起来而后续的请求可能会遭遇拒绝服务，</w:t>
      </w:r>
      <w:r w:rsidRPr="00517313">
        <w:rPr>
          <w:rFonts w:hint="eastAsia"/>
        </w:rPr>
        <w:t>直到有资源可以处理请求为止。异步特性可以帮助应用节省容器中的线程，特别适合执行时间长而且用户需要得到结果的任务，如果用户不需要得到结果则直接将一个</w:t>
      </w:r>
      <w:r w:rsidRPr="00517313">
        <w:t>Runnable</w:t>
      </w:r>
      <w:r w:rsidRPr="00517313">
        <w:rPr>
          <w:rFonts w:hint="eastAsia"/>
        </w:rPr>
        <w:t>对象交给</w:t>
      </w:r>
      <w:r w:rsidRPr="00517313">
        <w:t>Executor</w:t>
      </w:r>
      <w:r w:rsidRPr="00517313">
        <w:rPr>
          <w:rFonts w:hint="eastAsia"/>
        </w:rPr>
        <w:t>（如果不清楚请查看前文关于多线程和线程池的部分）并立即返回即可。</w:t>
      </w:r>
    </w:p>
    <w:p w:rsidR="00B80C4C" w:rsidRPr="00517313" w:rsidRDefault="00B80C4C" w:rsidP="00517313">
      <w:pPr>
        <w:spacing w:line="360" w:lineRule="auto"/>
      </w:pPr>
      <w:r w:rsidRPr="00517313">
        <w:rPr>
          <w:rFonts w:hint="eastAsia"/>
        </w:rPr>
        <w:t>【补充】多线程在</w:t>
      </w:r>
      <w:r w:rsidRPr="00517313">
        <w:t>Java</w:t>
      </w:r>
      <w:r w:rsidRPr="00517313">
        <w:rPr>
          <w:rFonts w:hint="eastAsia"/>
        </w:rPr>
        <w:t>诞生初期无疑是一个亮点，而</w:t>
      </w:r>
      <w:r w:rsidRPr="00517313">
        <w:t>Servlet</w:t>
      </w:r>
      <w:r w:rsidRPr="00517313">
        <w:rPr>
          <w:rFonts w:hint="eastAsia"/>
        </w:rPr>
        <w:t>单实例多线程的工作方式也曾为其赢得美名，然而技术的发展往往会颠覆我们很多的认知，就如同当年爱因斯坦的相对论颠覆了牛顿的经典力学一般。事实上，异步处理绝不是</w:t>
      </w:r>
      <w:r w:rsidRPr="00517313">
        <w:t>Serlvet 3</w:t>
      </w:r>
      <w:r w:rsidRPr="00517313">
        <w:rPr>
          <w:rFonts w:hint="eastAsia"/>
        </w:rPr>
        <w:t>首创，如果你了解</w:t>
      </w:r>
      <w:hyperlink r:id="rId28" w:tgtFrame="_blank" w:history="1">
        <w:r w:rsidRPr="00517313">
          <w:rPr>
            <w:rStyle w:val="Hyperlink"/>
          </w:rPr>
          <w:t>Node.js</w:t>
        </w:r>
      </w:hyperlink>
      <w:r w:rsidRPr="00517313">
        <w:rPr>
          <w:rFonts w:hint="eastAsia"/>
        </w:rPr>
        <w:t>的话，对</w:t>
      </w:r>
      <w:r w:rsidRPr="00517313">
        <w:t>Servlet 3</w:t>
      </w:r>
      <w:r w:rsidRPr="00517313">
        <w:rPr>
          <w:rFonts w:hint="eastAsia"/>
        </w:rPr>
        <w:t>的这个重要改进就不以为奇了。</w:t>
      </w:r>
    </w:p>
    <w:p w:rsidR="00B80C4C" w:rsidRPr="00517313" w:rsidRDefault="00B80C4C" w:rsidP="00517313">
      <w:pPr>
        <w:spacing w:line="360" w:lineRule="auto"/>
      </w:pPr>
      <w:r w:rsidRPr="00517313">
        <w:rPr>
          <w:rFonts w:hint="eastAsia"/>
        </w:rPr>
        <w:t>下面是一个支持异步处理请求的</w:t>
      </w:r>
      <w:r w:rsidRPr="00517313">
        <w:t>Servlet</w:t>
      </w:r>
      <w:r w:rsidRPr="00517313">
        <w:rPr>
          <w:rFonts w:hint="eastAsia"/>
        </w:rPr>
        <w:t>的例子：</w:t>
      </w:r>
    </w:p>
    <w:p w:rsidR="00B80C4C" w:rsidRPr="00517313" w:rsidRDefault="00B80C4C" w:rsidP="00517313">
      <w:pPr>
        <w:spacing w:line="360" w:lineRule="auto"/>
      </w:pPr>
      <w:r w:rsidRPr="00517313">
        <w:t>package com.lovo.servlet;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java.io.IOException;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import javax.servlet.AsyncContext;  </w:t>
      </w:r>
    </w:p>
    <w:p w:rsidR="00B80C4C" w:rsidRPr="00517313" w:rsidRDefault="00B80C4C" w:rsidP="00517313">
      <w:pPr>
        <w:spacing w:line="360" w:lineRule="auto"/>
      </w:pPr>
      <w:r w:rsidRPr="00517313">
        <w:t>import javax.servlet.ServletException;  </w:t>
      </w:r>
    </w:p>
    <w:p w:rsidR="00B80C4C" w:rsidRPr="00517313" w:rsidRDefault="00B80C4C" w:rsidP="00517313">
      <w:pPr>
        <w:spacing w:line="360" w:lineRule="auto"/>
      </w:pPr>
      <w:r w:rsidRPr="00517313">
        <w:t>import javax.servlet.annotation.WebServlet;  </w:t>
      </w:r>
    </w:p>
    <w:p w:rsidR="00B80C4C" w:rsidRPr="00517313" w:rsidRDefault="00B80C4C" w:rsidP="00517313">
      <w:pPr>
        <w:spacing w:line="360" w:lineRule="auto"/>
      </w:pPr>
      <w:r w:rsidRPr="00517313">
        <w:t>import javax.servlet.http.HttpServlet;  </w:t>
      </w:r>
    </w:p>
    <w:p w:rsidR="00B80C4C" w:rsidRPr="00517313" w:rsidRDefault="00B80C4C" w:rsidP="00517313">
      <w:pPr>
        <w:spacing w:line="360" w:lineRule="auto"/>
      </w:pPr>
      <w:r w:rsidRPr="00517313">
        <w:t>import javax.servlet.http.HttpServletRequest;  </w:t>
      </w:r>
    </w:p>
    <w:p w:rsidR="00B80C4C" w:rsidRPr="00517313" w:rsidRDefault="00B80C4C" w:rsidP="00517313">
      <w:pPr>
        <w:spacing w:line="360" w:lineRule="auto"/>
      </w:pPr>
      <w:r w:rsidRPr="00517313">
        <w:t>import javax.servlet.http.HttpServletResponse;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@WebServlet(urlPatterns = {"/async"}, asyncSupported = true)  </w:t>
      </w:r>
    </w:p>
    <w:p w:rsidR="00B80C4C" w:rsidRPr="00517313" w:rsidRDefault="00B80C4C" w:rsidP="00517313">
      <w:pPr>
        <w:spacing w:line="360" w:lineRule="auto"/>
      </w:pPr>
      <w:r w:rsidRPr="00517313">
        <w:t>public class AsyncServlet extends HttpServlet {  </w:t>
      </w:r>
    </w:p>
    <w:p w:rsidR="00B80C4C" w:rsidRPr="00517313" w:rsidRDefault="00B80C4C" w:rsidP="00517313">
      <w:pPr>
        <w:spacing w:line="360" w:lineRule="auto"/>
      </w:pPr>
      <w:r w:rsidRPr="00517313">
        <w:t>    private static final long serialVersionUID = 1L;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doGet(HttpServletRequest req, HttpServletResponse resp)   </w:t>
      </w:r>
    </w:p>
    <w:p w:rsidR="00B80C4C" w:rsidRPr="00517313" w:rsidRDefault="00B80C4C" w:rsidP="00517313">
      <w:pPr>
        <w:spacing w:line="360" w:lineRule="auto"/>
      </w:pPr>
      <w:r w:rsidRPr="00517313">
        <w:t>            throws ServletException, IOException {  </w:t>
      </w:r>
    </w:p>
    <w:p w:rsidR="00B80C4C" w:rsidRPr="00517313" w:rsidRDefault="00B80C4C" w:rsidP="00517313">
      <w:pPr>
        <w:spacing w:line="360" w:lineRule="auto"/>
      </w:pPr>
      <w:r w:rsidRPr="00517313">
        <w:t>        // </w:t>
      </w:r>
      <w:r w:rsidRPr="00517313">
        <w:rPr>
          <w:rFonts w:hint="eastAsia"/>
        </w:rPr>
        <w:t>开启</w:t>
      </w:r>
      <w:r w:rsidRPr="00517313">
        <w:t>Tomcat</w:t>
      </w:r>
      <w:r w:rsidRPr="00517313">
        <w:rPr>
          <w:rFonts w:hint="eastAsia"/>
        </w:rPr>
        <w:t>异步</w:t>
      </w:r>
      <w:r w:rsidRPr="00517313">
        <w:t>Servlet</w:t>
      </w:r>
      <w:r w:rsidRPr="00517313">
        <w:rPr>
          <w:rFonts w:hint="eastAsia"/>
        </w:rPr>
        <w:t>支持</w:t>
      </w:r>
      <w:r w:rsidRPr="00517313">
        <w:t>  </w:t>
      </w:r>
    </w:p>
    <w:p w:rsidR="00B80C4C" w:rsidRPr="00517313" w:rsidRDefault="00B80C4C" w:rsidP="00517313">
      <w:pPr>
        <w:spacing w:line="360" w:lineRule="auto"/>
      </w:pPr>
      <w:r w:rsidRPr="00517313">
        <w:t>        req.setAttribute("org.apache.catalina.ASYNC_SUPPORTED", true);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final AsyncContext ctx = req.startAsync();  // </w:t>
      </w:r>
      <w:r w:rsidRPr="00517313">
        <w:rPr>
          <w:rFonts w:hint="eastAsia"/>
        </w:rPr>
        <w:t>启动异步处理的上下文</w:t>
      </w:r>
      <w:r w:rsidRPr="00517313">
        <w:t>  </w:t>
      </w:r>
    </w:p>
    <w:p w:rsidR="00B80C4C" w:rsidRPr="00517313" w:rsidRDefault="00B80C4C" w:rsidP="00517313">
      <w:pPr>
        <w:spacing w:line="360" w:lineRule="auto"/>
      </w:pPr>
      <w:r w:rsidRPr="00517313">
        <w:t>        // ctx.setTimeout(30000);  </w:t>
      </w:r>
    </w:p>
    <w:p w:rsidR="00B80C4C" w:rsidRPr="00517313" w:rsidRDefault="00B80C4C" w:rsidP="00517313">
      <w:pPr>
        <w:spacing w:line="360" w:lineRule="auto"/>
      </w:pPr>
      <w:r w:rsidRPr="00517313">
        <w:t>        ctx.start(new Runnable() {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@Override  </w:t>
      </w:r>
    </w:p>
    <w:p w:rsidR="00B80C4C" w:rsidRPr="00517313" w:rsidRDefault="00B80C4C" w:rsidP="00517313">
      <w:pPr>
        <w:spacing w:line="360" w:lineRule="auto"/>
      </w:pPr>
      <w:r w:rsidRPr="00517313">
        <w:t>            public void run() {  </w:t>
      </w:r>
    </w:p>
    <w:p w:rsidR="00B80C4C" w:rsidRPr="00517313" w:rsidRDefault="00B80C4C" w:rsidP="00517313">
      <w:pPr>
        <w:spacing w:line="360" w:lineRule="auto"/>
      </w:pPr>
      <w:r w:rsidRPr="00517313">
        <w:t>                // </w:t>
      </w:r>
      <w:r w:rsidRPr="00517313">
        <w:rPr>
          <w:rFonts w:hint="eastAsia"/>
        </w:rPr>
        <w:t>在此处添加异步处理的代码</w:t>
      </w:r>
      <w:r w:rsidRPr="00517313">
        <w:t>  </w:t>
      </w:r>
    </w:p>
    <w:p w:rsidR="00B80C4C" w:rsidRPr="00517313" w:rsidRDefault="00B80C4C" w:rsidP="00517313">
      <w:pPr>
        <w:spacing w:line="360" w:lineRule="auto"/>
      </w:pPr>
      <w:r w:rsidRPr="00517313">
        <w:t>              </w:t>
      </w:r>
    </w:p>
    <w:p w:rsidR="00B80C4C" w:rsidRPr="00517313" w:rsidRDefault="00B80C4C" w:rsidP="00517313">
      <w:pPr>
        <w:spacing w:line="360" w:lineRule="auto"/>
      </w:pPr>
      <w:r w:rsidRPr="00517313">
        <w:t>                ctx.complete();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  </w:t>
      </w:r>
    </w:p>
    <w:p w:rsidR="00B80C4C" w:rsidRPr="00517313" w:rsidRDefault="00B80C4C" w:rsidP="00517313">
      <w:pPr>
        <w:spacing w:line="360" w:lineRule="auto"/>
      </w:pPr>
      <w:r w:rsidRPr="00517313">
        <w:t>}  </w:t>
      </w:r>
    </w:p>
    <w:p w:rsidR="00B80C4C" w:rsidRPr="00517313" w:rsidRDefault="00B80C4C" w:rsidP="00517313">
      <w:pPr>
        <w:spacing w:line="360" w:lineRule="auto"/>
      </w:pPr>
    </w:p>
    <w:p w:rsidR="00B80C4C" w:rsidRPr="00517313" w:rsidRDefault="00B80C4C" w:rsidP="00A8758D">
      <w:pPr>
        <w:pStyle w:val="Heading1"/>
      </w:pPr>
      <w:r>
        <w:t>19</w:t>
      </w:r>
      <w:r w:rsidRPr="00517313">
        <w:rPr>
          <w:rFonts w:hint="eastAsia"/>
        </w:rPr>
        <w:t>、如何在基于</w:t>
      </w:r>
      <w:r w:rsidRPr="00517313">
        <w:t>Java</w:t>
      </w:r>
      <w:r w:rsidRPr="00517313">
        <w:rPr>
          <w:rFonts w:hint="eastAsia"/>
        </w:rPr>
        <w:t>的</w:t>
      </w:r>
      <w:r w:rsidRPr="00517313">
        <w:t>Web</w:t>
      </w:r>
      <w:r w:rsidRPr="00517313">
        <w:rPr>
          <w:rFonts w:hint="eastAsia"/>
        </w:rPr>
        <w:t>项目中实现文件上传和下载？</w:t>
      </w:r>
    </w:p>
    <w:p w:rsidR="00B80C4C" w:rsidRDefault="00B80C4C" w:rsidP="00517313">
      <w:pPr>
        <w:spacing w:line="360" w:lineRule="auto"/>
      </w:pPr>
      <w:r w:rsidRPr="00517313">
        <w:rPr>
          <w:rFonts w:hint="eastAsia"/>
        </w:rPr>
        <w:t>答：</w:t>
      </w:r>
      <w:bookmarkStart w:id="0" w:name="_GoBack"/>
      <w:bookmarkEnd w:id="0"/>
    </w:p>
    <w:p w:rsidR="00B80C4C" w:rsidRPr="00312614" w:rsidRDefault="00B80C4C" w:rsidP="00312614">
      <w:r w:rsidRPr="00312614">
        <w:rPr>
          <w:rFonts w:hint="eastAsia"/>
        </w:rPr>
        <w:t>在</w:t>
      </w:r>
      <w:r w:rsidRPr="00312614">
        <w:t xml:space="preserve">Sevlet 3 </w:t>
      </w:r>
      <w:r w:rsidRPr="00312614">
        <w:rPr>
          <w:rFonts w:hint="eastAsia"/>
        </w:rPr>
        <w:t>以前，</w:t>
      </w:r>
      <w:r w:rsidRPr="00312614">
        <w:t>Servlet API</w:t>
      </w:r>
      <w:r w:rsidRPr="00312614">
        <w:rPr>
          <w:rFonts w:hint="eastAsia"/>
        </w:rPr>
        <w:t>中没有支持上传功能的</w:t>
      </w:r>
      <w:r w:rsidRPr="00312614">
        <w:t>API</w:t>
      </w:r>
      <w:r w:rsidRPr="00312614">
        <w:rPr>
          <w:rFonts w:hint="eastAsia"/>
        </w:rPr>
        <w:t>，因此要实现上传功能需要引入第三方工具从</w:t>
      </w:r>
      <w:r w:rsidRPr="00312614">
        <w:t>POST</w:t>
      </w:r>
      <w:r w:rsidRPr="00312614">
        <w:rPr>
          <w:rFonts w:hint="eastAsia"/>
        </w:rPr>
        <w:t>请求中获得上传的附件或者通过自行处理输入流来获得上传的文件，我们推荐使用</w:t>
      </w:r>
      <w:r w:rsidRPr="00312614">
        <w:t>Apache</w:t>
      </w:r>
      <w:r w:rsidRPr="00312614">
        <w:rPr>
          <w:rFonts w:hint="eastAsia"/>
        </w:rPr>
        <w:t>的</w:t>
      </w:r>
      <w:r w:rsidRPr="00312614">
        <w:t>commons-fileupload</w:t>
      </w:r>
      <w:r w:rsidRPr="00312614">
        <w:rPr>
          <w:rFonts w:hint="eastAsia"/>
        </w:rPr>
        <w:t>。</w:t>
      </w:r>
      <w:r w:rsidRPr="00312614">
        <w:br/>
      </w:r>
      <w:r w:rsidRPr="00312614">
        <w:rPr>
          <w:rFonts w:hint="eastAsia"/>
        </w:rPr>
        <w:t>从</w:t>
      </w:r>
      <w:r w:rsidRPr="00312614">
        <w:t>Servlet 3</w:t>
      </w:r>
      <w:r w:rsidRPr="00312614">
        <w:rPr>
          <w:rFonts w:hint="eastAsia"/>
        </w:rPr>
        <w:t>开始，文件上传变得无比简单，相信看看下面的例子一切都清楚了。</w:t>
      </w:r>
    </w:p>
    <w:p w:rsidR="00B80C4C" w:rsidRDefault="00B80C4C" w:rsidP="00312614">
      <w:r w:rsidRPr="00312614">
        <w:rPr>
          <w:rFonts w:hint="eastAsia"/>
        </w:rPr>
        <w:t>上传页面</w:t>
      </w:r>
      <w:r w:rsidRPr="00312614">
        <w:t>index.jsp</w:t>
      </w:r>
      <w:r w:rsidRPr="00312614">
        <w:rPr>
          <w:rFonts w:hint="eastAsia"/>
        </w:rPr>
        <w:t>：</w:t>
      </w:r>
    </w:p>
    <w:p w:rsidR="00B80C4C" w:rsidRPr="00312614" w:rsidRDefault="00B80C4C" w:rsidP="00312614">
      <w:r>
        <w:t>ss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34"/>
      </w:tblGrid>
      <w:tr w:rsidR="00B80C4C" w:rsidTr="00245F84">
        <w:tblPrEx>
          <w:tblCellMar>
            <w:top w:w="0" w:type="dxa"/>
            <w:bottom w:w="0" w:type="dxa"/>
          </w:tblCellMar>
        </w:tblPrEx>
        <w:trPr>
          <w:trHeight w:val="2500"/>
        </w:trPr>
        <w:tc>
          <w:tcPr>
            <w:tcW w:w="7920" w:type="dxa"/>
          </w:tcPr>
          <w:p w:rsidR="00B80C4C" w:rsidRDefault="00B80C4C"/>
          <w:tbl>
            <w:tblPr>
              <w:tblW w:w="10651" w:type="dxa"/>
              <w:tblCellMar>
                <w:left w:w="0" w:type="dxa"/>
                <w:right w:w="0" w:type="dxa"/>
              </w:tblCellMar>
              <w:tblLook w:val="0000"/>
            </w:tblPr>
            <w:tblGrid>
              <w:gridCol w:w="10651"/>
            </w:tblGrid>
            <w:tr w:rsidR="00B80C4C" w:rsidRPr="00312614" w:rsidTr="00246027">
              <w:tc>
                <w:tcPr>
                  <w:tcW w:w="10651" w:type="dxa"/>
                  <w:tcBorders>
                    <w:top w:val="nil"/>
                    <w:left w:val="nil"/>
                    <w:bottom w:val="nil"/>
                    <w:right w:val="nil"/>
                  </w:tcBorders>
                  <w:vAlign w:val="center"/>
                </w:tcPr>
                <w:p w:rsidR="00B80C4C" w:rsidRPr="00312614" w:rsidRDefault="00B80C4C" w:rsidP="00246027">
                  <w:r w:rsidRPr="00312614">
                    <w:t>&lt;%@ page pageEncoding="utf-8"%&gt;</w:t>
                  </w:r>
                </w:p>
                <w:p w:rsidR="00B80C4C" w:rsidRPr="00312614" w:rsidRDefault="00B80C4C" w:rsidP="00246027">
                  <w:r w:rsidRPr="00312614">
                    <w:t>&lt;!DOCTYPE html&gt;</w:t>
                  </w:r>
                </w:p>
                <w:p w:rsidR="00B80C4C" w:rsidRPr="00312614" w:rsidRDefault="00B80C4C" w:rsidP="00246027">
                  <w:r w:rsidRPr="00312614">
                    <w:t>&lt;html&gt;</w:t>
                  </w:r>
                </w:p>
                <w:p w:rsidR="00B80C4C" w:rsidRPr="00312614" w:rsidRDefault="00B80C4C" w:rsidP="00246027">
                  <w:r w:rsidRPr="00312614">
                    <w:t>&lt;head&gt;</w:t>
                  </w:r>
                </w:p>
                <w:p w:rsidR="00B80C4C" w:rsidRPr="00312614" w:rsidRDefault="00B80C4C" w:rsidP="00246027">
                  <w:r w:rsidRPr="00312614">
                    <w:t>&lt;meta http-equiv="Content-Type" content="text/html; charset=UTF-8"&gt;</w:t>
                  </w:r>
                </w:p>
                <w:p w:rsidR="00B80C4C" w:rsidRPr="00312614" w:rsidRDefault="00B80C4C" w:rsidP="00246027">
                  <w:r w:rsidRPr="00312614">
                    <w:t>&lt;title&gt;Photo Upload&lt;/title&gt;</w:t>
                  </w:r>
                </w:p>
                <w:p w:rsidR="00B80C4C" w:rsidRPr="00312614" w:rsidRDefault="00B80C4C" w:rsidP="00246027">
                  <w:r w:rsidRPr="00312614">
                    <w:t>&lt;/head&gt;</w:t>
                  </w:r>
                </w:p>
                <w:p w:rsidR="00B80C4C" w:rsidRPr="00312614" w:rsidRDefault="00B80C4C" w:rsidP="00246027">
                  <w:r w:rsidRPr="00312614">
                    <w:t>&lt;body&gt;</w:t>
                  </w:r>
                </w:p>
                <w:p w:rsidR="00B80C4C" w:rsidRPr="00312614" w:rsidRDefault="00B80C4C" w:rsidP="00246027">
                  <w:r w:rsidRPr="00312614">
                    <w:t> </w:t>
                  </w:r>
                </w:p>
                <w:p w:rsidR="00B80C4C" w:rsidRPr="00312614" w:rsidRDefault="00B80C4C" w:rsidP="00246027">
                  <w:r w:rsidRPr="00312614">
                    <w:t>&lt;h1&gt;Select your photo and upload&lt;/h1&gt;</w:t>
                  </w:r>
                </w:p>
                <w:p w:rsidR="00B80C4C" w:rsidRPr="00312614" w:rsidRDefault="00B80C4C" w:rsidP="00246027">
                  <w:r w:rsidRPr="00312614">
                    <w:t> </w:t>
                  </w:r>
                </w:p>
                <w:p w:rsidR="00B80C4C" w:rsidRPr="00312614" w:rsidRDefault="00B80C4C" w:rsidP="00246027">
                  <w:r w:rsidRPr="00312614">
                    <w:t>&lt;hr/&gt;</w:t>
                  </w:r>
                </w:p>
                <w:p w:rsidR="00B80C4C" w:rsidRPr="00312614" w:rsidRDefault="00B80C4C" w:rsidP="00246027">
                  <w:r w:rsidRPr="00312614">
                    <w:t> </w:t>
                  </w:r>
                </w:p>
                <w:p w:rsidR="00B80C4C" w:rsidRPr="00312614" w:rsidRDefault="00B80C4C" w:rsidP="00246027">
                  <w:r w:rsidRPr="00312614">
                    <w:t>&lt;div style="color:red;font-size:14px;"&gt;${hint}&lt;/div&gt;</w:t>
                  </w:r>
                </w:p>
                <w:p w:rsidR="00B80C4C" w:rsidRPr="00312614" w:rsidRDefault="00B80C4C" w:rsidP="00246027">
                  <w:r w:rsidRPr="00312614">
                    <w:t> </w:t>
                  </w:r>
                </w:p>
                <w:p w:rsidR="00B80C4C" w:rsidRPr="00312614" w:rsidRDefault="00B80C4C" w:rsidP="00246027">
                  <w:r w:rsidRPr="00312614">
                    <w:t> </w:t>
                  </w:r>
                </w:p>
                <w:p w:rsidR="00B80C4C" w:rsidRPr="00312614" w:rsidRDefault="00B80C4C" w:rsidP="00246027">
                  <w:r w:rsidRPr="00312614">
                    <w:t>&lt;form action="UploadServlet" method="post" enctype="multipart/form-data"&gt;</w:t>
                  </w:r>
                </w:p>
                <w:p w:rsidR="00B80C4C" w:rsidRPr="00312614" w:rsidRDefault="00B80C4C" w:rsidP="00246027">
                  <w:r w:rsidRPr="00312614">
                    <w:t>    Photo file: &lt;input type="file" name="photo" /&gt;</w:t>
                  </w:r>
                </w:p>
                <w:p w:rsidR="00B80C4C" w:rsidRPr="00312614" w:rsidRDefault="00B80C4C" w:rsidP="00246027">
                  <w:r w:rsidRPr="00312614">
                    <w:t>    &lt;input type="submit" value="Upload" /&gt;</w:t>
                  </w:r>
                </w:p>
                <w:p w:rsidR="00B80C4C" w:rsidRPr="00312614" w:rsidRDefault="00B80C4C" w:rsidP="00246027">
                  <w:r w:rsidRPr="00312614">
                    <w:t>&lt;/form&gt;</w:t>
                  </w:r>
                </w:p>
                <w:p w:rsidR="00B80C4C" w:rsidRPr="00312614" w:rsidRDefault="00B80C4C" w:rsidP="00246027">
                  <w:r w:rsidRPr="00312614">
                    <w:t> </w:t>
                  </w:r>
                </w:p>
                <w:p w:rsidR="00B80C4C" w:rsidRPr="00312614" w:rsidRDefault="00B80C4C" w:rsidP="00246027">
                  <w:r w:rsidRPr="00312614">
                    <w:t>&lt;/body&gt;</w:t>
                  </w:r>
                </w:p>
                <w:p w:rsidR="00B80C4C" w:rsidRPr="00312614" w:rsidRDefault="00B80C4C" w:rsidP="00246027">
                  <w:r w:rsidRPr="00312614">
                    <w:t>&lt;/html&gt;</w:t>
                  </w:r>
                </w:p>
              </w:tc>
            </w:tr>
          </w:tbl>
          <w:p w:rsidR="00B80C4C" w:rsidRPr="00312614" w:rsidRDefault="00B80C4C" w:rsidP="00245F84">
            <w:r w:rsidRPr="00312614">
              <w:rPr>
                <w:rFonts w:hint="eastAsia"/>
              </w:rPr>
              <w:t>支持上传的</w:t>
            </w:r>
            <w:r w:rsidRPr="00312614">
              <w:t>Servlet</w:t>
            </w:r>
            <w:r w:rsidRPr="00312614">
              <w:rPr>
                <w:rFonts w:hint="eastAsia"/>
              </w:rPr>
              <w:t>：</w:t>
            </w:r>
          </w:p>
          <w:p w:rsidR="00B80C4C" w:rsidRPr="00312614" w:rsidRDefault="00B80C4C" w:rsidP="00245F84">
            <w:r w:rsidRPr="00312614">
              <w:t>package com.jackfrued.servlet;</w:t>
            </w:r>
          </w:p>
          <w:p w:rsidR="00B80C4C" w:rsidRPr="00312614" w:rsidRDefault="00B80C4C" w:rsidP="00245F84">
            <w:r w:rsidRPr="00312614">
              <w:t> </w:t>
            </w:r>
          </w:p>
          <w:p w:rsidR="00B80C4C" w:rsidRPr="00312614" w:rsidRDefault="00B80C4C" w:rsidP="00245F84">
            <w:r w:rsidRPr="00312614">
              <w:t>import java.io.IOException;</w:t>
            </w:r>
          </w:p>
          <w:p w:rsidR="00B80C4C" w:rsidRPr="00312614" w:rsidRDefault="00B80C4C" w:rsidP="00245F84">
            <w:r w:rsidRPr="00312614">
              <w:t> </w:t>
            </w:r>
          </w:p>
          <w:p w:rsidR="00B80C4C" w:rsidRPr="00312614" w:rsidRDefault="00B80C4C" w:rsidP="00245F84">
            <w:r w:rsidRPr="00312614">
              <w:t>import javax.servlet.ServletException;</w:t>
            </w:r>
          </w:p>
          <w:p w:rsidR="00B80C4C" w:rsidRPr="00312614" w:rsidRDefault="00B80C4C" w:rsidP="00245F84">
            <w:r w:rsidRPr="00312614">
              <w:t>import javax.servlet.annotation.MultipartConfig;</w:t>
            </w:r>
          </w:p>
          <w:p w:rsidR="00B80C4C" w:rsidRPr="00312614" w:rsidRDefault="00B80C4C" w:rsidP="00245F84">
            <w:r w:rsidRPr="00312614">
              <w:t>import javax.servlet.annotation.WebServlet;</w:t>
            </w:r>
          </w:p>
          <w:p w:rsidR="00B80C4C" w:rsidRPr="00312614" w:rsidRDefault="00B80C4C" w:rsidP="00245F84">
            <w:r w:rsidRPr="00312614">
              <w:t>import javax.servlet.http.HttpServlet;</w:t>
            </w:r>
          </w:p>
          <w:p w:rsidR="00B80C4C" w:rsidRPr="00312614" w:rsidRDefault="00B80C4C" w:rsidP="00245F84">
            <w:r w:rsidRPr="00312614">
              <w:t>import javax.servlet.http.HttpServletRequest;</w:t>
            </w:r>
          </w:p>
          <w:p w:rsidR="00B80C4C" w:rsidRPr="00312614" w:rsidRDefault="00B80C4C" w:rsidP="00245F84">
            <w:r w:rsidRPr="00312614">
              <w:t>import javax.servlet.http.HttpServletResponse;</w:t>
            </w:r>
          </w:p>
          <w:p w:rsidR="00B80C4C" w:rsidRPr="00312614" w:rsidRDefault="00B80C4C" w:rsidP="00245F84">
            <w:r w:rsidRPr="00312614">
              <w:t>import javax.servlet.http.Part;</w:t>
            </w:r>
          </w:p>
          <w:p w:rsidR="00B80C4C" w:rsidRPr="00312614" w:rsidRDefault="00B80C4C" w:rsidP="00245F84">
            <w:r w:rsidRPr="00312614">
              <w:t> </w:t>
            </w:r>
          </w:p>
          <w:p w:rsidR="00B80C4C" w:rsidRPr="00312614" w:rsidRDefault="00B80C4C" w:rsidP="00245F84">
            <w:r w:rsidRPr="00312614">
              <w:t>@WebServlet("/UploadServlet")</w:t>
            </w:r>
          </w:p>
          <w:p w:rsidR="00B80C4C" w:rsidRPr="00312614" w:rsidRDefault="00B80C4C" w:rsidP="00245F84">
            <w:r w:rsidRPr="00312614">
              <w:t>@MultipartConfig</w:t>
            </w:r>
          </w:p>
          <w:p w:rsidR="00B80C4C" w:rsidRPr="00312614" w:rsidRDefault="00B80C4C" w:rsidP="00245F84">
            <w:r w:rsidRPr="00312614">
              <w:t>public class UploadServlet extends HttpServlet {</w:t>
            </w:r>
          </w:p>
          <w:p w:rsidR="00B80C4C" w:rsidRPr="00312614" w:rsidRDefault="00B80C4C" w:rsidP="00245F84">
            <w:r w:rsidRPr="00312614">
              <w:t>    private static final long serialVersionUID = 1L;</w:t>
            </w:r>
          </w:p>
          <w:p w:rsidR="00B80C4C" w:rsidRPr="00312614" w:rsidRDefault="00B80C4C" w:rsidP="00245F84">
            <w:r w:rsidRPr="00312614">
              <w:t> </w:t>
            </w:r>
          </w:p>
          <w:p w:rsidR="00B80C4C" w:rsidRPr="00312614" w:rsidRDefault="00B80C4C" w:rsidP="00245F84">
            <w:r w:rsidRPr="00312614">
              <w:t>    protected void doPost(HttpServletRequest request,</w:t>
            </w:r>
          </w:p>
          <w:p w:rsidR="00B80C4C" w:rsidRPr="00312614" w:rsidRDefault="00B80C4C" w:rsidP="00245F84">
            <w:r w:rsidRPr="00312614">
              <w:t>            HttpServletResponse response) throws ServletException, IOException {</w:t>
            </w:r>
          </w:p>
          <w:p w:rsidR="00B80C4C" w:rsidRPr="00312614" w:rsidRDefault="00B80C4C" w:rsidP="00245F84">
            <w:r w:rsidRPr="00312614">
              <w:t xml:space="preserve">        // </w:t>
            </w:r>
            <w:r w:rsidRPr="00312614">
              <w:rPr>
                <w:rFonts w:hint="eastAsia"/>
              </w:rPr>
              <w:t>可以用</w:t>
            </w:r>
            <w:r w:rsidRPr="00312614">
              <w:t>request.getPart()</w:t>
            </w:r>
            <w:r w:rsidRPr="00312614">
              <w:rPr>
                <w:rFonts w:hint="eastAsia"/>
              </w:rPr>
              <w:t>方法获得名为</w:t>
            </w:r>
            <w:r w:rsidRPr="00312614">
              <w:t>photo</w:t>
            </w:r>
            <w:r w:rsidRPr="00312614">
              <w:rPr>
                <w:rFonts w:hint="eastAsia"/>
              </w:rPr>
              <w:t>的上传附件</w:t>
            </w:r>
          </w:p>
          <w:p w:rsidR="00B80C4C" w:rsidRPr="00312614" w:rsidRDefault="00B80C4C" w:rsidP="00245F84">
            <w:r w:rsidRPr="00312614">
              <w:t xml:space="preserve">        // </w:t>
            </w:r>
            <w:r w:rsidRPr="00312614">
              <w:rPr>
                <w:rFonts w:hint="eastAsia"/>
              </w:rPr>
              <w:t>也可以用</w:t>
            </w:r>
            <w:r w:rsidRPr="00312614">
              <w:t>request.getParts()</w:t>
            </w:r>
            <w:r w:rsidRPr="00312614">
              <w:rPr>
                <w:rFonts w:hint="eastAsia"/>
              </w:rPr>
              <w:t>获得所有上传附件（多文件上传）</w:t>
            </w:r>
          </w:p>
          <w:p w:rsidR="00B80C4C" w:rsidRPr="00312614" w:rsidRDefault="00B80C4C" w:rsidP="00245F84">
            <w:r w:rsidRPr="00312614">
              <w:t xml:space="preserve">        // </w:t>
            </w:r>
            <w:r w:rsidRPr="00312614">
              <w:rPr>
                <w:rFonts w:hint="eastAsia"/>
              </w:rPr>
              <w:t>然后通过循环分别处理每一个上传的文件</w:t>
            </w:r>
          </w:p>
          <w:p w:rsidR="00B80C4C" w:rsidRPr="00312614" w:rsidRDefault="00B80C4C" w:rsidP="00245F84">
            <w:r w:rsidRPr="00312614">
              <w:t>        Part part = request.getPart("photo");</w:t>
            </w:r>
          </w:p>
          <w:p w:rsidR="00B80C4C" w:rsidRPr="00312614" w:rsidRDefault="00B80C4C" w:rsidP="00245F84">
            <w:r w:rsidRPr="00312614">
              <w:t>        if (part != null &amp;&amp; part.getSubmittedFileName().length() &gt; 0) {</w:t>
            </w:r>
          </w:p>
          <w:p w:rsidR="00B80C4C" w:rsidRPr="00312614" w:rsidRDefault="00B80C4C" w:rsidP="00245F84">
            <w:r w:rsidRPr="00312614">
              <w:t xml:space="preserve">            // </w:t>
            </w:r>
            <w:r w:rsidRPr="00312614">
              <w:rPr>
                <w:rFonts w:hint="eastAsia"/>
              </w:rPr>
              <w:t>用</w:t>
            </w:r>
            <w:r w:rsidRPr="00312614">
              <w:t>ServletContext</w:t>
            </w:r>
            <w:r w:rsidRPr="00312614">
              <w:rPr>
                <w:rFonts w:hint="eastAsia"/>
              </w:rPr>
              <w:t>对象的</w:t>
            </w:r>
            <w:r w:rsidRPr="00312614">
              <w:t>getRealPath()</w:t>
            </w:r>
            <w:r w:rsidRPr="00312614">
              <w:rPr>
                <w:rFonts w:hint="eastAsia"/>
              </w:rPr>
              <w:t>方法获得上传文件夹的绝对路径</w:t>
            </w:r>
          </w:p>
          <w:p w:rsidR="00B80C4C" w:rsidRPr="00312614" w:rsidRDefault="00B80C4C" w:rsidP="00245F84">
            <w:r w:rsidRPr="00312614">
              <w:t>            String savePath = request.getServletContext().getRealPath("/upload");</w:t>
            </w:r>
          </w:p>
          <w:p w:rsidR="00B80C4C" w:rsidRPr="00312614" w:rsidRDefault="00B80C4C" w:rsidP="00245F84">
            <w:r w:rsidRPr="00312614">
              <w:t>            // Servlet 3.1</w:t>
            </w:r>
            <w:r w:rsidRPr="00312614">
              <w:rPr>
                <w:rFonts w:hint="eastAsia"/>
              </w:rPr>
              <w:t>规范中可以用</w:t>
            </w:r>
            <w:r w:rsidRPr="00312614">
              <w:t>Part</w:t>
            </w:r>
            <w:r w:rsidRPr="00312614">
              <w:rPr>
                <w:rFonts w:hint="eastAsia"/>
              </w:rPr>
              <w:t>对象的</w:t>
            </w:r>
            <w:r w:rsidRPr="00312614">
              <w:t>getSubmittedFileName()</w:t>
            </w:r>
            <w:r w:rsidRPr="00312614">
              <w:rPr>
                <w:rFonts w:hint="eastAsia"/>
              </w:rPr>
              <w:t>方法获得上传的文件名</w:t>
            </w:r>
          </w:p>
          <w:p w:rsidR="00B80C4C" w:rsidRPr="00312614" w:rsidRDefault="00B80C4C" w:rsidP="00245F84">
            <w:r w:rsidRPr="00312614">
              <w:t xml:space="preserve">            // </w:t>
            </w:r>
            <w:r w:rsidRPr="00312614">
              <w:rPr>
                <w:rFonts w:hint="eastAsia"/>
              </w:rPr>
              <w:t>更好的做法是为上传的文件进行重命名（避免同名文件的相互覆盖）</w:t>
            </w:r>
          </w:p>
          <w:p w:rsidR="00B80C4C" w:rsidRPr="00312614" w:rsidRDefault="00B80C4C" w:rsidP="00245F84">
            <w:r w:rsidRPr="00312614">
              <w:t>            part.write(savePath + "/" + part.getSubmittedFileName());</w:t>
            </w:r>
          </w:p>
          <w:p w:rsidR="00B80C4C" w:rsidRPr="00312614" w:rsidRDefault="00B80C4C" w:rsidP="00245F84">
            <w:r w:rsidRPr="00312614">
              <w:t>            request.setAttribute("hint", "Upload Successfully!");</w:t>
            </w:r>
          </w:p>
          <w:p w:rsidR="00B80C4C" w:rsidRPr="00312614" w:rsidRDefault="00B80C4C" w:rsidP="00245F84">
            <w:r w:rsidRPr="00312614">
              <w:t>        } else {</w:t>
            </w:r>
          </w:p>
          <w:p w:rsidR="00B80C4C" w:rsidRPr="00312614" w:rsidRDefault="00B80C4C" w:rsidP="00245F84">
            <w:r w:rsidRPr="00312614">
              <w:t>            request.setAttribute("hint", "Upload failed!");</w:t>
            </w:r>
          </w:p>
          <w:p w:rsidR="00B80C4C" w:rsidRPr="00312614" w:rsidRDefault="00B80C4C" w:rsidP="00245F84">
            <w:r w:rsidRPr="00312614">
              <w:t>        }</w:t>
            </w:r>
          </w:p>
          <w:p w:rsidR="00B80C4C" w:rsidRPr="00312614" w:rsidRDefault="00B80C4C" w:rsidP="00245F84">
            <w:r w:rsidRPr="00312614">
              <w:t xml:space="preserve">        // </w:t>
            </w:r>
            <w:r w:rsidRPr="00312614">
              <w:rPr>
                <w:rFonts w:hint="eastAsia"/>
              </w:rPr>
              <w:t>跳转回到上传页面</w:t>
            </w:r>
          </w:p>
          <w:p w:rsidR="00B80C4C" w:rsidRPr="00312614" w:rsidRDefault="00B80C4C" w:rsidP="00245F84">
            <w:r w:rsidRPr="00312614">
              <w:t>        request.getRequestDispatcher("index.jsp").forward(request, response);</w:t>
            </w:r>
          </w:p>
          <w:p w:rsidR="00B80C4C" w:rsidRPr="00312614" w:rsidRDefault="00B80C4C" w:rsidP="00245F84">
            <w:r w:rsidRPr="00312614">
              <w:t>    }</w:t>
            </w:r>
          </w:p>
          <w:p w:rsidR="00B80C4C" w:rsidRPr="00312614" w:rsidRDefault="00B80C4C" w:rsidP="00245F84">
            <w:r w:rsidRPr="00312614">
              <w:t> </w:t>
            </w:r>
          </w:p>
          <w:p w:rsidR="00B80C4C" w:rsidRDefault="00B80C4C" w:rsidP="00245F84">
            <w:pPr>
              <w:spacing w:line="360" w:lineRule="auto"/>
            </w:pPr>
            <w:r w:rsidRPr="00312614">
              <w:t>}</w:t>
            </w:r>
          </w:p>
          <w:p w:rsidR="00B80C4C" w:rsidRDefault="00B80C4C" w:rsidP="00245F84">
            <w:pPr>
              <w:spacing w:line="360" w:lineRule="auto"/>
            </w:pPr>
          </w:p>
        </w:tc>
      </w:tr>
    </w:tbl>
    <w:p w:rsidR="00B80C4C" w:rsidRPr="00517313" w:rsidRDefault="00B80C4C" w:rsidP="00517313">
      <w:pPr>
        <w:spacing w:line="360" w:lineRule="auto"/>
      </w:pPr>
    </w:p>
    <w:sectPr w:rsidR="00B80C4C" w:rsidRPr="00517313" w:rsidSect="004D475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259"/>
    <w:multiLevelType w:val="multilevel"/>
    <w:tmpl w:val="2A68397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52C28E3"/>
    <w:multiLevelType w:val="multilevel"/>
    <w:tmpl w:val="9E1884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6F35063"/>
    <w:multiLevelType w:val="multilevel"/>
    <w:tmpl w:val="716CDFD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07877878"/>
    <w:multiLevelType w:val="multilevel"/>
    <w:tmpl w:val="BA92020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0D2B4BBE"/>
    <w:multiLevelType w:val="multilevel"/>
    <w:tmpl w:val="ECC8509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0E6A2004"/>
    <w:multiLevelType w:val="multilevel"/>
    <w:tmpl w:val="E102AB8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16143613"/>
    <w:multiLevelType w:val="multilevel"/>
    <w:tmpl w:val="8ADC87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1714099C"/>
    <w:multiLevelType w:val="multilevel"/>
    <w:tmpl w:val="B85297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312C2BFA"/>
    <w:multiLevelType w:val="multilevel"/>
    <w:tmpl w:val="85D4B22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32D30A5A"/>
    <w:multiLevelType w:val="multilevel"/>
    <w:tmpl w:val="83E67D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6DE25CA"/>
    <w:multiLevelType w:val="multilevel"/>
    <w:tmpl w:val="F66297A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36F4696A"/>
    <w:multiLevelType w:val="multilevel"/>
    <w:tmpl w:val="8E1EAEF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7062CE8"/>
    <w:multiLevelType w:val="multilevel"/>
    <w:tmpl w:val="E9F04BA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436A7995"/>
    <w:multiLevelType w:val="multilevel"/>
    <w:tmpl w:val="29B46A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43F7238A"/>
    <w:multiLevelType w:val="multilevel"/>
    <w:tmpl w:val="449CA9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CA17C06"/>
    <w:multiLevelType w:val="multilevel"/>
    <w:tmpl w:val="9A8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A6185"/>
    <w:multiLevelType w:val="multilevel"/>
    <w:tmpl w:val="EF2A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B6D34"/>
    <w:multiLevelType w:val="multilevel"/>
    <w:tmpl w:val="59F447D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B8F386E"/>
    <w:multiLevelType w:val="multilevel"/>
    <w:tmpl w:val="1518B5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63D81C40"/>
    <w:multiLevelType w:val="multilevel"/>
    <w:tmpl w:val="FE2EE6A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6D8F53AA"/>
    <w:multiLevelType w:val="multilevel"/>
    <w:tmpl w:val="CF4C3C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7D237BF2"/>
    <w:multiLevelType w:val="multilevel"/>
    <w:tmpl w:val="6F6AA4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8"/>
  </w:num>
  <w:num w:numId="2">
    <w:abstractNumId w:val="14"/>
  </w:num>
  <w:num w:numId="3">
    <w:abstractNumId w:val="11"/>
  </w:num>
  <w:num w:numId="4">
    <w:abstractNumId w:val="0"/>
  </w:num>
  <w:num w:numId="5">
    <w:abstractNumId w:val="15"/>
  </w:num>
  <w:num w:numId="6">
    <w:abstractNumId w:val="1"/>
  </w:num>
  <w:num w:numId="7">
    <w:abstractNumId w:val="7"/>
  </w:num>
  <w:num w:numId="8">
    <w:abstractNumId w:val="3"/>
  </w:num>
  <w:num w:numId="9">
    <w:abstractNumId w:val="17"/>
  </w:num>
  <w:num w:numId="10">
    <w:abstractNumId w:val="2"/>
  </w:num>
  <w:num w:numId="11">
    <w:abstractNumId w:val="21"/>
  </w:num>
  <w:num w:numId="12">
    <w:abstractNumId w:val="9"/>
  </w:num>
  <w:num w:numId="13">
    <w:abstractNumId w:val="8"/>
  </w:num>
  <w:num w:numId="14">
    <w:abstractNumId w:val="5"/>
  </w:num>
  <w:num w:numId="15">
    <w:abstractNumId w:val="19"/>
  </w:num>
  <w:num w:numId="16">
    <w:abstractNumId w:val="10"/>
  </w:num>
  <w:num w:numId="17">
    <w:abstractNumId w:val="20"/>
  </w:num>
  <w:num w:numId="18">
    <w:abstractNumId w:val="12"/>
  </w:num>
  <w:num w:numId="19">
    <w:abstractNumId w:val="4"/>
  </w:num>
  <w:num w:numId="20">
    <w:abstractNumId w:val="13"/>
  </w:num>
  <w:num w:numId="21">
    <w:abstractNumId w:val="16"/>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7054"/>
    <w:rsid w:val="000521C5"/>
    <w:rsid w:val="000A5B12"/>
    <w:rsid w:val="00220765"/>
    <w:rsid w:val="00245F84"/>
    <w:rsid w:val="00246027"/>
    <w:rsid w:val="00312614"/>
    <w:rsid w:val="00397054"/>
    <w:rsid w:val="004D4759"/>
    <w:rsid w:val="00517313"/>
    <w:rsid w:val="005E2DB4"/>
    <w:rsid w:val="005E7E85"/>
    <w:rsid w:val="006A7294"/>
    <w:rsid w:val="006D3708"/>
    <w:rsid w:val="00783871"/>
    <w:rsid w:val="00787424"/>
    <w:rsid w:val="007A513F"/>
    <w:rsid w:val="00803F24"/>
    <w:rsid w:val="008A4081"/>
    <w:rsid w:val="008E28D4"/>
    <w:rsid w:val="00A63A32"/>
    <w:rsid w:val="00A8758D"/>
    <w:rsid w:val="00B80C4C"/>
    <w:rsid w:val="00C51A73"/>
    <w:rsid w:val="00CC47C1"/>
    <w:rsid w:val="00CD0982"/>
    <w:rsid w:val="00D933B4"/>
    <w:rsid w:val="00F1629B"/>
    <w:rsid w:val="00F26C18"/>
    <w:rsid w:val="00F50932"/>
    <w:rsid w:val="00F77E7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759"/>
    <w:pPr>
      <w:widowControl w:val="0"/>
      <w:jc w:val="both"/>
    </w:pPr>
  </w:style>
  <w:style w:type="paragraph" w:styleId="Heading1">
    <w:name w:val="heading 1"/>
    <w:basedOn w:val="Normal"/>
    <w:next w:val="Normal"/>
    <w:link w:val="Heading1Char"/>
    <w:uiPriority w:val="99"/>
    <w:qFormat/>
    <w:locked/>
    <w:rsid w:val="00CD0982"/>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5B12"/>
    <w:rPr>
      <w:rFonts w:cs="Times New Roman"/>
      <w:b/>
      <w:bCs/>
      <w:kern w:val="44"/>
      <w:sz w:val="44"/>
      <w:szCs w:val="44"/>
    </w:rPr>
  </w:style>
  <w:style w:type="paragraph" w:styleId="NormalWeb">
    <w:name w:val="Normal (Web)"/>
    <w:basedOn w:val="Normal"/>
    <w:uiPriority w:val="99"/>
    <w:semiHidden/>
    <w:rsid w:val="00A63A32"/>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A63A32"/>
    <w:rPr>
      <w:rFonts w:cs="Times New Roman"/>
      <w:b/>
      <w:bCs/>
    </w:rPr>
  </w:style>
  <w:style w:type="character" w:styleId="Hyperlink">
    <w:name w:val="Hyperlink"/>
    <w:basedOn w:val="DefaultParagraphFont"/>
    <w:uiPriority w:val="99"/>
    <w:semiHidden/>
    <w:rsid w:val="00A63A32"/>
    <w:rPr>
      <w:rFonts w:cs="Times New Roman"/>
      <w:color w:val="0000FF"/>
      <w:u w:val="single"/>
    </w:rPr>
  </w:style>
  <w:style w:type="character" w:styleId="FollowedHyperlink">
    <w:name w:val="FollowedHyperlink"/>
    <w:basedOn w:val="DefaultParagraphFont"/>
    <w:uiPriority w:val="99"/>
    <w:semiHidden/>
    <w:rsid w:val="00A63A32"/>
    <w:rPr>
      <w:rFonts w:cs="Times New Roman"/>
      <w:color w:val="800080"/>
      <w:u w:val="single"/>
    </w:rPr>
  </w:style>
  <w:style w:type="character" w:customStyle="1" w:styleId="apple-converted-space">
    <w:name w:val="apple-converted-space"/>
    <w:basedOn w:val="DefaultParagraphFont"/>
    <w:uiPriority w:val="99"/>
    <w:rsid w:val="00A63A32"/>
    <w:rPr>
      <w:rFonts w:cs="Times New Roman"/>
    </w:rPr>
  </w:style>
  <w:style w:type="character" w:customStyle="1" w:styleId="tag">
    <w:name w:val="tag"/>
    <w:basedOn w:val="DefaultParagraphFont"/>
    <w:uiPriority w:val="99"/>
    <w:rsid w:val="00A63A32"/>
    <w:rPr>
      <w:rFonts w:cs="Times New Roman"/>
    </w:rPr>
  </w:style>
  <w:style w:type="character" w:customStyle="1" w:styleId="attribute">
    <w:name w:val="attribute"/>
    <w:basedOn w:val="DefaultParagraphFont"/>
    <w:uiPriority w:val="99"/>
    <w:rsid w:val="00A63A32"/>
    <w:rPr>
      <w:rFonts w:cs="Times New Roman"/>
    </w:rPr>
  </w:style>
  <w:style w:type="character" w:customStyle="1" w:styleId="attribute-value">
    <w:name w:val="attribute-value"/>
    <w:basedOn w:val="DefaultParagraphFont"/>
    <w:uiPriority w:val="99"/>
    <w:rsid w:val="00A63A32"/>
    <w:rPr>
      <w:rFonts w:cs="Times New Roman"/>
    </w:rPr>
  </w:style>
  <w:style w:type="character" w:customStyle="1" w:styleId="tag-name">
    <w:name w:val="tag-name"/>
    <w:basedOn w:val="DefaultParagraphFont"/>
    <w:uiPriority w:val="99"/>
    <w:rsid w:val="00A63A32"/>
    <w:rPr>
      <w:rFonts w:cs="Times New Roman"/>
    </w:rPr>
  </w:style>
  <w:style w:type="character" w:customStyle="1" w:styleId="comment">
    <w:name w:val="comment"/>
    <w:basedOn w:val="DefaultParagraphFont"/>
    <w:uiPriority w:val="99"/>
    <w:rsid w:val="00A63A32"/>
    <w:rPr>
      <w:rFonts w:cs="Times New Roman"/>
    </w:rPr>
  </w:style>
  <w:style w:type="character" w:customStyle="1" w:styleId="keyword">
    <w:name w:val="keyword"/>
    <w:basedOn w:val="DefaultParagraphFont"/>
    <w:uiPriority w:val="99"/>
    <w:rsid w:val="00A63A32"/>
    <w:rPr>
      <w:rFonts w:cs="Times New Roman"/>
    </w:rPr>
  </w:style>
  <w:style w:type="character" w:customStyle="1" w:styleId="string">
    <w:name w:val="string"/>
    <w:basedOn w:val="DefaultParagraphFont"/>
    <w:uiPriority w:val="99"/>
    <w:rsid w:val="00A63A32"/>
    <w:rPr>
      <w:rFonts w:cs="Times New Roman"/>
    </w:rPr>
  </w:style>
  <w:style w:type="character" w:customStyle="1" w:styleId="number">
    <w:name w:val="number"/>
    <w:basedOn w:val="DefaultParagraphFont"/>
    <w:uiPriority w:val="99"/>
    <w:rsid w:val="00A63A32"/>
    <w:rPr>
      <w:rFonts w:cs="Times New Roman"/>
    </w:rPr>
  </w:style>
  <w:style w:type="character" w:customStyle="1" w:styleId="annotation">
    <w:name w:val="annotation"/>
    <w:basedOn w:val="DefaultParagraphFont"/>
    <w:uiPriority w:val="99"/>
    <w:rsid w:val="00A63A32"/>
    <w:rPr>
      <w:rFonts w:cs="Times New Roman"/>
    </w:rPr>
  </w:style>
  <w:style w:type="paragraph" w:styleId="DocumentMap">
    <w:name w:val="Document Map"/>
    <w:basedOn w:val="Normal"/>
    <w:link w:val="DocumentMapChar"/>
    <w:uiPriority w:val="99"/>
    <w:semiHidden/>
    <w:rsid w:val="00CC47C1"/>
    <w:pPr>
      <w:shd w:val="clear" w:color="auto" w:fill="000080"/>
    </w:pPr>
  </w:style>
  <w:style w:type="character" w:customStyle="1" w:styleId="DocumentMapChar">
    <w:name w:val="Document Map Char"/>
    <w:basedOn w:val="DefaultParagraphFont"/>
    <w:link w:val="DocumentMap"/>
    <w:uiPriority w:val="99"/>
    <w:semiHidden/>
    <w:locked/>
    <w:rsid w:val="000A5B12"/>
    <w:rPr>
      <w:rFonts w:ascii="Times New Roman" w:hAnsi="Times New Roman" w:cs="Times New Roman"/>
      <w:sz w:val="2"/>
    </w:rPr>
  </w:style>
  <w:style w:type="character" w:styleId="HTMLCode">
    <w:name w:val="HTML Code"/>
    <w:basedOn w:val="DefaultParagraphFont"/>
    <w:uiPriority w:val="99"/>
    <w:rsid w:val="0031261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37781625">
      <w:marLeft w:val="0"/>
      <w:marRight w:val="0"/>
      <w:marTop w:val="0"/>
      <w:marBottom w:val="0"/>
      <w:divBdr>
        <w:top w:val="none" w:sz="0" w:space="0" w:color="auto"/>
        <w:left w:val="none" w:sz="0" w:space="0" w:color="auto"/>
        <w:bottom w:val="none" w:sz="0" w:space="0" w:color="auto"/>
        <w:right w:val="none" w:sz="0" w:space="0" w:color="auto"/>
      </w:divBdr>
      <w:divsChild>
        <w:div w:id="1937781599">
          <w:marLeft w:val="0"/>
          <w:marRight w:val="0"/>
          <w:marTop w:val="0"/>
          <w:marBottom w:val="0"/>
          <w:divBdr>
            <w:top w:val="none" w:sz="0" w:space="0" w:color="auto"/>
            <w:left w:val="none" w:sz="0" w:space="0" w:color="CCCCCC"/>
            <w:bottom w:val="none" w:sz="0" w:space="0" w:color="auto"/>
            <w:right w:val="none" w:sz="0" w:space="0" w:color="auto"/>
          </w:divBdr>
          <w:divsChild>
            <w:div w:id="1937781598">
              <w:marLeft w:val="0"/>
              <w:marRight w:val="0"/>
              <w:marTop w:val="0"/>
              <w:marBottom w:val="0"/>
              <w:divBdr>
                <w:top w:val="none" w:sz="0" w:space="0" w:color="auto"/>
                <w:left w:val="none" w:sz="0" w:space="0" w:color="auto"/>
                <w:bottom w:val="none" w:sz="0" w:space="0" w:color="auto"/>
                <w:right w:val="none" w:sz="0" w:space="0" w:color="auto"/>
              </w:divBdr>
              <w:divsChild>
                <w:div w:id="19377816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00">
          <w:marLeft w:val="0"/>
          <w:marRight w:val="0"/>
          <w:marTop w:val="0"/>
          <w:marBottom w:val="0"/>
          <w:divBdr>
            <w:top w:val="none" w:sz="0" w:space="0" w:color="auto"/>
            <w:left w:val="none" w:sz="0" w:space="0" w:color="CCCCCC"/>
            <w:bottom w:val="none" w:sz="0" w:space="0" w:color="auto"/>
            <w:right w:val="none" w:sz="0" w:space="0" w:color="auto"/>
          </w:divBdr>
          <w:divsChild>
            <w:div w:id="1937781611">
              <w:marLeft w:val="0"/>
              <w:marRight w:val="0"/>
              <w:marTop w:val="0"/>
              <w:marBottom w:val="0"/>
              <w:divBdr>
                <w:top w:val="none" w:sz="0" w:space="0" w:color="auto"/>
                <w:left w:val="none" w:sz="0" w:space="0" w:color="auto"/>
                <w:bottom w:val="none" w:sz="0" w:space="0" w:color="auto"/>
                <w:right w:val="none" w:sz="0" w:space="0" w:color="auto"/>
              </w:divBdr>
              <w:divsChild>
                <w:div w:id="193778162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03">
          <w:marLeft w:val="0"/>
          <w:marRight w:val="0"/>
          <w:marTop w:val="0"/>
          <w:marBottom w:val="0"/>
          <w:divBdr>
            <w:top w:val="none" w:sz="0" w:space="0" w:color="auto"/>
            <w:left w:val="none" w:sz="0" w:space="0" w:color="CCCCCC"/>
            <w:bottom w:val="none" w:sz="0" w:space="0" w:color="auto"/>
            <w:right w:val="none" w:sz="0" w:space="0" w:color="auto"/>
          </w:divBdr>
          <w:divsChild>
            <w:div w:id="1937781620">
              <w:marLeft w:val="0"/>
              <w:marRight w:val="0"/>
              <w:marTop w:val="0"/>
              <w:marBottom w:val="0"/>
              <w:divBdr>
                <w:top w:val="none" w:sz="0" w:space="0" w:color="auto"/>
                <w:left w:val="none" w:sz="0" w:space="0" w:color="auto"/>
                <w:bottom w:val="none" w:sz="0" w:space="0" w:color="auto"/>
                <w:right w:val="none" w:sz="0" w:space="0" w:color="auto"/>
              </w:divBdr>
              <w:divsChild>
                <w:div w:id="19377816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04">
          <w:marLeft w:val="0"/>
          <w:marRight w:val="0"/>
          <w:marTop w:val="0"/>
          <w:marBottom w:val="0"/>
          <w:divBdr>
            <w:top w:val="none" w:sz="0" w:space="0" w:color="auto"/>
            <w:left w:val="none" w:sz="0" w:space="0" w:color="CCCCCC"/>
            <w:bottom w:val="none" w:sz="0" w:space="0" w:color="auto"/>
            <w:right w:val="none" w:sz="0" w:space="0" w:color="auto"/>
          </w:divBdr>
          <w:divsChild>
            <w:div w:id="1937781615">
              <w:marLeft w:val="0"/>
              <w:marRight w:val="0"/>
              <w:marTop w:val="0"/>
              <w:marBottom w:val="0"/>
              <w:divBdr>
                <w:top w:val="none" w:sz="0" w:space="0" w:color="auto"/>
                <w:left w:val="none" w:sz="0" w:space="0" w:color="auto"/>
                <w:bottom w:val="none" w:sz="0" w:space="0" w:color="auto"/>
                <w:right w:val="none" w:sz="0" w:space="0" w:color="auto"/>
              </w:divBdr>
              <w:divsChild>
                <w:div w:id="19377816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08">
          <w:marLeft w:val="0"/>
          <w:marRight w:val="0"/>
          <w:marTop w:val="0"/>
          <w:marBottom w:val="0"/>
          <w:divBdr>
            <w:top w:val="none" w:sz="0" w:space="0" w:color="auto"/>
            <w:left w:val="none" w:sz="0" w:space="0" w:color="CCCCCC"/>
            <w:bottom w:val="none" w:sz="0" w:space="0" w:color="auto"/>
            <w:right w:val="none" w:sz="0" w:space="0" w:color="auto"/>
          </w:divBdr>
          <w:divsChild>
            <w:div w:id="1937781642">
              <w:marLeft w:val="0"/>
              <w:marRight w:val="0"/>
              <w:marTop w:val="0"/>
              <w:marBottom w:val="0"/>
              <w:divBdr>
                <w:top w:val="none" w:sz="0" w:space="0" w:color="auto"/>
                <w:left w:val="none" w:sz="0" w:space="0" w:color="auto"/>
                <w:bottom w:val="none" w:sz="0" w:space="0" w:color="auto"/>
                <w:right w:val="none" w:sz="0" w:space="0" w:color="auto"/>
              </w:divBdr>
              <w:divsChild>
                <w:div w:id="19377816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17">
          <w:marLeft w:val="0"/>
          <w:marRight w:val="0"/>
          <w:marTop w:val="0"/>
          <w:marBottom w:val="0"/>
          <w:divBdr>
            <w:top w:val="none" w:sz="0" w:space="0" w:color="auto"/>
            <w:left w:val="none" w:sz="0" w:space="0" w:color="CCCCCC"/>
            <w:bottom w:val="none" w:sz="0" w:space="0" w:color="auto"/>
            <w:right w:val="none" w:sz="0" w:space="0" w:color="auto"/>
          </w:divBdr>
          <w:divsChild>
            <w:div w:id="1937781637">
              <w:marLeft w:val="0"/>
              <w:marRight w:val="0"/>
              <w:marTop w:val="0"/>
              <w:marBottom w:val="0"/>
              <w:divBdr>
                <w:top w:val="none" w:sz="0" w:space="0" w:color="auto"/>
                <w:left w:val="none" w:sz="0" w:space="0" w:color="auto"/>
                <w:bottom w:val="none" w:sz="0" w:space="0" w:color="auto"/>
                <w:right w:val="none" w:sz="0" w:space="0" w:color="auto"/>
              </w:divBdr>
              <w:divsChild>
                <w:div w:id="19377816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18">
          <w:marLeft w:val="0"/>
          <w:marRight w:val="0"/>
          <w:marTop w:val="0"/>
          <w:marBottom w:val="0"/>
          <w:divBdr>
            <w:top w:val="none" w:sz="0" w:space="0" w:color="auto"/>
            <w:left w:val="none" w:sz="0" w:space="0" w:color="CCCCCC"/>
            <w:bottom w:val="none" w:sz="0" w:space="0" w:color="auto"/>
            <w:right w:val="none" w:sz="0" w:space="0" w:color="auto"/>
          </w:divBdr>
          <w:divsChild>
            <w:div w:id="1937781638">
              <w:marLeft w:val="0"/>
              <w:marRight w:val="0"/>
              <w:marTop w:val="0"/>
              <w:marBottom w:val="0"/>
              <w:divBdr>
                <w:top w:val="none" w:sz="0" w:space="0" w:color="auto"/>
                <w:left w:val="none" w:sz="0" w:space="0" w:color="auto"/>
                <w:bottom w:val="none" w:sz="0" w:space="0" w:color="auto"/>
                <w:right w:val="none" w:sz="0" w:space="0" w:color="auto"/>
              </w:divBdr>
              <w:divsChild>
                <w:div w:id="19377816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23">
          <w:marLeft w:val="0"/>
          <w:marRight w:val="0"/>
          <w:marTop w:val="0"/>
          <w:marBottom w:val="0"/>
          <w:divBdr>
            <w:top w:val="none" w:sz="0" w:space="0" w:color="auto"/>
            <w:left w:val="none" w:sz="0" w:space="0" w:color="CCCCCC"/>
            <w:bottom w:val="none" w:sz="0" w:space="0" w:color="auto"/>
            <w:right w:val="none" w:sz="0" w:space="0" w:color="auto"/>
          </w:divBdr>
          <w:divsChild>
            <w:div w:id="1937781602">
              <w:marLeft w:val="0"/>
              <w:marRight w:val="0"/>
              <w:marTop w:val="0"/>
              <w:marBottom w:val="0"/>
              <w:divBdr>
                <w:top w:val="none" w:sz="0" w:space="0" w:color="auto"/>
                <w:left w:val="none" w:sz="0" w:space="0" w:color="auto"/>
                <w:bottom w:val="none" w:sz="0" w:space="0" w:color="auto"/>
                <w:right w:val="none" w:sz="0" w:space="0" w:color="auto"/>
              </w:divBdr>
              <w:divsChild>
                <w:div w:id="193778160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27">
          <w:marLeft w:val="0"/>
          <w:marRight w:val="0"/>
          <w:marTop w:val="0"/>
          <w:marBottom w:val="0"/>
          <w:divBdr>
            <w:top w:val="none" w:sz="0" w:space="0" w:color="auto"/>
            <w:left w:val="none" w:sz="0" w:space="0" w:color="CCCCCC"/>
            <w:bottom w:val="none" w:sz="0" w:space="0" w:color="auto"/>
            <w:right w:val="none" w:sz="0" w:space="0" w:color="auto"/>
          </w:divBdr>
          <w:divsChild>
            <w:div w:id="1937781633">
              <w:marLeft w:val="0"/>
              <w:marRight w:val="0"/>
              <w:marTop w:val="0"/>
              <w:marBottom w:val="0"/>
              <w:divBdr>
                <w:top w:val="none" w:sz="0" w:space="0" w:color="auto"/>
                <w:left w:val="none" w:sz="0" w:space="0" w:color="auto"/>
                <w:bottom w:val="none" w:sz="0" w:space="0" w:color="auto"/>
                <w:right w:val="none" w:sz="0" w:space="0" w:color="auto"/>
              </w:divBdr>
              <w:divsChild>
                <w:div w:id="19377816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30">
          <w:marLeft w:val="0"/>
          <w:marRight w:val="0"/>
          <w:marTop w:val="0"/>
          <w:marBottom w:val="0"/>
          <w:divBdr>
            <w:top w:val="none" w:sz="0" w:space="0" w:color="auto"/>
            <w:left w:val="none" w:sz="0" w:space="0" w:color="CCCCCC"/>
            <w:bottom w:val="none" w:sz="0" w:space="0" w:color="auto"/>
            <w:right w:val="none" w:sz="0" w:space="0" w:color="auto"/>
          </w:divBdr>
          <w:divsChild>
            <w:div w:id="1937781619">
              <w:marLeft w:val="0"/>
              <w:marRight w:val="0"/>
              <w:marTop w:val="0"/>
              <w:marBottom w:val="0"/>
              <w:divBdr>
                <w:top w:val="none" w:sz="0" w:space="0" w:color="auto"/>
                <w:left w:val="none" w:sz="0" w:space="0" w:color="auto"/>
                <w:bottom w:val="none" w:sz="0" w:space="0" w:color="auto"/>
                <w:right w:val="none" w:sz="0" w:space="0" w:color="auto"/>
              </w:divBdr>
              <w:divsChild>
                <w:div w:id="19377816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32">
          <w:marLeft w:val="0"/>
          <w:marRight w:val="0"/>
          <w:marTop w:val="0"/>
          <w:marBottom w:val="0"/>
          <w:divBdr>
            <w:top w:val="none" w:sz="0" w:space="0" w:color="auto"/>
            <w:left w:val="none" w:sz="0" w:space="0" w:color="CCCCCC"/>
            <w:bottom w:val="none" w:sz="0" w:space="0" w:color="auto"/>
            <w:right w:val="none" w:sz="0" w:space="0" w:color="auto"/>
          </w:divBdr>
          <w:divsChild>
            <w:div w:id="1937781597">
              <w:marLeft w:val="0"/>
              <w:marRight w:val="0"/>
              <w:marTop w:val="0"/>
              <w:marBottom w:val="0"/>
              <w:divBdr>
                <w:top w:val="none" w:sz="0" w:space="0" w:color="auto"/>
                <w:left w:val="none" w:sz="0" w:space="0" w:color="auto"/>
                <w:bottom w:val="none" w:sz="0" w:space="0" w:color="auto"/>
                <w:right w:val="none" w:sz="0" w:space="0" w:color="auto"/>
              </w:divBdr>
              <w:divsChild>
                <w:div w:id="19377816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36">
          <w:marLeft w:val="0"/>
          <w:marRight w:val="0"/>
          <w:marTop w:val="0"/>
          <w:marBottom w:val="0"/>
          <w:divBdr>
            <w:top w:val="none" w:sz="0" w:space="0" w:color="auto"/>
            <w:left w:val="none" w:sz="0" w:space="0" w:color="CCCCCC"/>
            <w:bottom w:val="none" w:sz="0" w:space="0" w:color="auto"/>
            <w:right w:val="none" w:sz="0" w:space="0" w:color="auto"/>
          </w:divBdr>
          <w:divsChild>
            <w:div w:id="1937781621">
              <w:marLeft w:val="0"/>
              <w:marRight w:val="0"/>
              <w:marTop w:val="0"/>
              <w:marBottom w:val="0"/>
              <w:divBdr>
                <w:top w:val="none" w:sz="0" w:space="0" w:color="auto"/>
                <w:left w:val="none" w:sz="0" w:space="0" w:color="auto"/>
                <w:bottom w:val="none" w:sz="0" w:space="0" w:color="auto"/>
                <w:right w:val="none" w:sz="0" w:space="0" w:color="auto"/>
              </w:divBdr>
              <w:divsChild>
                <w:div w:id="19377816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39">
          <w:marLeft w:val="0"/>
          <w:marRight w:val="0"/>
          <w:marTop w:val="0"/>
          <w:marBottom w:val="0"/>
          <w:divBdr>
            <w:top w:val="none" w:sz="0" w:space="0" w:color="auto"/>
            <w:left w:val="none" w:sz="0" w:space="0" w:color="CCCCCC"/>
            <w:bottom w:val="none" w:sz="0" w:space="0" w:color="auto"/>
            <w:right w:val="none" w:sz="0" w:space="0" w:color="auto"/>
          </w:divBdr>
          <w:divsChild>
            <w:div w:id="1937781607">
              <w:marLeft w:val="0"/>
              <w:marRight w:val="0"/>
              <w:marTop w:val="0"/>
              <w:marBottom w:val="0"/>
              <w:divBdr>
                <w:top w:val="none" w:sz="0" w:space="0" w:color="auto"/>
                <w:left w:val="none" w:sz="0" w:space="0" w:color="auto"/>
                <w:bottom w:val="none" w:sz="0" w:space="0" w:color="auto"/>
                <w:right w:val="none" w:sz="0" w:space="0" w:color="auto"/>
              </w:divBdr>
              <w:divsChild>
                <w:div w:id="19377816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40">
          <w:marLeft w:val="0"/>
          <w:marRight w:val="0"/>
          <w:marTop w:val="0"/>
          <w:marBottom w:val="0"/>
          <w:divBdr>
            <w:top w:val="none" w:sz="0" w:space="0" w:color="auto"/>
            <w:left w:val="none" w:sz="0" w:space="0" w:color="auto"/>
            <w:bottom w:val="none" w:sz="0" w:space="0" w:color="auto"/>
            <w:right w:val="none" w:sz="0" w:space="0" w:color="auto"/>
          </w:divBdr>
        </w:div>
        <w:div w:id="1937781643">
          <w:marLeft w:val="0"/>
          <w:marRight w:val="0"/>
          <w:marTop w:val="0"/>
          <w:marBottom w:val="0"/>
          <w:divBdr>
            <w:top w:val="none" w:sz="0" w:space="0" w:color="auto"/>
            <w:left w:val="none" w:sz="0" w:space="0" w:color="CCCCCC"/>
            <w:bottom w:val="none" w:sz="0" w:space="0" w:color="auto"/>
            <w:right w:val="none" w:sz="0" w:space="0" w:color="auto"/>
          </w:divBdr>
          <w:divsChild>
            <w:div w:id="1937781634">
              <w:marLeft w:val="0"/>
              <w:marRight w:val="0"/>
              <w:marTop w:val="0"/>
              <w:marBottom w:val="0"/>
              <w:divBdr>
                <w:top w:val="none" w:sz="0" w:space="0" w:color="auto"/>
                <w:left w:val="none" w:sz="0" w:space="0" w:color="auto"/>
                <w:bottom w:val="none" w:sz="0" w:space="0" w:color="auto"/>
                <w:right w:val="none" w:sz="0" w:space="0" w:color="auto"/>
              </w:divBdr>
              <w:divsChild>
                <w:div w:id="19377816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45">
          <w:marLeft w:val="0"/>
          <w:marRight w:val="0"/>
          <w:marTop w:val="0"/>
          <w:marBottom w:val="0"/>
          <w:divBdr>
            <w:top w:val="none" w:sz="0" w:space="0" w:color="auto"/>
            <w:left w:val="none" w:sz="0" w:space="0" w:color="CCCCCC"/>
            <w:bottom w:val="none" w:sz="0" w:space="0" w:color="auto"/>
            <w:right w:val="none" w:sz="0" w:space="0" w:color="auto"/>
          </w:divBdr>
          <w:divsChild>
            <w:div w:id="1937781606">
              <w:marLeft w:val="0"/>
              <w:marRight w:val="0"/>
              <w:marTop w:val="0"/>
              <w:marBottom w:val="0"/>
              <w:divBdr>
                <w:top w:val="none" w:sz="0" w:space="0" w:color="auto"/>
                <w:left w:val="none" w:sz="0" w:space="0" w:color="auto"/>
                <w:bottom w:val="none" w:sz="0" w:space="0" w:color="auto"/>
                <w:right w:val="none" w:sz="0" w:space="0" w:color="auto"/>
              </w:divBdr>
              <w:divsChild>
                <w:div w:id="193778161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7781646">
          <w:marLeft w:val="0"/>
          <w:marRight w:val="0"/>
          <w:marTop w:val="0"/>
          <w:marBottom w:val="0"/>
          <w:divBdr>
            <w:top w:val="none" w:sz="0" w:space="0" w:color="auto"/>
            <w:left w:val="none" w:sz="0" w:space="0" w:color="CCCCCC"/>
            <w:bottom w:val="none" w:sz="0" w:space="0" w:color="auto"/>
            <w:right w:val="none" w:sz="0" w:space="0" w:color="auto"/>
          </w:divBdr>
          <w:divsChild>
            <w:div w:id="1937781601">
              <w:marLeft w:val="0"/>
              <w:marRight w:val="0"/>
              <w:marTop w:val="0"/>
              <w:marBottom w:val="0"/>
              <w:divBdr>
                <w:top w:val="none" w:sz="0" w:space="0" w:color="auto"/>
                <w:left w:val="none" w:sz="0" w:space="0" w:color="auto"/>
                <w:bottom w:val="none" w:sz="0" w:space="0" w:color="auto"/>
                <w:right w:val="none" w:sz="0" w:space="0" w:color="auto"/>
              </w:divBdr>
              <w:divsChild>
                <w:div w:id="19377816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37781712">
      <w:marLeft w:val="0"/>
      <w:marRight w:val="0"/>
      <w:marTop w:val="0"/>
      <w:marBottom w:val="0"/>
      <w:divBdr>
        <w:top w:val="none" w:sz="0" w:space="0" w:color="auto"/>
        <w:left w:val="none" w:sz="0" w:space="0" w:color="auto"/>
        <w:bottom w:val="none" w:sz="0" w:space="0" w:color="auto"/>
        <w:right w:val="none" w:sz="0" w:space="0" w:color="auto"/>
      </w:divBdr>
      <w:divsChild>
        <w:div w:id="1937781692">
          <w:marLeft w:val="0"/>
          <w:marRight w:val="0"/>
          <w:marTop w:val="136"/>
          <w:marBottom w:val="0"/>
          <w:divBdr>
            <w:top w:val="none" w:sz="0" w:space="0" w:color="auto"/>
            <w:left w:val="none" w:sz="0" w:space="0" w:color="auto"/>
            <w:bottom w:val="none" w:sz="0" w:space="0" w:color="auto"/>
            <w:right w:val="none" w:sz="0" w:space="0" w:color="auto"/>
          </w:divBdr>
          <w:divsChild>
            <w:div w:id="1937781676">
              <w:marLeft w:val="0"/>
              <w:marRight w:val="0"/>
              <w:marTop w:val="0"/>
              <w:marBottom w:val="0"/>
              <w:divBdr>
                <w:top w:val="none" w:sz="0" w:space="0" w:color="auto"/>
                <w:left w:val="none" w:sz="0" w:space="0" w:color="auto"/>
                <w:bottom w:val="none" w:sz="0" w:space="0" w:color="auto"/>
                <w:right w:val="none" w:sz="0" w:space="0" w:color="auto"/>
              </w:divBdr>
              <w:divsChild>
                <w:div w:id="1937781695">
                  <w:marLeft w:val="0"/>
                  <w:marRight w:val="0"/>
                  <w:marTop w:val="0"/>
                  <w:marBottom w:val="0"/>
                  <w:divBdr>
                    <w:top w:val="none" w:sz="0" w:space="0" w:color="auto"/>
                    <w:left w:val="none" w:sz="0" w:space="0" w:color="auto"/>
                    <w:bottom w:val="none" w:sz="0" w:space="0" w:color="auto"/>
                    <w:right w:val="none" w:sz="0" w:space="0" w:color="auto"/>
                  </w:divBdr>
                  <w:divsChild>
                    <w:div w:id="1937781691">
                      <w:marLeft w:val="0"/>
                      <w:marRight w:val="0"/>
                      <w:marTop w:val="0"/>
                      <w:marBottom w:val="0"/>
                      <w:divBdr>
                        <w:top w:val="none" w:sz="0" w:space="0" w:color="auto"/>
                        <w:left w:val="none" w:sz="0" w:space="0" w:color="auto"/>
                        <w:bottom w:val="none" w:sz="0" w:space="0" w:color="auto"/>
                        <w:right w:val="none" w:sz="0" w:space="0" w:color="auto"/>
                      </w:divBdr>
                      <w:divsChild>
                        <w:div w:id="1937781648">
                          <w:marLeft w:val="0"/>
                          <w:marRight w:val="0"/>
                          <w:marTop w:val="0"/>
                          <w:marBottom w:val="0"/>
                          <w:divBdr>
                            <w:top w:val="none" w:sz="0" w:space="0" w:color="auto"/>
                            <w:left w:val="none" w:sz="0" w:space="0" w:color="auto"/>
                            <w:bottom w:val="none" w:sz="0" w:space="0" w:color="auto"/>
                            <w:right w:val="none" w:sz="0" w:space="0" w:color="auto"/>
                          </w:divBdr>
                        </w:div>
                        <w:div w:id="1937781649">
                          <w:marLeft w:val="0"/>
                          <w:marRight w:val="0"/>
                          <w:marTop w:val="0"/>
                          <w:marBottom w:val="0"/>
                          <w:divBdr>
                            <w:top w:val="none" w:sz="0" w:space="0" w:color="auto"/>
                            <w:left w:val="none" w:sz="0" w:space="0" w:color="auto"/>
                            <w:bottom w:val="none" w:sz="0" w:space="0" w:color="auto"/>
                            <w:right w:val="none" w:sz="0" w:space="0" w:color="auto"/>
                          </w:divBdr>
                        </w:div>
                        <w:div w:id="1937781651">
                          <w:marLeft w:val="0"/>
                          <w:marRight w:val="0"/>
                          <w:marTop w:val="0"/>
                          <w:marBottom w:val="0"/>
                          <w:divBdr>
                            <w:top w:val="none" w:sz="0" w:space="0" w:color="auto"/>
                            <w:left w:val="none" w:sz="0" w:space="0" w:color="auto"/>
                            <w:bottom w:val="none" w:sz="0" w:space="0" w:color="auto"/>
                            <w:right w:val="none" w:sz="0" w:space="0" w:color="auto"/>
                          </w:divBdr>
                        </w:div>
                        <w:div w:id="1937781652">
                          <w:marLeft w:val="0"/>
                          <w:marRight w:val="0"/>
                          <w:marTop w:val="0"/>
                          <w:marBottom w:val="0"/>
                          <w:divBdr>
                            <w:top w:val="none" w:sz="0" w:space="0" w:color="auto"/>
                            <w:left w:val="none" w:sz="0" w:space="0" w:color="auto"/>
                            <w:bottom w:val="none" w:sz="0" w:space="0" w:color="auto"/>
                            <w:right w:val="none" w:sz="0" w:space="0" w:color="auto"/>
                          </w:divBdr>
                        </w:div>
                        <w:div w:id="1937781654">
                          <w:marLeft w:val="0"/>
                          <w:marRight w:val="0"/>
                          <w:marTop w:val="0"/>
                          <w:marBottom w:val="0"/>
                          <w:divBdr>
                            <w:top w:val="none" w:sz="0" w:space="0" w:color="auto"/>
                            <w:left w:val="none" w:sz="0" w:space="0" w:color="auto"/>
                            <w:bottom w:val="none" w:sz="0" w:space="0" w:color="auto"/>
                            <w:right w:val="none" w:sz="0" w:space="0" w:color="auto"/>
                          </w:divBdr>
                        </w:div>
                        <w:div w:id="1937781658">
                          <w:marLeft w:val="0"/>
                          <w:marRight w:val="0"/>
                          <w:marTop w:val="0"/>
                          <w:marBottom w:val="0"/>
                          <w:divBdr>
                            <w:top w:val="none" w:sz="0" w:space="0" w:color="auto"/>
                            <w:left w:val="none" w:sz="0" w:space="0" w:color="auto"/>
                            <w:bottom w:val="none" w:sz="0" w:space="0" w:color="auto"/>
                            <w:right w:val="none" w:sz="0" w:space="0" w:color="auto"/>
                          </w:divBdr>
                        </w:div>
                        <w:div w:id="1937781659">
                          <w:marLeft w:val="0"/>
                          <w:marRight w:val="0"/>
                          <w:marTop w:val="0"/>
                          <w:marBottom w:val="0"/>
                          <w:divBdr>
                            <w:top w:val="none" w:sz="0" w:space="0" w:color="auto"/>
                            <w:left w:val="none" w:sz="0" w:space="0" w:color="auto"/>
                            <w:bottom w:val="none" w:sz="0" w:space="0" w:color="auto"/>
                            <w:right w:val="none" w:sz="0" w:space="0" w:color="auto"/>
                          </w:divBdr>
                        </w:div>
                        <w:div w:id="1937781660">
                          <w:marLeft w:val="0"/>
                          <w:marRight w:val="0"/>
                          <w:marTop w:val="0"/>
                          <w:marBottom w:val="0"/>
                          <w:divBdr>
                            <w:top w:val="none" w:sz="0" w:space="0" w:color="auto"/>
                            <w:left w:val="none" w:sz="0" w:space="0" w:color="auto"/>
                            <w:bottom w:val="none" w:sz="0" w:space="0" w:color="auto"/>
                            <w:right w:val="none" w:sz="0" w:space="0" w:color="auto"/>
                          </w:divBdr>
                        </w:div>
                        <w:div w:id="1937781662">
                          <w:marLeft w:val="0"/>
                          <w:marRight w:val="0"/>
                          <w:marTop w:val="0"/>
                          <w:marBottom w:val="0"/>
                          <w:divBdr>
                            <w:top w:val="none" w:sz="0" w:space="0" w:color="auto"/>
                            <w:left w:val="none" w:sz="0" w:space="0" w:color="auto"/>
                            <w:bottom w:val="none" w:sz="0" w:space="0" w:color="auto"/>
                            <w:right w:val="none" w:sz="0" w:space="0" w:color="auto"/>
                          </w:divBdr>
                        </w:div>
                        <w:div w:id="1937781664">
                          <w:marLeft w:val="0"/>
                          <w:marRight w:val="0"/>
                          <w:marTop w:val="0"/>
                          <w:marBottom w:val="0"/>
                          <w:divBdr>
                            <w:top w:val="none" w:sz="0" w:space="0" w:color="auto"/>
                            <w:left w:val="none" w:sz="0" w:space="0" w:color="auto"/>
                            <w:bottom w:val="none" w:sz="0" w:space="0" w:color="auto"/>
                            <w:right w:val="none" w:sz="0" w:space="0" w:color="auto"/>
                          </w:divBdr>
                        </w:div>
                        <w:div w:id="1937781666">
                          <w:marLeft w:val="0"/>
                          <w:marRight w:val="0"/>
                          <w:marTop w:val="0"/>
                          <w:marBottom w:val="0"/>
                          <w:divBdr>
                            <w:top w:val="none" w:sz="0" w:space="0" w:color="auto"/>
                            <w:left w:val="none" w:sz="0" w:space="0" w:color="auto"/>
                            <w:bottom w:val="none" w:sz="0" w:space="0" w:color="auto"/>
                            <w:right w:val="none" w:sz="0" w:space="0" w:color="auto"/>
                          </w:divBdr>
                        </w:div>
                        <w:div w:id="1937781669">
                          <w:marLeft w:val="0"/>
                          <w:marRight w:val="0"/>
                          <w:marTop w:val="0"/>
                          <w:marBottom w:val="0"/>
                          <w:divBdr>
                            <w:top w:val="none" w:sz="0" w:space="0" w:color="auto"/>
                            <w:left w:val="none" w:sz="0" w:space="0" w:color="auto"/>
                            <w:bottom w:val="none" w:sz="0" w:space="0" w:color="auto"/>
                            <w:right w:val="none" w:sz="0" w:space="0" w:color="auto"/>
                          </w:divBdr>
                        </w:div>
                        <w:div w:id="1937781670">
                          <w:marLeft w:val="0"/>
                          <w:marRight w:val="0"/>
                          <w:marTop w:val="0"/>
                          <w:marBottom w:val="0"/>
                          <w:divBdr>
                            <w:top w:val="none" w:sz="0" w:space="0" w:color="auto"/>
                            <w:left w:val="none" w:sz="0" w:space="0" w:color="auto"/>
                            <w:bottom w:val="none" w:sz="0" w:space="0" w:color="auto"/>
                            <w:right w:val="none" w:sz="0" w:space="0" w:color="auto"/>
                          </w:divBdr>
                        </w:div>
                        <w:div w:id="1937781673">
                          <w:marLeft w:val="0"/>
                          <w:marRight w:val="0"/>
                          <w:marTop w:val="0"/>
                          <w:marBottom w:val="0"/>
                          <w:divBdr>
                            <w:top w:val="none" w:sz="0" w:space="0" w:color="auto"/>
                            <w:left w:val="none" w:sz="0" w:space="0" w:color="auto"/>
                            <w:bottom w:val="none" w:sz="0" w:space="0" w:color="auto"/>
                            <w:right w:val="none" w:sz="0" w:space="0" w:color="auto"/>
                          </w:divBdr>
                        </w:div>
                        <w:div w:id="1937781675">
                          <w:marLeft w:val="0"/>
                          <w:marRight w:val="0"/>
                          <w:marTop w:val="0"/>
                          <w:marBottom w:val="0"/>
                          <w:divBdr>
                            <w:top w:val="none" w:sz="0" w:space="0" w:color="auto"/>
                            <w:left w:val="none" w:sz="0" w:space="0" w:color="auto"/>
                            <w:bottom w:val="none" w:sz="0" w:space="0" w:color="auto"/>
                            <w:right w:val="none" w:sz="0" w:space="0" w:color="auto"/>
                          </w:divBdr>
                        </w:div>
                        <w:div w:id="1937781678">
                          <w:marLeft w:val="0"/>
                          <w:marRight w:val="0"/>
                          <w:marTop w:val="0"/>
                          <w:marBottom w:val="0"/>
                          <w:divBdr>
                            <w:top w:val="none" w:sz="0" w:space="0" w:color="auto"/>
                            <w:left w:val="none" w:sz="0" w:space="0" w:color="auto"/>
                            <w:bottom w:val="none" w:sz="0" w:space="0" w:color="auto"/>
                            <w:right w:val="none" w:sz="0" w:space="0" w:color="auto"/>
                          </w:divBdr>
                        </w:div>
                        <w:div w:id="1937781679">
                          <w:marLeft w:val="0"/>
                          <w:marRight w:val="0"/>
                          <w:marTop w:val="0"/>
                          <w:marBottom w:val="0"/>
                          <w:divBdr>
                            <w:top w:val="none" w:sz="0" w:space="0" w:color="auto"/>
                            <w:left w:val="none" w:sz="0" w:space="0" w:color="auto"/>
                            <w:bottom w:val="none" w:sz="0" w:space="0" w:color="auto"/>
                            <w:right w:val="none" w:sz="0" w:space="0" w:color="auto"/>
                          </w:divBdr>
                        </w:div>
                        <w:div w:id="1937781681">
                          <w:marLeft w:val="0"/>
                          <w:marRight w:val="0"/>
                          <w:marTop w:val="0"/>
                          <w:marBottom w:val="0"/>
                          <w:divBdr>
                            <w:top w:val="none" w:sz="0" w:space="0" w:color="auto"/>
                            <w:left w:val="none" w:sz="0" w:space="0" w:color="auto"/>
                            <w:bottom w:val="none" w:sz="0" w:space="0" w:color="auto"/>
                            <w:right w:val="none" w:sz="0" w:space="0" w:color="auto"/>
                          </w:divBdr>
                        </w:div>
                        <w:div w:id="1937781682">
                          <w:marLeft w:val="0"/>
                          <w:marRight w:val="0"/>
                          <w:marTop w:val="0"/>
                          <w:marBottom w:val="0"/>
                          <w:divBdr>
                            <w:top w:val="none" w:sz="0" w:space="0" w:color="auto"/>
                            <w:left w:val="none" w:sz="0" w:space="0" w:color="auto"/>
                            <w:bottom w:val="none" w:sz="0" w:space="0" w:color="auto"/>
                            <w:right w:val="none" w:sz="0" w:space="0" w:color="auto"/>
                          </w:divBdr>
                        </w:div>
                        <w:div w:id="1937781683">
                          <w:marLeft w:val="0"/>
                          <w:marRight w:val="0"/>
                          <w:marTop w:val="0"/>
                          <w:marBottom w:val="0"/>
                          <w:divBdr>
                            <w:top w:val="none" w:sz="0" w:space="0" w:color="auto"/>
                            <w:left w:val="none" w:sz="0" w:space="0" w:color="auto"/>
                            <w:bottom w:val="none" w:sz="0" w:space="0" w:color="auto"/>
                            <w:right w:val="none" w:sz="0" w:space="0" w:color="auto"/>
                          </w:divBdr>
                        </w:div>
                        <w:div w:id="1937781684">
                          <w:marLeft w:val="0"/>
                          <w:marRight w:val="0"/>
                          <w:marTop w:val="0"/>
                          <w:marBottom w:val="0"/>
                          <w:divBdr>
                            <w:top w:val="none" w:sz="0" w:space="0" w:color="auto"/>
                            <w:left w:val="none" w:sz="0" w:space="0" w:color="auto"/>
                            <w:bottom w:val="none" w:sz="0" w:space="0" w:color="auto"/>
                            <w:right w:val="none" w:sz="0" w:space="0" w:color="auto"/>
                          </w:divBdr>
                        </w:div>
                        <w:div w:id="1937781686">
                          <w:marLeft w:val="0"/>
                          <w:marRight w:val="0"/>
                          <w:marTop w:val="0"/>
                          <w:marBottom w:val="0"/>
                          <w:divBdr>
                            <w:top w:val="none" w:sz="0" w:space="0" w:color="auto"/>
                            <w:left w:val="none" w:sz="0" w:space="0" w:color="auto"/>
                            <w:bottom w:val="none" w:sz="0" w:space="0" w:color="auto"/>
                            <w:right w:val="none" w:sz="0" w:space="0" w:color="auto"/>
                          </w:divBdr>
                        </w:div>
                        <w:div w:id="1937781687">
                          <w:marLeft w:val="0"/>
                          <w:marRight w:val="0"/>
                          <w:marTop w:val="0"/>
                          <w:marBottom w:val="0"/>
                          <w:divBdr>
                            <w:top w:val="none" w:sz="0" w:space="0" w:color="auto"/>
                            <w:left w:val="none" w:sz="0" w:space="0" w:color="auto"/>
                            <w:bottom w:val="none" w:sz="0" w:space="0" w:color="auto"/>
                            <w:right w:val="none" w:sz="0" w:space="0" w:color="auto"/>
                          </w:divBdr>
                        </w:div>
                        <w:div w:id="1937781688">
                          <w:marLeft w:val="0"/>
                          <w:marRight w:val="0"/>
                          <w:marTop w:val="0"/>
                          <w:marBottom w:val="0"/>
                          <w:divBdr>
                            <w:top w:val="none" w:sz="0" w:space="0" w:color="auto"/>
                            <w:left w:val="none" w:sz="0" w:space="0" w:color="auto"/>
                            <w:bottom w:val="none" w:sz="0" w:space="0" w:color="auto"/>
                            <w:right w:val="none" w:sz="0" w:space="0" w:color="auto"/>
                          </w:divBdr>
                        </w:div>
                        <w:div w:id="1937781690">
                          <w:marLeft w:val="0"/>
                          <w:marRight w:val="0"/>
                          <w:marTop w:val="0"/>
                          <w:marBottom w:val="0"/>
                          <w:divBdr>
                            <w:top w:val="none" w:sz="0" w:space="0" w:color="auto"/>
                            <w:left w:val="none" w:sz="0" w:space="0" w:color="auto"/>
                            <w:bottom w:val="none" w:sz="0" w:space="0" w:color="auto"/>
                            <w:right w:val="none" w:sz="0" w:space="0" w:color="auto"/>
                          </w:divBdr>
                        </w:div>
                        <w:div w:id="1937781694">
                          <w:marLeft w:val="0"/>
                          <w:marRight w:val="0"/>
                          <w:marTop w:val="0"/>
                          <w:marBottom w:val="0"/>
                          <w:divBdr>
                            <w:top w:val="none" w:sz="0" w:space="0" w:color="auto"/>
                            <w:left w:val="none" w:sz="0" w:space="0" w:color="auto"/>
                            <w:bottom w:val="none" w:sz="0" w:space="0" w:color="auto"/>
                            <w:right w:val="none" w:sz="0" w:space="0" w:color="auto"/>
                          </w:divBdr>
                        </w:div>
                        <w:div w:id="1937781696">
                          <w:marLeft w:val="0"/>
                          <w:marRight w:val="0"/>
                          <w:marTop w:val="0"/>
                          <w:marBottom w:val="0"/>
                          <w:divBdr>
                            <w:top w:val="none" w:sz="0" w:space="0" w:color="auto"/>
                            <w:left w:val="none" w:sz="0" w:space="0" w:color="auto"/>
                            <w:bottom w:val="none" w:sz="0" w:space="0" w:color="auto"/>
                            <w:right w:val="none" w:sz="0" w:space="0" w:color="auto"/>
                          </w:divBdr>
                        </w:div>
                        <w:div w:id="1937781697">
                          <w:marLeft w:val="0"/>
                          <w:marRight w:val="0"/>
                          <w:marTop w:val="0"/>
                          <w:marBottom w:val="0"/>
                          <w:divBdr>
                            <w:top w:val="none" w:sz="0" w:space="0" w:color="auto"/>
                            <w:left w:val="none" w:sz="0" w:space="0" w:color="auto"/>
                            <w:bottom w:val="none" w:sz="0" w:space="0" w:color="auto"/>
                            <w:right w:val="none" w:sz="0" w:space="0" w:color="auto"/>
                          </w:divBdr>
                        </w:div>
                        <w:div w:id="1937781698">
                          <w:marLeft w:val="0"/>
                          <w:marRight w:val="0"/>
                          <w:marTop w:val="0"/>
                          <w:marBottom w:val="0"/>
                          <w:divBdr>
                            <w:top w:val="none" w:sz="0" w:space="0" w:color="auto"/>
                            <w:left w:val="none" w:sz="0" w:space="0" w:color="auto"/>
                            <w:bottom w:val="none" w:sz="0" w:space="0" w:color="auto"/>
                            <w:right w:val="none" w:sz="0" w:space="0" w:color="auto"/>
                          </w:divBdr>
                        </w:div>
                        <w:div w:id="1937781700">
                          <w:marLeft w:val="0"/>
                          <w:marRight w:val="0"/>
                          <w:marTop w:val="0"/>
                          <w:marBottom w:val="0"/>
                          <w:divBdr>
                            <w:top w:val="none" w:sz="0" w:space="0" w:color="auto"/>
                            <w:left w:val="none" w:sz="0" w:space="0" w:color="auto"/>
                            <w:bottom w:val="none" w:sz="0" w:space="0" w:color="auto"/>
                            <w:right w:val="none" w:sz="0" w:space="0" w:color="auto"/>
                          </w:divBdr>
                        </w:div>
                        <w:div w:id="1937781701">
                          <w:marLeft w:val="0"/>
                          <w:marRight w:val="0"/>
                          <w:marTop w:val="0"/>
                          <w:marBottom w:val="0"/>
                          <w:divBdr>
                            <w:top w:val="none" w:sz="0" w:space="0" w:color="auto"/>
                            <w:left w:val="none" w:sz="0" w:space="0" w:color="auto"/>
                            <w:bottom w:val="none" w:sz="0" w:space="0" w:color="auto"/>
                            <w:right w:val="none" w:sz="0" w:space="0" w:color="auto"/>
                          </w:divBdr>
                        </w:div>
                        <w:div w:id="1937781704">
                          <w:marLeft w:val="0"/>
                          <w:marRight w:val="0"/>
                          <w:marTop w:val="0"/>
                          <w:marBottom w:val="0"/>
                          <w:divBdr>
                            <w:top w:val="none" w:sz="0" w:space="0" w:color="auto"/>
                            <w:left w:val="none" w:sz="0" w:space="0" w:color="auto"/>
                            <w:bottom w:val="none" w:sz="0" w:space="0" w:color="auto"/>
                            <w:right w:val="none" w:sz="0" w:space="0" w:color="auto"/>
                          </w:divBdr>
                        </w:div>
                        <w:div w:id="1937781706">
                          <w:marLeft w:val="0"/>
                          <w:marRight w:val="0"/>
                          <w:marTop w:val="0"/>
                          <w:marBottom w:val="0"/>
                          <w:divBdr>
                            <w:top w:val="none" w:sz="0" w:space="0" w:color="auto"/>
                            <w:left w:val="none" w:sz="0" w:space="0" w:color="auto"/>
                            <w:bottom w:val="none" w:sz="0" w:space="0" w:color="auto"/>
                            <w:right w:val="none" w:sz="0" w:space="0" w:color="auto"/>
                          </w:divBdr>
                        </w:div>
                        <w:div w:id="1937781707">
                          <w:marLeft w:val="0"/>
                          <w:marRight w:val="0"/>
                          <w:marTop w:val="0"/>
                          <w:marBottom w:val="0"/>
                          <w:divBdr>
                            <w:top w:val="none" w:sz="0" w:space="0" w:color="auto"/>
                            <w:left w:val="none" w:sz="0" w:space="0" w:color="auto"/>
                            <w:bottom w:val="none" w:sz="0" w:space="0" w:color="auto"/>
                            <w:right w:val="none" w:sz="0" w:space="0" w:color="auto"/>
                          </w:divBdr>
                        </w:div>
                        <w:div w:id="1937781709">
                          <w:marLeft w:val="0"/>
                          <w:marRight w:val="0"/>
                          <w:marTop w:val="0"/>
                          <w:marBottom w:val="0"/>
                          <w:divBdr>
                            <w:top w:val="none" w:sz="0" w:space="0" w:color="auto"/>
                            <w:left w:val="none" w:sz="0" w:space="0" w:color="auto"/>
                            <w:bottom w:val="none" w:sz="0" w:space="0" w:color="auto"/>
                            <w:right w:val="none" w:sz="0" w:space="0" w:color="auto"/>
                          </w:divBdr>
                        </w:div>
                        <w:div w:id="1937781713">
                          <w:marLeft w:val="0"/>
                          <w:marRight w:val="0"/>
                          <w:marTop w:val="0"/>
                          <w:marBottom w:val="0"/>
                          <w:divBdr>
                            <w:top w:val="none" w:sz="0" w:space="0" w:color="auto"/>
                            <w:left w:val="none" w:sz="0" w:space="0" w:color="auto"/>
                            <w:bottom w:val="none" w:sz="0" w:space="0" w:color="auto"/>
                            <w:right w:val="none" w:sz="0" w:space="0" w:color="auto"/>
                          </w:divBdr>
                        </w:div>
                        <w:div w:id="1937781714">
                          <w:marLeft w:val="0"/>
                          <w:marRight w:val="0"/>
                          <w:marTop w:val="0"/>
                          <w:marBottom w:val="0"/>
                          <w:divBdr>
                            <w:top w:val="none" w:sz="0" w:space="0" w:color="auto"/>
                            <w:left w:val="none" w:sz="0" w:space="0" w:color="auto"/>
                            <w:bottom w:val="none" w:sz="0" w:space="0" w:color="auto"/>
                            <w:right w:val="none" w:sz="0" w:space="0" w:color="auto"/>
                          </w:divBdr>
                        </w:div>
                        <w:div w:id="19377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1705">
              <w:marLeft w:val="0"/>
              <w:marRight w:val="0"/>
              <w:marTop w:val="0"/>
              <w:marBottom w:val="0"/>
              <w:divBdr>
                <w:top w:val="none" w:sz="0" w:space="0" w:color="auto"/>
                <w:left w:val="none" w:sz="0" w:space="0" w:color="auto"/>
                <w:bottom w:val="none" w:sz="0" w:space="0" w:color="auto"/>
                <w:right w:val="none" w:sz="0" w:space="0" w:color="auto"/>
              </w:divBdr>
              <w:divsChild>
                <w:div w:id="1937781647">
                  <w:marLeft w:val="0"/>
                  <w:marRight w:val="0"/>
                  <w:marTop w:val="0"/>
                  <w:marBottom w:val="0"/>
                  <w:divBdr>
                    <w:top w:val="none" w:sz="0" w:space="0" w:color="auto"/>
                    <w:left w:val="none" w:sz="0" w:space="0" w:color="auto"/>
                    <w:bottom w:val="none" w:sz="0" w:space="0" w:color="auto"/>
                    <w:right w:val="none" w:sz="0" w:space="0" w:color="auto"/>
                  </w:divBdr>
                  <w:divsChild>
                    <w:div w:id="1937781693">
                      <w:marLeft w:val="0"/>
                      <w:marRight w:val="0"/>
                      <w:marTop w:val="0"/>
                      <w:marBottom w:val="0"/>
                      <w:divBdr>
                        <w:top w:val="none" w:sz="0" w:space="0" w:color="auto"/>
                        <w:left w:val="none" w:sz="0" w:space="0" w:color="auto"/>
                        <w:bottom w:val="none" w:sz="0" w:space="0" w:color="auto"/>
                        <w:right w:val="none" w:sz="0" w:space="0" w:color="auto"/>
                      </w:divBdr>
                      <w:divsChild>
                        <w:div w:id="1937781650">
                          <w:marLeft w:val="0"/>
                          <w:marRight w:val="0"/>
                          <w:marTop w:val="0"/>
                          <w:marBottom w:val="0"/>
                          <w:divBdr>
                            <w:top w:val="none" w:sz="0" w:space="0" w:color="auto"/>
                            <w:left w:val="none" w:sz="0" w:space="0" w:color="auto"/>
                            <w:bottom w:val="none" w:sz="0" w:space="0" w:color="auto"/>
                            <w:right w:val="none" w:sz="0" w:space="0" w:color="auto"/>
                          </w:divBdr>
                        </w:div>
                        <w:div w:id="1937781653">
                          <w:marLeft w:val="0"/>
                          <w:marRight w:val="0"/>
                          <w:marTop w:val="0"/>
                          <w:marBottom w:val="0"/>
                          <w:divBdr>
                            <w:top w:val="none" w:sz="0" w:space="0" w:color="auto"/>
                            <w:left w:val="none" w:sz="0" w:space="0" w:color="auto"/>
                            <w:bottom w:val="none" w:sz="0" w:space="0" w:color="auto"/>
                            <w:right w:val="none" w:sz="0" w:space="0" w:color="auto"/>
                          </w:divBdr>
                        </w:div>
                        <w:div w:id="1937781655">
                          <w:marLeft w:val="0"/>
                          <w:marRight w:val="0"/>
                          <w:marTop w:val="0"/>
                          <w:marBottom w:val="0"/>
                          <w:divBdr>
                            <w:top w:val="none" w:sz="0" w:space="0" w:color="auto"/>
                            <w:left w:val="none" w:sz="0" w:space="0" w:color="auto"/>
                            <w:bottom w:val="none" w:sz="0" w:space="0" w:color="auto"/>
                            <w:right w:val="none" w:sz="0" w:space="0" w:color="auto"/>
                          </w:divBdr>
                        </w:div>
                        <w:div w:id="1937781656">
                          <w:marLeft w:val="0"/>
                          <w:marRight w:val="0"/>
                          <w:marTop w:val="0"/>
                          <w:marBottom w:val="0"/>
                          <w:divBdr>
                            <w:top w:val="none" w:sz="0" w:space="0" w:color="auto"/>
                            <w:left w:val="none" w:sz="0" w:space="0" w:color="auto"/>
                            <w:bottom w:val="none" w:sz="0" w:space="0" w:color="auto"/>
                            <w:right w:val="none" w:sz="0" w:space="0" w:color="auto"/>
                          </w:divBdr>
                        </w:div>
                        <w:div w:id="1937781657">
                          <w:marLeft w:val="0"/>
                          <w:marRight w:val="0"/>
                          <w:marTop w:val="0"/>
                          <w:marBottom w:val="0"/>
                          <w:divBdr>
                            <w:top w:val="none" w:sz="0" w:space="0" w:color="auto"/>
                            <w:left w:val="none" w:sz="0" w:space="0" w:color="auto"/>
                            <w:bottom w:val="none" w:sz="0" w:space="0" w:color="auto"/>
                            <w:right w:val="none" w:sz="0" w:space="0" w:color="auto"/>
                          </w:divBdr>
                        </w:div>
                        <w:div w:id="1937781661">
                          <w:marLeft w:val="0"/>
                          <w:marRight w:val="0"/>
                          <w:marTop w:val="0"/>
                          <w:marBottom w:val="0"/>
                          <w:divBdr>
                            <w:top w:val="none" w:sz="0" w:space="0" w:color="auto"/>
                            <w:left w:val="none" w:sz="0" w:space="0" w:color="auto"/>
                            <w:bottom w:val="none" w:sz="0" w:space="0" w:color="auto"/>
                            <w:right w:val="none" w:sz="0" w:space="0" w:color="auto"/>
                          </w:divBdr>
                        </w:div>
                        <w:div w:id="1937781663">
                          <w:marLeft w:val="0"/>
                          <w:marRight w:val="0"/>
                          <w:marTop w:val="0"/>
                          <w:marBottom w:val="0"/>
                          <w:divBdr>
                            <w:top w:val="none" w:sz="0" w:space="0" w:color="auto"/>
                            <w:left w:val="none" w:sz="0" w:space="0" w:color="auto"/>
                            <w:bottom w:val="none" w:sz="0" w:space="0" w:color="auto"/>
                            <w:right w:val="none" w:sz="0" w:space="0" w:color="auto"/>
                          </w:divBdr>
                        </w:div>
                        <w:div w:id="1937781665">
                          <w:marLeft w:val="0"/>
                          <w:marRight w:val="0"/>
                          <w:marTop w:val="0"/>
                          <w:marBottom w:val="0"/>
                          <w:divBdr>
                            <w:top w:val="none" w:sz="0" w:space="0" w:color="auto"/>
                            <w:left w:val="none" w:sz="0" w:space="0" w:color="auto"/>
                            <w:bottom w:val="none" w:sz="0" w:space="0" w:color="auto"/>
                            <w:right w:val="none" w:sz="0" w:space="0" w:color="auto"/>
                          </w:divBdr>
                        </w:div>
                        <w:div w:id="1937781667">
                          <w:marLeft w:val="0"/>
                          <w:marRight w:val="0"/>
                          <w:marTop w:val="0"/>
                          <w:marBottom w:val="0"/>
                          <w:divBdr>
                            <w:top w:val="none" w:sz="0" w:space="0" w:color="auto"/>
                            <w:left w:val="none" w:sz="0" w:space="0" w:color="auto"/>
                            <w:bottom w:val="none" w:sz="0" w:space="0" w:color="auto"/>
                            <w:right w:val="none" w:sz="0" w:space="0" w:color="auto"/>
                          </w:divBdr>
                        </w:div>
                        <w:div w:id="1937781668">
                          <w:marLeft w:val="0"/>
                          <w:marRight w:val="0"/>
                          <w:marTop w:val="0"/>
                          <w:marBottom w:val="0"/>
                          <w:divBdr>
                            <w:top w:val="none" w:sz="0" w:space="0" w:color="auto"/>
                            <w:left w:val="none" w:sz="0" w:space="0" w:color="auto"/>
                            <w:bottom w:val="none" w:sz="0" w:space="0" w:color="auto"/>
                            <w:right w:val="none" w:sz="0" w:space="0" w:color="auto"/>
                          </w:divBdr>
                        </w:div>
                        <w:div w:id="1937781671">
                          <w:marLeft w:val="0"/>
                          <w:marRight w:val="0"/>
                          <w:marTop w:val="0"/>
                          <w:marBottom w:val="0"/>
                          <w:divBdr>
                            <w:top w:val="none" w:sz="0" w:space="0" w:color="auto"/>
                            <w:left w:val="none" w:sz="0" w:space="0" w:color="auto"/>
                            <w:bottom w:val="none" w:sz="0" w:space="0" w:color="auto"/>
                            <w:right w:val="none" w:sz="0" w:space="0" w:color="auto"/>
                          </w:divBdr>
                        </w:div>
                        <w:div w:id="1937781672">
                          <w:marLeft w:val="0"/>
                          <w:marRight w:val="0"/>
                          <w:marTop w:val="0"/>
                          <w:marBottom w:val="0"/>
                          <w:divBdr>
                            <w:top w:val="none" w:sz="0" w:space="0" w:color="auto"/>
                            <w:left w:val="none" w:sz="0" w:space="0" w:color="auto"/>
                            <w:bottom w:val="none" w:sz="0" w:space="0" w:color="auto"/>
                            <w:right w:val="none" w:sz="0" w:space="0" w:color="auto"/>
                          </w:divBdr>
                        </w:div>
                        <w:div w:id="1937781674">
                          <w:marLeft w:val="0"/>
                          <w:marRight w:val="0"/>
                          <w:marTop w:val="0"/>
                          <w:marBottom w:val="0"/>
                          <w:divBdr>
                            <w:top w:val="none" w:sz="0" w:space="0" w:color="auto"/>
                            <w:left w:val="none" w:sz="0" w:space="0" w:color="auto"/>
                            <w:bottom w:val="none" w:sz="0" w:space="0" w:color="auto"/>
                            <w:right w:val="none" w:sz="0" w:space="0" w:color="auto"/>
                          </w:divBdr>
                        </w:div>
                        <w:div w:id="1937781677">
                          <w:marLeft w:val="0"/>
                          <w:marRight w:val="0"/>
                          <w:marTop w:val="0"/>
                          <w:marBottom w:val="0"/>
                          <w:divBdr>
                            <w:top w:val="none" w:sz="0" w:space="0" w:color="auto"/>
                            <w:left w:val="none" w:sz="0" w:space="0" w:color="auto"/>
                            <w:bottom w:val="none" w:sz="0" w:space="0" w:color="auto"/>
                            <w:right w:val="none" w:sz="0" w:space="0" w:color="auto"/>
                          </w:divBdr>
                        </w:div>
                        <w:div w:id="1937781680">
                          <w:marLeft w:val="0"/>
                          <w:marRight w:val="0"/>
                          <w:marTop w:val="0"/>
                          <w:marBottom w:val="0"/>
                          <w:divBdr>
                            <w:top w:val="none" w:sz="0" w:space="0" w:color="auto"/>
                            <w:left w:val="none" w:sz="0" w:space="0" w:color="auto"/>
                            <w:bottom w:val="none" w:sz="0" w:space="0" w:color="auto"/>
                            <w:right w:val="none" w:sz="0" w:space="0" w:color="auto"/>
                          </w:divBdr>
                        </w:div>
                        <w:div w:id="1937781685">
                          <w:marLeft w:val="0"/>
                          <w:marRight w:val="0"/>
                          <w:marTop w:val="0"/>
                          <w:marBottom w:val="0"/>
                          <w:divBdr>
                            <w:top w:val="none" w:sz="0" w:space="0" w:color="auto"/>
                            <w:left w:val="none" w:sz="0" w:space="0" w:color="auto"/>
                            <w:bottom w:val="none" w:sz="0" w:space="0" w:color="auto"/>
                            <w:right w:val="none" w:sz="0" w:space="0" w:color="auto"/>
                          </w:divBdr>
                        </w:div>
                        <w:div w:id="1937781689">
                          <w:marLeft w:val="0"/>
                          <w:marRight w:val="0"/>
                          <w:marTop w:val="0"/>
                          <w:marBottom w:val="0"/>
                          <w:divBdr>
                            <w:top w:val="none" w:sz="0" w:space="0" w:color="auto"/>
                            <w:left w:val="none" w:sz="0" w:space="0" w:color="auto"/>
                            <w:bottom w:val="none" w:sz="0" w:space="0" w:color="auto"/>
                            <w:right w:val="none" w:sz="0" w:space="0" w:color="auto"/>
                          </w:divBdr>
                        </w:div>
                        <w:div w:id="1937781699">
                          <w:marLeft w:val="0"/>
                          <w:marRight w:val="0"/>
                          <w:marTop w:val="0"/>
                          <w:marBottom w:val="0"/>
                          <w:divBdr>
                            <w:top w:val="none" w:sz="0" w:space="0" w:color="auto"/>
                            <w:left w:val="none" w:sz="0" w:space="0" w:color="auto"/>
                            <w:bottom w:val="none" w:sz="0" w:space="0" w:color="auto"/>
                            <w:right w:val="none" w:sz="0" w:space="0" w:color="auto"/>
                          </w:divBdr>
                        </w:div>
                        <w:div w:id="1937781702">
                          <w:marLeft w:val="0"/>
                          <w:marRight w:val="0"/>
                          <w:marTop w:val="0"/>
                          <w:marBottom w:val="0"/>
                          <w:divBdr>
                            <w:top w:val="none" w:sz="0" w:space="0" w:color="auto"/>
                            <w:left w:val="none" w:sz="0" w:space="0" w:color="auto"/>
                            <w:bottom w:val="none" w:sz="0" w:space="0" w:color="auto"/>
                            <w:right w:val="none" w:sz="0" w:space="0" w:color="auto"/>
                          </w:divBdr>
                        </w:div>
                        <w:div w:id="1937781703">
                          <w:marLeft w:val="0"/>
                          <w:marRight w:val="0"/>
                          <w:marTop w:val="0"/>
                          <w:marBottom w:val="0"/>
                          <w:divBdr>
                            <w:top w:val="none" w:sz="0" w:space="0" w:color="auto"/>
                            <w:left w:val="none" w:sz="0" w:space="0" w:color="auto"/>
                            <w:bottom w:val="none" w:sz="0" w:space="0" w:color="auto"/>
                            <w:right w:val="none" w:sz="0" w:space="0" w:color="auto"/>
                          </w:divBdr>
                        </w:div>
                        <w:div w:id="1937781708">
                          <w:marLeft w:val="0"/>
                          <w:marRight w:val="0"/>
                          <w:marTop w:val="0"/>
                          <w:marBottom w:val="0"/>
                          <w:divBdr>
                            <w:top w:val="none" w:sz="0" w:space="0" w:color="auto"/>
                            <w:left w:val="none" w:sz="0" w:space="0" w:color="auto"/>
                            <w:bottom w:val="none" w:sz="0" w:space="0" w:color="auto"/>
                            <w:right w:val="none" w:sz="0" w:space="0" w:color="auto"/>
                          </w:divBdr>
                        </w:div>
                        <w:div w:id="1937781710">
                          <w:marLeft w:val="0"/>
                          <w:marRight w:val="0"/>
                          <w:marTop w:val="0"/>
                          <w:marBottom w:val="0"/>
                          <w:divBdr>
                            <w:top w:val="none" w:sz="0" w:space="0" w:color="auto"/>
                            <w:left w:val="none" w:sz="0" w:space="0" w:color="auto"/>
                            <w:bottom w:val="none" w:sz="0" w:space="0" w:color="auto"/>
                            <w:right w:val="none" w:sz="0" w:space="0" w:color="auto"/>
                          </w:divBdr>
                        </w:div>
                        <w:div w:id="19377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383.htm" TargetMode="External"/><Relationship Id="rId13" Type="http://schemas.openxmlformats.org/officeDocument/2006/relationships/hyperlink" Target="http://baike.baidu.com/view/8095.htm" TargetMode="External"/><Relationship Id="rId18" Type="http://schemas.openxmlformats.org/officeDocument/2006/relationships/hyperlink" Target="http://blog.csdn.net/jackfrued/article/details/17655805"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baike.baidu.com/view/753281.htm?from_id=4116756&amp;type=syn&amp;fromtitle=%E5%AF%86%E4%BF%9D%E5%8D%A1&amp;fr=aladdin" TargetMode="External"/><Relationship Id="rId7" Type="http://schemas.openxmlformats.org/officeDocument/2006/relationships/hyperlink" Target="http://blog.csdn.net/jackfrued/article/details/17655805" TargetMode="External"/><Relationship Id="rId12" Type="http://schemas.openxmlformats.org/officeDocument/2006/relationships/hyperlink" Target="http://baike.baidu.com/view/28283.htm" TargetMode="External"/><Relationship Id="rId17" Type="http://schemas.openxmlformats.org/officeDocument/2006/relationships/hyperlink" Target="http://baike.baidu.com/view/53557.htm" TargetMode="External"/><Relationship Id="rId25" Type="http://schemas.openxmlformats.org/officeDocument/2006/relationships/hyperlink" Target="http://www.baidu.com/" TargetMode="External"/><Relationship Id="rId2" Type="http://schemas.openxmlformats.org/officeDocument/2006/relationships/styles" Target="styles.xml"/><Relationship Id="rId16" Type="http://schemas.openxmlformats.org/officeDocument/2006/relationships/hyperlink" Target="http://baike.baidu.com/view/2403.htm" TargetMode="External"/><Relationship Id="rId20" Type="http://schemas.openxmlformats.org/officeDocument/2006/relationships/hyperlink" Target="http://baike.baidu.com/view/63573.htm?fr=aladdi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jackfrued/article/details/17655805" TargetMode="External"/><Relationship Id="rId11" Type="http://schemas.openxmlformats.org/officeDocument/2006/relationships/hyperlink" Target="http://baike.baidu.com/view/460250.htm" TargetMode="External"/><Relationship Id="rId24" Type="http://schemas.openxmlformats.org/officeDocument/2006/relationships/hyperlink" Target="http://91.213.30.151/" TargetMode="External"/><Relationship Id="rId5" Type="http://schemas.openxmlformats.org/officeDocument/2006/relationships/hyperlink" Target="http://tomcat.apache.org/" TargetMode="External"/><Relationship Id="rId15" Type="http://schemas.openxmlformats.org/officeDocument/2006/relationships/hyperlink" Target="http://baike.baidu.com/view/751.htm" TargetMode="External"/><Relationship Id="rId23" Type="http://schemas.openxmlformats.org/officeDocument/2006/relationships/image" Target="media/image1.png"/><Relationship Id="rId28" Type="http://schemas.openxmlformats.org/officeDocument/2006/relationships/hyperlink" Target="http://www.nodejs.org/" TargetMode="External"/><Relationship Id="rId10" Type="http://schemas.openxmlformats.org/officeDocument/2006/relationships/hyperlink" Target="http://baike.baidu.com/view/106754.htm" TargetMode="External"/><Relationship Id="rId19" Type="http://schemas.openxmlformats.org/officeDocument/2006/relationships/hyperlink" Target="http://blog.csdn.net/jackfrued/article/details/17655805" TargetMode="External"/><Relationship Id="rId4" Type="http://schemas.openxmlformats.org/officeDocument/2006/relationships/webSettings" Target="webSettings.xml"/><Relationship Id="rId9" Type="http://schemas.openxmlformats.org/officeDocument/2006/relationships/hyperlink" Target="http://baike.baidu.com/view/751.htm" TargetMode="External"/><Relationship Id="rId14" Type="http://schemas.openxmlformats.org/officeDocument/2006/relationships/hyperlink" Target="http://baike.baidu.com/view/1634.htm" TargetMode="External"/><Relationship Id="rId22" Type="http://schemas.openxmlformats.org/officeDocument/2006/relationships/hyperlink" Target="http://baike.baidu.com/view/1515414.htm?from_id=2251802&amp;type=syn&amp;fromtitle=%E8%99%B9%E8%86%9C%E8%AF%86%E5%88%AB&amp;fr=aladdin"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32</Pages>
  <Words>4624</Words>
  <Characters>26360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dc:creator>
  <cp:keywords/>
  <dc:description/>
  <cp:lastModifiedBy>AutoBVT</cp:lastModifiedBy>
  <cp:revision>16</cp:revision>
  <dcterms:created xsi:type="dcterms:W3CDTF">2018-02-22T01:22:00Z</dcterms:created>
  <dcterms:modified xsi:type="dcterms:W3CDTF">2019-12-24T11:17:00Z</dcterms:modified>
</cp:coreProperties>
</file>