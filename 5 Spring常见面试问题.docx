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D93" w:rsidRPr="000728FB" w:rsidRDefault="00034D93" w:rsidP="000728FB">
      <w:pPr>
        <w:widowControl/>
        <w:wordWrap w:val="0"/>
        <w:spacing w:line="570" w:lineRule="atLeast"/>
        <w:jc w:val="left"/>
        <w:outlineLvl w:val="0"/>
        <w:rPr>
          <w:rFonts w:ascii="Microsoft YaHei" w:eastAsia="Microsoft YaHei" w:hAnsi="Microsoft YaHei" w:cs="SimSun"/>
          <w:b/>
          <w:bCs/>
          <w:color w:val="2C3033"/>
          <w:kern w:val="36"/>
          <w:sz w:val="36"/>
          <w:szCs w:val="36"/>
        </w:rPr>
      </w:pPr>
      <w:bookmarkStart w:id="0" w:name="_GoBack"/>
      <w:r w:rsidRPr="000728FB">
        <w:rPr>
          <w:rFonts w:ascii="Microsoft YaHei" w:eastAsia="Microsoft YaHei" w:hAnsi="Microsoft YaHei" w:cs="SimSun"/>
          <w:b/>
          <w:bCs/>
          <w:color w:val="2C3033"/>
          <w:kern w:val="36"/>
          <w:sz w:val="36"/>
          <w:szCs w:val="36"/>
        </w:rPr>
        <w:t>Spring</w:t>
      </w:r>
      <w:r w:rsidRPr="000728FB">
        <w:rPr>
          <w:rFonts w:ascii="Microsoft YaHei" w:eastAsia="Microsoft YaHei" w:hAnsi="Microsoft YaHei" w:cs="SimSun" w:hint="eastAsia"/>
          <w:b/>
          <w:bCs/>
          <w:color w:val="2C3033"/>
          <w:kern w:val="36"/>
          <w:sz w:val="36"/>
          <w:szCs w:val="36"/>
        </w:rPr>
        <w:t>常见面试问题</w:t>
      </w:r>
    </w:p>
    <w:bookmarkEnd w:id="0"/>
    <w:p w:rsidR="00034D93" w:rsidRPr="000728FB" w:rsidRDefault="00034D93" w:rsidP="000728FB">
      <w:pPr>
        <w:widowControl/>
        <w:wordWrap w:val="0"/>
        <w:spacing w:after="240" w:line="390" w:lineRule="atLeast"/>
        <w:rPr>
          <w:rFonts w:ascii="Microsoft YaHei" w:eastAsia="Microsoft YaHei" w:hAnsi="Microsoft YaHei" w:cs="SimSun"/>
          <w:color w:val="4F4F4F"/>
          <w:kern w:val="0"/>
          <w:sz w:val="24"/>
          <w:szCs w:val="24"/>
        </w:rPr>
      </w:pPr>
      <w:r w:rsidRPr="000728FB">
        <w:rPr>
          <w:rFonts w:ascii="Microsoft YaHei" w:eastAsia="Microsoft YaHei" w:hAnsi="Microsoft YaHei" w:cs="SimSun" w:hint="eastAsia"/>
          <w:color w:val="4F4F4F"/>
          <w:kern w:val="0"/>
          <w:sz w:val="24"/>
          <w:szCs w:val="24"/>
        </w:rPr>
        <w:t>以下为</w:t>
      </w:r>
      <w:r w:rsidRPr="000728FB">
        <w:rPr>
          <w:rFonts w:ascii="Microsoft YaHei" w:eastAsia="Microsoft YaHei" w:hAnsi="Microsoft YaHei" w:cs="SimSun"/>
          <w:color w:val="4F4F4F"/>
          <w:kern w:val="0"/>
          <w:sz w:val="24"/>
          <w:szCs w:val="24"/>
        </w:rPr>
        <w:t>spring</w:t>
      </w:r>
      <w:r w:rsidRPr="000728FB">
        <w:rPr>
          <w:rFonts w:ascii="Microsoft YaHei" w:eastAsia="Microsoft YaHei" w:hAnsi="Microsoft YaHei" w:cs="SimSun" w:hint="eastAsia"/>
          <w:color w:val="4F4F4F"/>
          <w:kern w:val="0"/>
          <w:sz w:val="24"/>
          <w:szCs w:val="24"/>
        </w:rPr>
        <w:t>常见面试问题：</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 w:name="t0"/>
      <w:bookmarkEnd w:id="1"/>
      <w:r w:rsidRPr="000728FB">
        <w:rPr>
          <w:rFonts w:ascii="Microsoft YaHei" w:eastAsia="Microsoft YaHei" w:hAnsi="Microsoft YaHei" w:cs="SimSun"/>
          <w:color w:val="006600"/>
          <w:kern w:val="0"/>
          <w:sz w:val="30"/>
          <w:szCs w:val="30"/>
        </w:rPr>
        <w:t>1</w:t>
      </w:r>
      <w:r w:rsidRPr="000728FB">
        <w:rPr>
          <w:rFonts w:ascii="Microsoft YaHei" w:eastAsia="Microsoft YaHei" w:hAnsi="Microsoft YaHei" w:cs="SimSun" w:hint="eastAsia"/>
          <w:color w:val="006600"/>
          <w:kern w:val="0"/>
          <w:sz w:val="30"/>
          <w:szCs w:val="30"/>
        </w:rPr>
        <w:t>、什么是</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框架？</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框架有哪些主要模块？</w:t>
      </w:r>
    </w:p>
    <w:p w:rsidR="00034D93" w:rsidRPr="007E2DC6" w:rsidRDefault="00034D93" w:rsidP="007E2DC6">
      <w:r w:rsidRPr="007E2DC6">
        <w:t>Spring</w:t>
      </w:r>
      <w:r w:rsidRPr="007E2DC6">
        <w:rPr>
          <w:rFonts w:hint="eastAsia"/>
        </w:rPr>
        <w:t>框架是一个为</w:t>
      </w:r>
      <w:r w:rsidRPr="007E2DC6">
        <w:t>Java</w:t>
      </w:r>
      <w:r w:rsidRPr="007E2DC6">
        <w:rPr>
          <w:rFonts w:hint="eastAsia"/>
        </w:rPr>
        <w:t>应用程序的开发提供了综合、广泛的基础性支持的</w:t>
      </w:r>
      <w:r w:rsidRPr="007E2DC6">
        <w:t>Java</w:t>
      </w:r>
      <w:r w:rsidRPr="007E2DC6">
        <w:rPr>
          <w:rFonts w:hint="eastAsia"/>
        </w:rPr>
        <w:t>平台。</w:t>
      </w:r>
    </w:p>
    <w:p w:rsidR="00034D93" w:rsidRPr="007E2DC6" w:rsidRDefault="00034D93" w:rsidP="007E2DC6">
      <w:r w:rsidRPr="007E2DC6">
        <w:t>Spring</w:t>
      </w:r>
      <w:r w:rsidRPr="007E2DC6">
        <w:rPr>
          <w:rFonts w:hint="eastAsia"/>
        </w:rPr>
        <w:t>帮助开发者解决了开发中基础性的问题，使得开发人员可以专注于应用程序的开发。</w:t>
      </w:r>
    </w:p>
    <w:p w:rsidR="00034D93" w:rsidRPr="007E2DC6" w:rsidRDefault="00034D93" w:rsidP="007E2DC6">
      <w:r w:rsidRPr="007E2DC6">
        <w:t>Spring</w:t>
      </w:r>
      <w:r w:rsidRPr="007E2DC6">
        <w:rPr>
          <w:rFonts w:hint="eastAsia"/>
        </w:rPr>
        <w:t>框架本身亦是按照设计模式精心打造，这使得我们可以在开发环境中安心的集成</w:t>
      </w:r>
      <w:r w:rsidRPr="007E2DC6">
        <w:t>Spring</w:t>
      </w:r>
      <w:r w:rsidRPr="007E2DC6">
        <w:rPr>
          <w:rFonts w:hint="eastAsia"/>
        </w:rPr>
        <w:t>框架，不必担心</w:t>
      </w:r>
      <w:r w:rsidRPr="007E2DC6">
        <w:t>Spring</w:t>
      </w:r>
      <w:r w:rsidRPr="007E2DC6">
        <w:rPr>
          <w:rFonts w:hint="eastAsia"/>
        </w:rPr>
        <w:t>是如何在后台进行工作的。</w:t>
      </w:r>
    </w:p>
    <w:p w:rsidR="00034D93" w:rsidRPr="007E2DC6" w:rsidRDefault="00034D93" w:rsidP="007E2DC6">
      <w:r w:rsidRPr="007E2DC6">
        <w:t>Spring</w:t>
      </w:r>
      <w:r w:rsidRPr="007E2DC6">
        <w:rPr>
          <w:rFonts w:hint="eastAsia"/>
        </w:rPr>
        <w:t>框架至今已集成了</w:t>
      </w:r>
      <w:r w:rsidRPr="007E2DC6">
        <w:t>20</w:t>
      </w:r>
      <w:r w:rsidRPr="007E2DC6">
        <w:rPr>
          <w:rFonts w:hint="eastAsia"/>
        </w:rPr>
        <w:t>多个模块。这些模块主要被分如下图所示的核心容器、数据访问</w:t>
      </w:r>
      <w:r w:rsidRPr="007E2DC6">
        <w:t>/</w:t>
      </w:r>
      <w:r w:rsidRPr="007E2DC6">
        <w:rPr>
          <w:rFonts w:hint="eastAsia"/>
        </w:rPr>
        <w:t>集成</w:t>
      </w:r>
      <w:r w:rsidRPr="007E2DC6">
        <w:t>,</w:t>
      </w:r>
      <w:r w:rsidRPr="007E2DC6">
        <w:rPr>
          <w:rFonts w:hint="eastAsia"/>
        </w:rPr>
        <w:t>、</w:t>
      </w:r>
      <w:r w:rsidRPr="007E2DC6">
        <w:t>Web</w:t>
      </w:r>
      <w:r w:rsidRPr="007E2DC6">
        <w:rPr>
          <w:rFonts w:hint="eastAsia"/>
        </w:rPr>
        <w:t>、</w:t>
      </w:r>
      <w:r w:rsidRPr="007E2DC6">
        <w:t>AOP</w:t>
      </w:r>
      <w:r w:rsidRPr="007E2DC6">
        <w:rPr>
          <w:rFonts w:hint="eastAsia"/>
        </w:rPr>
        <w:t>（面向切面编程）、工具、消息和测试模块。</w:t>
      </w:r>
    </w:p>
    <w:p w:rsidR="00034D93" w:rsidRPr="000728FB" w:rsidRDefault="00034D93" w:rsidP="000728FB">
      <w:pPr>
        <w:widowControl/>
        <w:wordWrap w:val="0"/>
        <w:spacing w:after="240" w:line="390" w:lineRule="atLeast"/>
        <w:rPr>
          <w:rFonts w:ascii="Microsoft YaHei" w:eastAsia="Microsoft YaHei" w:hAnsi="Microsoft YaHei" w:cs="SimSun"/>
          <w:color w:val="4F4F4F"/>
          <w:kern w:val="0"/>
          <w:sz w:val="24"/>
          <w:szCs w:val="24"/>
        </w:rPr>
      </w:pPr>
      <w:r w:rsidRPr="007469E0">
        <w:rPr>
          <w:rFonts w:ascii="Microsoft YaHei" w:eastAsia="Microsoft YaHei" w:hAnsi="Microsoft YaHei" w:cs="SimSun"/>
          <w:noProof/>
          <w:color w:val="4F4F4F"/>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ttp://img.blog.csdn.net/20160906195535830?watermark/2/text/aHR0cDovL2Jsb2cuY3Nkbi5uZXQv/font/5a6L5L2T/fontsize/400/fill/I0JBQkFCMA==/dissolve/70/gravity/Center" style="width:437.25pt;height:405pt;visibility:visible">
            <v:imagedata r:id="rId5" o:title=""/>
          </v:shape>
        </w:pic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2" w:name="t1"/>
      <w:bookmarkEnd w:id="2"/>
      <w:r w:rsidRPr="000728FB">
        <w:rPr>
          <w:rFonts w:ascii="Microsoft YaHei" w:eastAsia="Microsoft YaHei" w:hAnsi="Microsoft YaHei" w:cs="SimSun"/>
          <w:color w:val="006600"/>
          <w:kern w:val="0"/>
          <w:sz w:val="30"/>
          <w:szCs w:val="30"/>
        </w:rPr>
        <w:t>2</w:t>
      </w:r>
      <w:r w:rsidRPr="000728FB">
        <w:rPr>
          <w:rFonts w:ascii="Microsoft YaHei" w:eastAsia="Microsoft YaHei" w:hAnsi="Microsoft YaHei" w:cs="SimSun" w:hint="eastAsia"/>
          <w:color w:val="006600"/>
          <w:kern w:val="0"/>
          <w:sz w:val="30"/>
          <w:szCs w:val="30"/>
        </w:rPr>
        <w:t>、使用</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框架能带来哪些好处？</w:t>
      </w:r>
    </w:p>
    <w:p w:rsidR="00034D93" w:rsidRPr="007E2DC6" w:rsidRDefault="00034D93" w:rsidP="007E2DC6">
      <w:r w:rsidRPr="007E2DC6">
        <w:rPr>
          <w:rFonts w:hint="eastAsia"/>
        </w:rPr>
        <w:t>下面列举了一些使用</w:t>
      </w:r>
      <w:r w:rsidRPr="007E2DC6">
        <w:t>Spring</w:t>
      </w:r>
      <w:r w:rsidRPr="007E2DC6">
        <w:rPr>
          <w:rFonts w:hint="eastAsia"/>
        </w:rPr>
        <w:t>框架带来的主要好处：</w:t>
      </w:r>
    </w:p>
    <w:p w:rsidR="00034D93" w:rsidRPr="007E2DC6" w:rsidRDefault="00034D93" w:rsidP="007E2DC6">
      <w:r w:rsidRPr="007E2DC6">
        <w:t>Dependency Injection(DI) </w:t>
      </w:r>
      <w:r w:rsidRPr="007E2DC6">
        <w:rPr>
          <w:rFonts w:hint="eastAsia"/>
        </w:rPr>
        <w:t>方法使得构造器和</w:t>
      </w:r>
      <w:r w:rsidRPr="007E2DC6">
        <w:t>JavaBean properties</w:t>
      </w:r>
      <w:r w:rsidRPr="007E2DC6">
        <w:rPr>
          <w:rFonts w:hint="eastAsia"/>
        </w:rPr>
        <w:t>文件中的依赖关系一目了然。</w:t>
      </w:r>
    </w:p>
    <w:p w:rsidR="00034D93" w:rsidRDefault="00034D93" w:rsidP="007E2DC6">
      <w:r w:rsidRPr="007E2DC6">
        <w:rPr>
          <w:rFonts w:hint="eastAsia"/>
        </w:rPr>
        <w:t>与</w:t>
      </w:r>
      <w:r w:rsidRPr="007E2DC6">
        <w:t>EJB</w:t>
      </w:r>
      <w:r w:rsidRPr="007E2DC6">
        <w:rPr>
          <w:rFonts w:hint="eastAsia"/>
        </w:rPr>
        <w:t>容器相比较，</w:t>
      </w:r>
      <w:r w:rsidRPr="007E2DC6">
        <w:t>IoC</w:t>
      </w:r>
      <w:r w:rsidRPr="007E2DC6">
        <w:rPr>
          <w:rFonts w:hint="eastAsia"/>
        </w:rPr>
        <w:t>容器更加趋向于轻量级。</w:t>
      </w:r>
    </w:p>
    <w:p w:rsidR="00034D93" w:rsidRPr="007E2DC6" w:rsidRDefault="00034D93" w:rsidP="007E2DC6">
      <w:r w:rsidRPr="007E2DC6">
        <w:rPr>
          <w:rFonts w:hint="eastAsia"/>
        </w:rPr>
        <w:t>这样一来</w:t>
      </w:r>
      <w:r w:rsidRPr="007E2DC6">
        <w:t>IoC</w:t>
      </w:r>
      <w:r w:rsidRPr="007E2DC6">
        <w:rPr>
          <w:rFonts w:hint="eastAsia"/>
        </w:rPr>
        <w:t>容器在有限的内存和</w:t>
      </w:r>
      <w:r w:rsidRPr="007E2DC6">
        <w:t>CPU</w:t>
      </w:r>
      <w:r w:rsidRPr="007E2DC6">
        <w:rPr>
          <w:rFonts w:hint="eastAsia"/>
        </w:rPr>
        <w:t>资源的情况下进行应用程序的开发和发布就变得十分有利。</w:t>
      </w:r>
    </w:p>
    <w:p w:rsidR="00034D93" w:rsidRPr="007E2DC6" w:rsidRDefault="00034D93" w:rsidP="007E2DC6">
      <w:r w:rsidRPr="007E2DC6">
        <w:t>Spring</w:t>
      </w:r>
      <w:r w:rsidRPr="007E2DC6">
        <w:rPr>
          <w:rFonts w:hint="eastAsia"/>
        </w:rPr>
        <w:t>并没有闭门造车，</w:t>
      </w:r>
      <w:r w:rsidRPr="007E2DC6">
        <w:t>Spring</w:t>
      </w:r>
      <w:r w:rsidRPr="007E2DC6">
        <w:rPr>
          <w:rFonts w:hint="eastAsia"/>
        </w:rPr>
        <w:t>利用了已有的技术比如</w:t>
      </w:r>
      <w:r w:rsidRPr="007E2DC6">
        <w:t>ORM</w:t>
      </w:r>
      <w:r w:rsidRPr="007E2DC6">
        <w:rPr>
          <w:rFonts w:hint="eastAsia"/>
        </w:rPr>
        <w:t>框架、</w:t>
      </w:r>
      <w:r w:rsidRPr="007E2DC6">
        <w:t>logging</w:t>
      </w:r>
      <w:r w:rsidRPr="007E2DC6">
        <w:rPr>
          <w:rFonts w:hint="eastAsia"/>
        </w:rPr>
        <w:t>框架、</w:t>
      </w:r>
      <w:r w:rsidRPr="007E2DC6">
        <w:t>J2EE</w:t>
      </w:r>
      <w:r w:rsidRPr="007E2DC6">
        <w:rPr>
          <w:rFonts w:hint="eastAsia"/>
        </w:rPr>
        <w:t>、</w:t>
      </w:r>
      <w:r w:rsidRPr="007E2DC6">
        <w:t>Quartz</w:t>
      </w:r>
      <w:r w:rsidRPr="007E2DC6">
        <w:rPr>
          <w:rFonts w:hint="eastAsia"/>
        </w:rPr>
        <w:t>和</w:t>
      </w:r>
      <w:r w:rsidRPr="007E2DC6">
        <w:t>JDK Timer</w:t>
      </w:r>
      <w:r w:rsidRPr="007E2DC6">
        <w:rPr>
          <w:rFonts w:hint="eastAsia"/>
        </w:rPr>
        <w:t>，以及其他视图技术。</w:t>
      </w:r>
    </w:p>
    <w:p w:rsidR="00034D93" w:rsidRPr="007E2DC6" w:rsidRDefault="00034D93" w:rsidP="007E2DC6">
      <w:r w:rsidRPr="007E2DC6">
        <w:t>Spring</w:t>
      </w:r>
      <w:r w:rsidRPr="007E2DC6">
        <w:rPr>
          <w:rFonts w:hint="eastAsia"/>
        </w:rPr>
        <w:t>框架是按照模块的形式来组织的。由包和类的编号就可以看出其所属的模块，开发者仅仅需要选用他们需要的模块即可。</w:t>
      </w:r>
    </w:p>
    <w:p w:rsidR="00034D93" w:rsidRPr="007E2DC6" w:rsidRDefault="00034D93" w:rsidP="007E2DC6">
      <w:r w:rsidRPr="007E2DC6">
        <w:rPr>
          <w:rFonts w:hint="eastAsia"/>
        </w:rPr>
        <w:t>要测试一项用</w:t>
      </w:r>
      <w:r w:rsidRPr="007E2DC6">
        <w:t>Spring</w:t>
      </w:r>
      <w:r w:rsidRPr="007E2DC6">
        <w:rPr>
          <w:rFonts w:hint="eastAsia"/>
        </w:rPr>
        <w:t>开发的应用程序十分简单，因为测试相关的环境代码都已经囊括在框架中了。更加简单的是，利用</w:t>
      </w:r>
      <w:r w:rsidRPr="007E2DC6">
        <w:t>JavaBean</w:t>
      </w:r>
      <w:r w:rsidRPr="007E2DC6">
        <w:rPr>
          <w:rFonts w:hint="eastAsia"/>
        </w:rPr>
        <w:t>形式的</w:t>
      </w:r>
      <w:r w:rsidRPr="007E2DC6">
        <w:t>POJO</w:t>
      </w:r>
      <w:r w:rsidRPr="007E2DC6">
        <w:rPr>
          <w:rFonts w:hint="eastAsia"/>
        </w:rPr>
        <w:t>类，可以很方便的利用依赖注入来写入测试数据。</w:t>
      </w:r>
    </w:p>
    <w:p w:rsidR="00034D93" w:rsidRPr="007E2DC6" w:rsidRDefault="00034D93" w:rsidP="007E2DC6">
      <w:r w:rsidRPr="007E2DC6">
        <w:t>Spring</w:t>
      </w:r>
      <w:r w:rsidRPr="007E2DC6">
        <w:rPr>
          <w:rFonts w:hint="eastAsia"/>
        </w:rPr>
        <w:t>的</w:t>
      </w:r>
      <w:r w:rsidRPr="007E2DC6">
        <w:t>Web</w:t>
      </w:r>
      <w:r w:rsidRPr="007E2DC6">
        <w:rPr>
          <w:rFonts w:hint="eastAsia"/>
        </w:rPr>
        <w:t>框架亦是一个精心设计的</w:t>
      </w:r>
      <w:r w:rsidRPr="007E2DC6">
        <w:t>Web MVC</w:t>
      </w:r>
      <w:r w:rsidRPr="007E2DC6">
        <w:rPr>
          <w:rFonts w:hint="eastAsia"/>
        </w:rPr>
        <w:t>框架，为开发者们在</w:t>
      </w:r>
      <w:r w:rsidRPr="007E2DC6">
        <w:t>web</w:t>
      </w:r>
      <w:r w:rsidRPr="007E2DC6">
        <w:rPr>
          <w:rFonts w:hint="eastAsia"/>
        </w:rPr>
        <w:t>框架的选择上提供了一个除了主流框架比如</w:t>
      </w:r>
      <w:r w:rsidRPr="007E2DC6">
        <w:t>Struts</w:t>
      </w:r>
      <w:r w:rsidRPr="007E2DC6">
        <w:rPr>
          <w:rFonts w:hint="eastAsia"/>
        </w:rPr>
        <w:t>、过度设计的、不流行</w:t>
      </w:r>
      <w:r w:rsidRPr="007E2DC6">
        <w:t>web</w:t>
      </w:r>
      <w:r w:rsidRPr="007E2DC6">
        <w:rPr>
          <w:rFonts w:hint="eastAsia"/>
        </w:rPr>
        <w:t>框架的以外的有力选项。</w:t>
      </w:r>
    </w:p>
    <w:p w:rsidR="00034D93" w:rsidRPr="007E2DC6" w:rsidRDefault="00034D93" w:rsidP="007E2DC6">
      <w:r w:rsidRPr="007E2DC6">
        <w:t>Spring</w:t>
      </w:r>
      <w:r w:rsidRPr="007E2DC6">
        <w:rPr>
          <w:rFonts w:hint="eastAsia"/>
        </w:rPr>
        <w:t>提供了一个便捷的事务管理接口，适用于小型的本地事物处理（比如在单</w:t>
      </w:r>
      <w:r w:rsidRPr="007E2DC6">
        <w:t>DB</w:t>
      </w:r>
      <w:r w:rsidRPr="007E2DC6">
        <w:rPr>
          <w:rFonts w:hint="eastAsia"/>
        </w:rPr>
        <w:t>的环境下）和复杂的共同事物处理（比如利用</w:t>
      </w:r>
      <w:r w:rsidRPr="007E2DC6">
        <w:t>JTA</w:t>
      </w:r>
      <w:r w:rsidRPr="007E2DC6">
        <w:rPr>
          <w:rFonts w:hint="eastAsia"/>
        </w:rPr>
        <w:t>的复杂</w:t>
      </w:r>
      <w:r w:rsidRPr="007E2DC6">
        <w:t>DB</w:t>
      </w:r>
      <w:r w:rsidRPr="007E2DC6">
        <w:rPr>
          <w:rFonts w:hint="eastAsia"/>
        </w:rPr>
        <w:t>环境）。</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3" w:name="t2"/>
      <w:bookmarkStart w:id="4" w:name="t3"/>
      <w:bookmarkEnd w:id="3"/>
      <w:bookmarkEnd w:id="4"/>
      <w:r w:rsidRPr="000728FB">
        <w:rPr>
          <w:rFonts w:ascii="Microsoft YaHei" w:eastAsia="Microsoft YaHei" w:hAnsi="Microsoft YaHei" w:cs="SimSun"/>
          <w:color w:val="006600"/>
          <w:kern w:val="0"/>
          <w:sz w:val="30"/>
          <w:szCs w:val="30"/>
        </w:rPr>
        <w:t>3</w:t>
      </w:r>
      <w:r w:rsidRPr="000728FB">
        <w:rPr>
          <w:rFonts w:ascii="Microsoft YaHei" w:eastAsia="Microsoft YaHei" w:hAnsi="Microsoft YaHei" w:cs="SimSun" w:hint="eastAsia"/>
          <w:color w:val="006600"/>
          <w:kern w:val="0"/>
          <w:sz w:val="30"/>
          <w:szCs w:val="30"/>
        </w:rPr>
        <w:t>、什么是控制反转</w:t>
      </w:r>
      <w:r w:rsidRPr="000728FB">
        <w:rPr>
          <w:rFonts w:ascii="Microsoft YaHei" w:eastAsia="Microsoft YaHei" w:hAnsi="Microsoft YaHei" w:cs="SimSun"/>
          <w:color w:val="006600"/>
          <w:kern w:val="0"/>
          <w:sz w:val="30"/>
          <w:szCs w:val="30"/>
        </w:rPr>
        <w:t>(IOC)</w:t>
      </w:r>
      <w:r w:rsidRPr="000728FB">
        <w:rPr>
          <w:rFonts w:ascii="Microsoft YaHei" w:eastAsia="Microsoft YaHei" w:hAnsi="Microsoft YaHei" w:cs="SimSun" w:hint="eastAsia"/>
          <w:color w:val="006600"/>
          <w:kern w:val="0"/>
          <w:sz w:val="30"/>
          <w:szCs w:val="30"/>
        </w:rPr>
        <w:t>？什么是依赖注入？</w:t>
      </w:r>
    </w:p>
    <w:p w:rsidR="00034D93" w:rsidRDefault="00034D93" w:rsidP="00BC6158">
      <w:r w:rsidRPr="00BC6158">
        <w:rPr>
          <w:rFonts w:hint="eastAsia"/>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rsidR="00034D93" w:rsidRPr="00BC6158" w:rsidRDefault="00034D93" w:rsidP="00BC6158"/>
    <w:p w:rsidR="00034D93" w:rsidRDefault="00034D93" w:rsidP="00EE4A5A">
      <w:r w:rsidRPr="00EE4A5A">
        <w:rPr>
          <w:rFonts w:hint="eastAsia"/>
        </w:rPr>
        <w:t>控制反转是一种以给予应用程序中目标组件更多控制为目的设计范式，并在我们的实际工作中起到了有效的作用。</w:t>
      </w:r>
    </w:p>
    <w:p w:rsidR="00034D93" w:rsidRPr="00EE4A5A" w:rsidRDefault="00034D93" w:rsidP="00EE4A5A"/>
    <w:p w:rsidR="00034D93" w:rsidRPr="003C02D9" w:rsidRDefault="00034D93" w:rsidP="003C02D9">
      <w:r w:rsidRPr="003C02D9">
        <w:rPr>
          <w:rFonts w:hint="eastAsia"/>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034D93" w:rsidRPr="003C02D9" w:rsidRDefault="00034D93" w:rsidP="003C02D9">
      <w:r w:rsidRPr="003C02D9">
        <w:rPr>
          <w:rFonts w:hint="eastAsia"/>
        </w:rPr>
        <w:t>在</w:t>
      </w:r>
      <w:r w:rsidRPr="003C02D9">
        <w:t>Java</w:t>
      </w:r>
      <w:r w:rsidRPr="003C02D9">
        <w:rPr>
          <w:rFonts w:hint="eastAsia"/>
        </w:rPr>
        <w:t>中依然注入有以下三种实现方式：</w:t>
      </w:r>
    </w:p>
    <w:p w:rsidR="00034D93" w:rsidRPr="00803B6B" w:rsidRDefault="00034D93" w:rsidP="007E2DC6">
      <w:pPr>
        <w:rPr>
          <w:color w:val="FF0000"/>
        </w:rPr>
      </w:pPr>
      <w:r w:rsidRPr="00803B6B">
        <w:rPr>
          <w:color w:val="FF0000"/>
        </w:rPr>
        <w:t>1</w:t>
      </w:r>
      <w:r w:rsidRPr="00803B6B">
        <w:rPr>
          <w:rFonts w:hint="eastAsia"/>
          <w:color w:val="FF0000"/>
        </w:rPr>
        <w:t>构造器注入</w:t>
      </w:r>
    </w:p>
    <w:p w:rsidR="00034D93" w:rsidRPr="00803B6B" w:rsidRDefault="00034D93" w:rsidP="007E2DC6">
      <w:pPr>
        <w:rPr>
          <w:color w:val="FF0000"/>
        </w:rPr>
      </w:pPr>
      <w:r w:rsidRPr="00803B6B">
        <w:rPr>
          <w:color w:val="FF0000"/>
        </w:rPr>
        <w:t>2 Setter</w:t>
      </w:r>
      <w:r w:rsidRPr="00803B6B">
        <w:rPr>
          <w:rFonts w:hint="eastAsia"/>
          <w:color w:val="FF0000"/>
        </w:rPr>
        <w:t>方法注入</w:t>
      </w:r>
    </w:p>
    <w:p w:rsidR="00034D93" w:rsidRPr="00803B6B" w:rsidRDefault="00034D93" w:rsidP="007E2DC6">
      <w:pPr>
        <w:rPr>
          <w:color w:val="FF0000"/>
        </w:rPr>
      </w:pPr>
      <w:r w:rsidRPr="00803B6B">
        <w:rPr>
          <w:color w:val="FF0000"/>
        </w:rPr>
        <w:t xml:space="preserve">3 </w:t>
      </w:r>
      <w:r w:rsidRPr="00803B6B">
        <w:rPr>
          <w:rFonts w:hint="eastAsia"/>
          <w:color w:val="FF0000"/>
        </w:rPr>
        <w:t>接口注入</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5" w:name="t4"/>
      <w:bookmarkEnd w:id="5"/>
      <w:r w:rsidRPr="000728FB">
        <w:rPr>
          <w:rFonts w:ascii="Microsoft YaHei" w:eastAsia="Microsoft YaHei" w:hAnsi="Microsoft YaHei" w:cs="SimSun"/>
          <w:color w:val="006600"/>
          <w:kern w:val="0"/>
          <w:sz w:val="30"/>
          <w:szCs w:val="30"/>
        </w:rPr>
        <w:t>4</w:t>
      </w:r>
      <w:r w:rsidRPr="000728FB">
        <w:rPr>
          <w:rFonts w:ascii="Microsoft YaHei" w:eastAsia="Microsoft YaHei" w:hAnsi="Microsoft YaHei" w:cs="SimSun" w:hint="eastAsia"/>
          <w:color w:val="006600"/>
          <w:kern w:val="0"/>
          <w:sz w:val="30"/>
          <w:szCs w:val="30"/>
        </w:rPr>
        <w:t>、请解释下</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框架中的</w:t>
      </w:r>
      <w:r w:rsidRPr="000728FB">
        <w:rPr>
          <w:rFonts w:ascii="Microsoft YaHei" w:eastAsia="Microsoft YaHei" w:hAnsi="Microsoft YaHei" w:cs="SimSun"/>
          <w:color w:val="006600"/>
          <w:kern w:val="0"/>
          <w:sz w:val="30"/>
          <w:szCs w:val="30"/>
        </w:rPr>
        <w:t>IoC</w:t>
      </w:r>
      <w:r w:rsidRPr="000728FB">
        <w:rPr>
          <w:rFonts w:ascii="Microsoft YaHei" w:eastAsia="Microsoft YaHei" w:hAnsi="Microsoft YaHei" w:cs="SimSun" w:hint="eastAsia"/>
          <w:color w:val="006600"/>
          <w:kern w:val="0"/>
          <w:sz w:val="30"/>
          <w:szCs w:val="30"/>
        </w:rPr>
        <w:t>？</w:t>
      </w:r>
    </w:p>
    <w:p w:rsidR="00034D93" w:rsidRPr="002D7367" w:rsidRDefault="00034D93" w:rsidP="002D7367">
      <w:r w:rsidRPr="002D7367">
        <w:t>Spring</w:t>
      </w:r>
      <w:r w:rsidRPr="002D7367">
        <w:rPr>
          <w:rFonts w:hint="eastAsia"/>
        </w:rPr>
        <w:t>中的</w:t>
      </w:r>
      <w:r w:rsidRPr="002D7367">
        <w:t> org.springframework.beans </w:t>
      </w:r>
      <w:r w:rsidRPr="002D7367">
        <w:rPr>
          <w:rFonts w:hint="eastAsia"/>
        </w:rPr>
        <w:t>包和</w:t>
      </w:r>
      <w:r w:rsidRPr="002D7367">
        <w:t> org.springframework.context</w:t>
      </w:r>
      <w:r w:rsidRPr="002D7367">
        <w:rPr>
          <w:rFonts w:hint="eastAsia"/>
        </w:rPr>
        <w:t>包构成了</w:t>
      </w:r>
      <w:r w:rsidRPr="002D7367">
        <w:t>Spring</w:t>
      </w:r>
      <w:r w:rsidRPr="002D7367">
        <w:rPr>
          <w:rFonts w:hint="eastAsia"/>
        </w:rPr>
        <w:t>框架</w:t>
      </w:r>
      <w:r w:rsidRPr="002D7367">
        <w:t>IoC</w:t>
      </w:r>
      <w:r w:rsidRPr="002D7367">
        <w:rPr>
          <w:rFonts w:hint="eastAsia"/>
        </w:rPr>
        <w:t>容器的基础。</w:t>
      </w:r>
    </w:p>
    <w:p w:rsidR="00034D93" w:rsidRDefault="00034D93" w:rsidP="002D7367">
      <w:r w:rsidRPr="002D7367">
        <w:t xml:space="preserve">BeanFactory </w:t>
      </w:r>
      <w:r w:rsidRPr="002D7367">
        <w:rPr>
          <w:rFonts w:hint="eastAsia"/>
        </w:rPr>
        <w:t>接口提供了一个先进的配置机制，使得任何类型的对象的配置成为可能。</w:t>
      </w:r>
      <w:r w:rsidRPr="002D7367">
        <w:t>ApplicationContex</w:t>
      </w:r>
      <w:r w:rsidRPr="002D7367">
        <w:rPr>
          <w:rFonts w:hint="eastAsia"/>
        </w:rPr>
        <w:t>接口对</w:t>
      </w:r>
      <w:r w:rsidRPr="002D7367">
        <w:t>BeanFactory</w:t>
      </w:r>
      <w:r w:rsidRPr="002D7367">
        <w:rPr>
          <w:rFonts w:hint="eastAsia"/>
        </w:rPr>
        <w:t>（是一个子接口）进行了扩展，在</w:t>
      </w:r>
      <w:r w:rsidRPr="002D7367">
        <w:t>BeanFactory</w:t>
      </w:r>
      <w:r w:rsidRPr="002D7367">
        <w:rPr>
          <w:rFonts w:hint="eastAsia"/>
        </w:rPr>
        <w:t>的基础上添加了其他功能，比如与</w:t>
      </w:r>
      <w:r w:rsidRPr="002D7367">
        <w:t>Spring</w:t>
      </w:r>
      <w:r w:rsidRPr="002D7367">
        <w:rPr>
          <w:rFonts w:hint="eastAsia"/>
        </w:rPr>
        <w:t>的</w:t>
      </w:r>
      <w:r w:rsidRPr="002D7367">
        <w:t>AOP</w:t>
      </w:r>
      <w:r w:rsidRPr="002D7367">
        <w:rPr>
          <w:rFonts w:hint="eastAsia"/>
        </w:rPr>
        <w:t>更容易集成，也提供了处理</w:t>
      </w:r>
      <w:r w:rsidRPr="002D7367">
        <w:t>message resource</w:t>
      </w:r>
      <w:r w:rsidRPr="002D7367">
        <w:rPr>
          <w:rFonts w:hint="eastAsia"/>
        </w:rPr>
        <w:t>的机制（用于国际化）、事件传播以及应用层的特别配置，比如针对</w:t>
      </w:r>
      <w:r w:rsidRPr="002D7367">
        <w:t>Web</w:t>
      </w:r>
      <w:r w:rsidRPr="002D7367">
        <w:rPr>
          <w:rFonts w:hint="eastAsia"/>
        </w:rPr>
        <w:t>应用的</w:t>
      </w:r>
      <w:r w:rsidRPr="002D7367">
        <w:t>WebApplicationContext</w:t>
      </w:r>
      <w:r w:rsidRPr="002D7367">
        <w:rPr>
          <w:rFonts w:hint="eastAsia"/>
        </w:rPr>
        <w:t>。</w:t>
      </w:r>
    </w:p>
    <w:p w:rsidR="00034D93" w:rsidRPr="002D7367" w:rsidRDefault="00034D93" w:rsidP="002D7367"/>
    <w:p w:rsidR="00034D93" w:rsidRDefault="00034D93" w:rsidP="002D7367">
      <w:r w:rsidRPr="00803B6B">
        <w:rPr>
          <w:color w:val="FF0000"/>
        </w:rPr>
        <w:t>org.springframework.beans.factory.BeanFactory </w:t>
      </w:r>
      <w:r w:rsidRPr="00803B6B">
        <w:rPr>
          <w:rFonts w:hint="eastAsia"/>
          <w:color w:val="FF0000"/>
        </w:rPr>
        <w:t>是</w:t>
      </w:r>
      <w:r w:rsidRPr="00803B6B">
        <w:rPr>
          <w:color w:val="FF0000"/>
        </w:rPr>
        <w:t>Spring IoC</w:t>
      </w:r>
      <w:r w:rsidRPr="00803B6B">
        <w:rPr>
          <w:rFonts w:hint="eastAsia"/>
          <w:color w:val="FF0000"/>
        </w:rPr>
        <w:t>容器的具体实现</w:t>
      </w:r>
      <w:r w:rsidRPr="002D7367">
        <w:rPr>
          <w:rFonts w:hint="eastAsia"/>
        </w:rPr>
        <w:t>，用来包装和管理前面提到的各种</w:t>
      </w:r>
      <w:r w:rsidRPr="002D7367">
        <w:t>bean</w:t>
      </w:r>
      <w:r w:rsidRPr="002D7367">
        <w:rPr>
          <w:rFonts w:hint="eastAsia"/>
        </w:rPr>
        <w:t>。</w:t>
      </w:r>
      <w:r w:rsidRPr="002D7367">
        <w:t>BeanFactory</w:t>
      </w:r>
      <w:r w:rsidRPr="002D7367">
        <w:rPr>
          <w:rFonts w:hint="eastAsia"/>
        </w:rPr>
        <w:t>接口是</w:t>
      </w:r>
      <w:r w:rsidRPr="002D7367">
        <w:t xml:space="preserve">Spring IoC </w:t>
      </w:r>
      <w:r w:rsidRPr="002D7367">
        <w:rPr>
          <w:rFonts w:hint="eastAsia"/>
        </w:rPr>
        <w:t>容器的核心接口。</w:t>
      </w:r>
    </w:p>
    <w:p w:rsidR="00034D93" w:rsidRPr="002D7367" w:rsidRDefault="00034D93" w:rsidP="002D7367"/>
    <w:p w:rsidR="00034D93" w:rsidRPr="00753AD2" w:rsidRDefault="00034D93" w:rsidP="00753AD2">
      <w:r w:rsidRPr="00753AD2">
        <w:t>IOC:</w:t>
      </w:r>
      <w:r w:rsidRPr="00753AD2">
        <w:rPr>
          <w:rFonts w:hint="eastAsia"/>
        </w:rPr>
        <w:t>把对象的创建、初始化、销毁交给</w:t>
      </w:r>
      <w:r w:rsidRPr="00753AD2">
        <w:t>spring</w:t>
      </w:r>
      <w:r w:rsidRPr="00753AD2">
        <w:rPr>
          <w:rFonts w:hint="eastAsia"/>
        </w:rPr>
        <w:t>来管理，而不是由开发者控制，实现控制反转。</w:t>
      </w:r>
    </w:p>
    <w:p w:rsidR="00034D93" w:rsidRPr="000728FB" w:rsidRDefault="00034D93" w:rsidP="000728FB">
      <w:pPr>
        <w:widowControl/>
        <w:wordWrap w:val="0"/>
        <w:spacing w:after="240" w:line="390" w:lineRule="atLeast"/>
        <w:rPr>
          <w:rFonts w:ascii="Microsoft YaHei" w:eastAsia="Microsoft YaHei" w:hAnsi="Microsoft YaHei" w:cs="SimSun"/>
          <w:color w:val="4F4F4F"/>
          <w:kern w:val="0"/>
          <w:sz w:val="24"/>
          <w:szCs w:val="24"/>
        </w:rPr>
      </w:pP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6" w:name="t5"/>
      <w:bookmarkEnd w:id="6"/>
      <w:r w:rsidRPr="000728FB">
        <w:rPr>
          <w:rFonts w:ascii="Microsoft YaHei" w:eastAsia="Microsoft YaHei" w:hAnsi="Microsoft YaHei" w:cs="SimSun"/>
          <w:color w:val="006600"/>
          <w:kern w:val="0"/>
          <w:sz w:val="30"/>
          <w:szCs w:val="30"/>
        </w:rPr>
        <w:t>5</w:t>
      </w:r>
      <w:r w:rsidRPr="000728FB">
        <w:rPr>
          <w:rFonts w:ascii="Microsoft YaHei" w:eastAsia="Microsoft YaHei" w:hAnsi="Microsoft YaHei" w:cs="SimSun" w:hint="eastAsia"/>
          <w:color w:val="006600"/>
          <w:kern w:val="0"/>
          <w:sz w:val="30"/>
          <w:szCs w:val="30"/>
        </w:rPr>
        <w:t>、</w:t>
      </w:r>
      <w:r w:rsidRPr="000728FB">
        <w:rPr>
          <w:rFonts w:ascii="Microsoft YaHei" w:eastAsia="Microsoft YaHei" w:hAnsi="Microsoft YaHei" w:cs="SimSun"/>
          <w:color w:val="006600"/>
          <w:kern w:val="0"/>
          <w:sz w:val="30"/>
          <w:szCs w:val="30"/>
        </w:rPr>
        <w:t>BeanFactory</w:t>
      </w:r>
      <w:r w:rsidRPr="000728FB">
        <w:rPr>
          <w:rFonts w:ascii="Microsoft YaHei" w:eastAsia="Microsoft YaHei" w:hAnsi="Microsoft YaHei" w:cs="SimSun" w:hint="eastAsia"/>
          <w:color w:val="006600"/>
          <w:kern w:val="0"/>
          <w:sz w:val="30"/>
          <w:szCs w:val="30"/>
        </w:rPr>
        <w:t>和</w:t>
      </w:r>
      <w:r w:rsidRPr="000728FB">
        <w:rPr>
          <w:rFonts w:ascii="Microsoft YaHei" w:eastAsia="Microsoft YaHei" w:hAnsi="Microsoft YaHei" w:cs="SimSun"/>
          <w:color w:val="006600"/>
          <w:kern w:val="0"/>
          <w:sz w:val="30"/>
          <w:szCs w:val="30"/>
        </w:rPr>
        <w:t>ApplicationContext</w:t>
      </w:r>
      <w:r w:rsidRPr="000728FB">
        <w:rPr>
          <w:rFonts w:ascii="Microsoft YaHei" w:eastAsia="Microsoft YaHei" w:hAnsi="Microsoft YaHei" w:cs="SimSun" w:hint="eastAsia"/>
          <w:color w:val="006600"/>
          <w:kern w:val="0"/>
          <w:sz w:val="30"/>
          <w:szCs w:val="30"/>
        </w:rPr>
        <w:t>有什么区别？</w:t>
      </w:r>
    </w:p>
    <w:p w:rsidR="00034D93" w:rsidRDefault="00034D93" w:rsidP="00260E38">
      <w:r w:rsidRPr="00260E38">
        <w:t>BeanFactory </w:t>
      </w:r>
      <w:r w:rsidRPr="00260E38">
        <w:rPr>
          <w:rFonts w:hint="eastAsia"/>
        </w:rPr>
        <w:t>可以理解为含有</w:t>
      </w:r>
      <w:r w:rsidRPr="00260E38">
        <w:t>bean</w:t>
      </w:r>
      <w:r w:rsidRPr="00260E38">
        <w:rPr>
          <w:rFonts w:hint="eastAsia"/>
        </w:rPr>
        <w:t>集合的工厂类。</w:t>
      </w:r>
      <w:r w:rsidRPr="00260E38">
        <w:t>BeanFactory </w:t>
      </w:r>
      <w:r w:rsidRPr="00260E38">
        <w:rPr>
          <w:rFonts w:hint="eastAsia"/>
        </w:rPr>
        <w:t>包含了种</w:t>
      </w:r>
      <w:r w:rsidRPr="00260E38">
        <w:t>bean</w:t>
      </w:r>
      <w:r w:rsidRPr="00260E38">
        <w:rPr>
          <w:rFonts w:hint="eastAsia"/>
        </w:rPr>
        <w:t>的定义，以便在接收到客户端请求时将对应的</w:t>
      </w:r>
      <w:r w:rsidRPr="00260E38">
        <w:t>bean</w:t>
      </w:r>
      <w:r w:rsidRPr="00260E38">
        <w:rPr>
          <w:rFonts w:hint="eastAsia"/>
        </w:rPr>
        <w:t>实例化。</w:t>
      </w:r>
    </w:p>
    <w:p w:rsidR="00034D93" w:rsidRPr="00260E38" w:rsidRDefault="00034D93" w:rsidP="00260E38"/>
    <w:p w:rsidR="00034D93" w:rsidRPr="00260E38" w:rsidRDefault="00034D93" w:rsidP="00260E38">
      <w:r w:rsidRPr="00260E38">
        <w:t>BeanFactory</w:t>
      </w:r>
      <w:r w:rsidRPr="00260E38">
        <w:rPr>
          <w:rFonts w:hint="eastAsia"/>
        </w:rPr>
        <w:t>还能在实例化对象的时生成协作类之间的关系。此举将</w:t>
      </w:r>
      <w:r w:rsidRPr="00260E38">
        <w:t>bean</w:t>
      </w:r>
      <w:r w:rsidRPr="00260E38">
        <w:rPr>
          <w:rFonts w:hint="eastAsia"/>
        </w:rPr>
        <w:t>自身与</w:t>
      </w:r>
      <w:r w:rsidRPr="00260E38">
        <w:t>bean</w:t>
      </w:r>
      <w:r w:rsidRPr="00260E38">
        <w:rPr>
          <w:rFonts w:hint="eastAsia"/>
        </w:rPr>
        <w:t>客户端的配置中解放出来。</w:t>
      </w:r>
      <w:r w:rsidRPr="00260E38">
        <w:t>BeanFactory</w:t>
      </w:r>
      <w:r w:rsidRPr="00260E38">
        <w:rPr>
          <w:rFonts w:hint="eastAsia"/>
        </w:rPr>
        <w:t>还包含了</w:t>
      </w:r>
      <w:r w:rsidRPr="00260E38">
        <w:t>bean</w:t>
      </w:r>
      <w:r w:rsidRPr="00260E38">
        <w:rPr>
          <w:rFonts w:hint="eastAsia"/>
        </w:rPr>
        <w:t>生命周期的控制，调用客户端的初始化方法（</w:t>
      </w:r>
      <w:r w:rsidRPr="00260E38">
        <w:t>initialization methods</w:t>
      </w:r>
      <w:r w:rsidRPr="00260E38">
        <w:rPr>
          <w:rFonts w:hint="eastAsia"/>
        </w:rPr>
        <w:t>）和销毁方法（</w:t>
      </w:r>
      <w:r w:rsidRPr="00260E38">
        <w:t>destruction methods</w:t>
      </w:r>
      <w:r w:rsidRPr="00260E38">
        <w:rPr>
          <w:rFonts w:hint="eastAsia"/>
        </w:rPr>
        <w:t>）。</w:t>
      </w:r>
    </w:p>
    <w:p w:rsidR="00034D93" w:rsidRPr="00260E38" w:rsidRDefault="00034D93" w:rsidP="00260E38">
      <w:r w:rsidRPr="00260E38">
        <w:rPr>
          <w:rFonts w:hint="eastAsia"/>
        </w:rPr>
        <w:t>从表面上看，</w:t>
      </w:r>
      <w:r w:rsidRPr="00260E38">
        <w:t>application context</w:t>
      </w:r>
      <w:r w:rsidRPr="00260E38">
        <w:rPr>
          <w:rFonts w:hint="eastAsia"/>
        </w:rPr>
        <w:t>如同</w:t>
      </w:r>
      <w:r w:rsidRPr="00260E38">
        <w:t>bean factory</w:t>
      </w:r>
      <w:r w:rsidRPr="00260E38">
        <w:rPr>
          <w:rFonts w:hint="eastAsia"/>
        </w:rPr>
        <w:t>一样具有</w:t>
      </w:r>
      <w:r w:rsidRPr="00260E38">
        <w:t>bean</w:t>
      </w:r>
      <w:r w:rsidRPr="00260E38">
        <w:rPr>
          <w:rFonts w:hint="eastAsia"/>
        </w:rPr>
        <w:t>定义、</w:t>
      </w:r>
      <w:r w:rsidRPr="00260E38">
        <w:t>bean</w:t>
      </w:r>
      <w:r w:rsidRPr="00260E38">
        <w:rPr>
          <w:rFonts w:hint="eastAsia"/>
        </w:rPr>
        <w:t>关联关系的设置，根据请求分发</w:t>
      </w:r>
      <w:r w:rsidRPr="00260E38">
        <w:t>bean</w:t>
      </w:r>
      <w:r w:rsidRPr="00260E38">
        <w:rPr>
          <w:rFonts w:hint="eastAsia"/>
        </w:rPr>
        <w:t>的功能。但</w:t>
      </w:r>
      <w:r w:rsidRPr="00260E38">
        <w:t>applicationcontext</w:t>
      </w:r>
      <w:r w:rsidRPr="00260E38">
        <w:rPr>
          <w:rFonts w:hint="eastAsia"/>
        </w:rPr>
        <w:t>在此基础上还提供了其他的功能。</w:t>
      </w:r>
    </w:p>
    <w:p w:rsidR="00034D93" w:rsidRPr="002D7367" w:rsidRDefault="00034D93" w:rsidP="002D7367">
      <w:r>
        <w:t xml:space="preserve">1 </w:t>
      </w:r>
      <w:r w:rsidRPr="002D7367">
        <w:rPr>
          <w:rFonts w:hint="eastAsia"/>
        </w:rPr>
        <w:t>提供了支持国际化的文本消息</w:t>
      </w:r>
    </w:p>
    <w:p w:rsidR="00034D93" w:rsidRPr="002D7367" w:rsidRDefault="00034D93" w:rsidP="002D7367">
      <w:r>
        <w:t xml:space="preserve">2 </w:t>
      </w:r>
      <w:r w:rsidRPr="002D7367">
        <w:rPr>
          <w:rFonts w:hint="eastAsia"/>
        </w:rPr>
        <w:t>统一的资源文件读取方式</w:t>
      </w:r>
    </w:p>
    <w:p w:rsidR="00034D93" w:rsidRPr="002D7367" w:rsidRDefault="00034D93" w:rsidP="002D7367">
      <w:r>
        <w:t xml:space="preserve">3 </w:t>
      </w:r>
      <w:r w:rsidRPr="002D7367">
        <w:rPr>
          <w:rFonts w:hint="eastAsia"/>
        </w:rPr>
        <w:t>已在监听器中注册的</w:t>
      </w:r>
      <w:r w:rsidRPr="002D7367">
        <w:t>bean</w:t>
      </w:r>
      <w:r w:rsidRPr="002D7367">
        <w:rPr>
          <w:rFonts w:hint="eastAsia"/>
        </w:rPr>
        <w:t>的事件</w:t>
      </w:r>
    </w:p>
    <w:p w:rsidR="00034D93" w:rsidRPr="000728FB" w:rsidRDefault="00034D93" w:rsidP="000728FB">
      <w:pPr>
        <w:widowControl/>
        <w:wordWrap w:val="0"/>
        <w:spacing w:after="300" w:line="315" w:lineRule="atLeast"/>
        <w:rPr>
          <w:rFonts w:ascii="Microsoft YaHei" w:eastAsia="Microsoft YaHei" w:hAnsi="Microsoft YaHei" w:cs="SimSun"/>
          <w:color w:val="4F4F4F"/>
          <w:kern w:val="0"/>
          <w:szCs w:val="21"/>
        </w:rPr>
      </w:pPr>
      <w:r w:rsidRPr="000728FB">
        <w:rPr>
          <w:rFonts w:ascii="Microsoft YaHei" w:eastAsia="Microsoft YaHei" w:hAnsi="Microsoft YaHei" w:cs="SimSun" w:hint="eastAsia"/>
          <w:color w:val="4F4F4F"/>
          <w:kern w:val="0"/>
          <w:szCs w:val="21"/>
        </w:rPr>
        <w:t>以下是三种较常见的</w:t>
      </w:r>
      <w:r w:rsidRPr="000728FB">
        <w:rPr>
          <w:rFonts w:ascii="Microsoft YaHei" w:eastAsia="Microsoft YaHei" w:hAnsi="Microsoft YaHei" w:cs="SimSun"/>
          <w:color w:val="4F4F4F"/>
          <w:kern w:val="0"/>
          <w:szCs w:val="21"/>
        </w:rPr>
        <w:t> ApplicationContext </w:t>
      </w:r>
      <w:r w:rsidRPr="000728FB">
        <w:rPr>
          <w:rFonts w:ascii="Microsoft YaHei" w:eastAsia="Microsoft YaHei" w:hAnsi="Microsoft YaHei" w:cs="SimSun" w:hint="eastAsia"/>
          <w:color w:val="4F4F4F"/>
          <w:kern w:val="0"/>
          <w:szCs w:val="21"/>
        </w:rPr>
        <w:t>实现方式：</w:t>
      </w:r>
    </w:p>
    <w:p w:rsidR="00034D93" w:rsidRPr="0022771E" w:rsidRDefault="00034D93" w:rsidP="0022771E">
      <w:r w:rsidRPr="0022771E">
        <w:t>1</w:t>
      </w:r>
      <w:r w:rsidRPr="0022771E">
        <w:rPr>
          <w:rFonts w:hint="eastAsia"/>
        </w:rPr>
        <w:t>、</w:t>
      </w:r>
      <w:r w:rsidRPr="0022771E">
        <w:t>ClassPathXmlApplicationContext</w:t>
      </w:r>
      <w:r w:rsidRPr="0022771E">
        <w:rPr>
          <w:rFonts w:hint="eastAsia"/>
        </w:rPr>
        <w:t>：从</w:t>
      </w:r>
      <w:r w:rsidRPr="0022771E">
        <w:t>classpath</w:t>
      </w:r>
      <w:r w:rsidRPr="0022771E">
        <w:rPr>
          <w:rFonts w:hint="eastAsia"/>
        </w:rPr>
        <w:t>的</w:t>
      </w:r>
      <w:r w:rsidRPr="0022771E">
        <w:t>XML</w:t>
      </w:r>
      <w:r w:rsidRPr="0022771E">
        <w:rPr>
          <w:rFonts w:hint="eastAsia"/>
        </w:rPr>
        <w:t>配置文件中读取上下文，并生成上下文定义。应用程序上下文从程序环境变量中取得。</w:t>
      </w:r>
    </w:p>
    <w:p w:rsidR="00034D93" w:rsidRPr="0022771E" w:rsidRDefault="00034D93" w:rsidP="0022771E">
      <w:pPr>
        <w:ind w:firstLineChars="100" w:firstLine="31680"/>
        <w:rPr>
          <w:color w:val="FF0000"/>
        </w:rPr>
      </w:pPr>
      <w:r w:rsidRPr="0022771E">
        <w:rPr>
          <w:color w:val="FF0000"/>
        </w:rPr>
        <w:t>ApplicationContext context = new ClassPathXmlApplicationContext(“bean.xml”);    </w:t>
      </w:r>
    </w:p>
    <w:p w:rsidR="00034D93" w:rsidRPr="0022771E" w:rsidRDefault="00034D93" w:rsidP="0022771E">
      <w:r w:rsidRPr="0022771E">
        <w:t>2</w:t>
      </w:r>
      <w:r w:rsidRPr="0022771E">
        <w:rPr>
          <w:rFonts w:hint="eastAsia"/>
        </w:rPr>
        <w:t>、</w:t>
      </w:r>
      <w:r w:rsidRPr="0022771E">
        <w:t xml:space="preserve">FileSystemXmlApplicationContext </w:t>
      </w:r>
      <w:r w:rsidRPr="0022771E">
        <w:rPr>
          <w:rFonts w:hint="eastAsia"/>
        </w:rPr>
        <w:t>：由文件系统中的</w:t>
      </w:r>
      <w:r w:rsidRPr="0022771E">
        <w:t>XML</w:t>
      </w:r>
      <w:r w:rsidRPr="0022771E">
        <w:rPr>
          <w:rFonts w:hint="eastAsia"/>
        </w:rPr>
        <w:t>配置文件读取上下文。</w:t>
      </w:r>
    </w:p>
    <w:p w:rsidR="00034D93" w:rsidRPr="0022771E" w:rsidRDefault="00034D93" w:rsidP="0022771E">
      <w:pPr>
        <w:ind w:firstLineChars="100" w:firstLine="31680"/>
        <w:rPr>
          <w:color w:val="FF0000"/>
        </w:rPr>
      </w:pPr>
      <w:r w:rsidRPr="0022771E">
        <w:rPr>
          <w:color w:val="FF0000"/>
        </w:rPr>
        <w:t>ApplicationContext context = new FileSystemXmlApplicationContext(“bean.xml”);   </w:t>
      </w:r>
    </w:p>
    <w:p w:rsidR="00034D93" w:rsidRDefault="00034D93" w:rsidP="0022771E">
      <w:r w:rsidRPr="0022771E">
        <w:t>3</w:t>
      </w:r>
      <w:r w:rsidRPr="0022771E">
        <w:rPr>
          <w:rFonts w:hint="eastAsia"/>
        </w:rPr>
        <w:t>、</w:t>
      </w:r>
      <w:r w:rsidRPr="0022771E">
        <w:t>XmlWebApplicationContext</w:t>
      </w:r>
      <w:r w:rsidRPr="0022771E">
        <w:rPr>
          <w:rFonts w:hint="eastAsia"/>
        </w:rPr>
        <w:t>：由</w:t>
      </w:r>
      <w:r w:rsidRPr="0022771E">
        <w:t>Web</w:t>
      </w:r>
      <w:r w:rsidRPr="0022771E">
        <w:rPr>
          <w:rFonts w:hint="eastAsia"/>
        </w:rPr>
        <w:t>应用的</w:t>
      </w:r>
      <w:r w:rsidRPr="0022771E">
        <w:t>XML</w:t>
      </w:r>
      <w:r w:rsidRPr="0022771E">
        <w:rPr>
          <w:rFonts w:hint="eastAsia"/>
        </w:rPr>
        <w:t>文件读取上下文。</w:t>
      </w:r>
    </w:p>
    <w:p w:rsidR="00034D93" w:rsidRPr="0022771E" w:rsidRDefault="00034D93" w:rsidP="0022771E"/>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7" w:name="t6"/>
      <w:bookmarkEnd w:id="7"/>
      <w:r w:rsidRPr="000728FB">
        <w:rPr>
          <w:rFonts w:ascii="Microsoft YaHei" w:eastAsia="Microsoft YaHei" w:hAnsi="Microsoft YaHei" w:cs="SimSun"/>
          <w:color w:val="006600"/>
          <w:kern w:val="0"/>
          <w:sz w:val="30"/>
          <w:szCs w:val="30"/>
        </w:rPr>
        <w:t>6</w:t>
      </w:r>
      <w:r w:rsidRPr="000728FB">
        <w:rPr>
          <w:rFonts w:ascii="Microsoft YaHei" w:eastAsia="Microsoft YaHei" w:hAnsi="Microsoft YaHei" w:cs="SimSun" w:hint="eastAsia"/>
          <w:color w:val="006600"/>
          <w:kern w:val="0"/>
          <w:sz w:val="30"/>
          <w:szCs w:val="30"/>
        </w:rPr>
        <w:t>、</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有几种配置方式？</w:t>
      </w:r>
    </w:p>
    <w:p w:rsidR="00034D93" w:rsidRPr="0022771E" w:rsidRDefault="00034D93" w:rsidP="0022771E">
      <w:r w:rsidRPr="0022771E">
        <w:rPr>
          <w:rFonts w:hint="eastAsia"/>
        </w:rPr>
        <w:t>将</w:t>
      </w:r>
      <w:r w:rsidRPr="0022771E">
        <w:t>Spring</w:t>
      </w:r>
      <w:r w:rsidRPr="0022771E">
        <w:rPr>
          <w:rFonts w:hint="eastAsia"/>
        </w:rPr>
        <w:t>配置到应用开发中有以下三种方式：</w:t>
      </w:r>
    </w:p>
    <w:p w:rsidR="00034D93" w:rsidRPr="007F3BA3" w:rsidRDefault="00034D93" w:rsidP="0022771E">
      <w:pPr>
        <w:ind w:firstLineChars="150" w:firstLine="31680"/>
        <w:rPr>
          <w:color w:val="FF0000"/>
        </w:rPr>
      </w:pPr>
      <w:r w:rsidRPr="007F3BA3">
        <w:rPr>
          <w:rFonts w:hint="eastAsia"/>
          <w:color w:val="FF0000"/>
        </w:rPr>
        <w:t>基于</w:t>
      </w:r>
      <w:r w:rsidRPr="007F3BA3">
        <w:rPr>
          <w:color w:val="FF0000"/>
        </w:rPr>
        <w:t>XML</w:t>
      </w:r>
      <w:r w:rsidRPr="007F3BA3">
        <w:rPr>
          <w:rFonts w:hint="eastAsia"/>
          <w:color w:val="FF0000"/>
        </w:rPr>
        <w:t>的配置</w:t>
      </w:r>
    </w:p>
    <w:p w:rsidR="00034D93" w:rsidRPr="007F3BA3" w:rsidRDefault="00034D93" w:rsidP="0022771E">
      <w:pPr>
        <w:ind w:firstLineChars="150" w:firstLine="31680"/>
        <w:rPr>
          <w:color w:val="FF0000"/>
        </w:rPr>
      </w:pPr>
      <w:r w:rsidRPr="007F3BA3">
        <w:rPr>
          <w:rFonts w:hint="eastAsia"/>
          <w:color w:val="FF0000"/>
        </w:rPr>
        <w:t>基于注解的配置</w:t>
      </w:r>
    </w:p>
    <w:p w:rsidR="00034D93" w:rsidRPr="007F3BA3" w:rsidRDefault="00034D93" w:rsidP="0022771E">
      <w:pPr>
        <w:ind w:firstLineChars="150" w:firstLine="31680"/>
        <w:rPr>
          <w:color w:val="FF0000"/>
        </w:rPr>
      </w:pPr>
      <w:r w:rsidRPr="007F3BA3">
        <w:rPr>
          <w:rFonts w:hint="eastAsia"/>
          <w:color w:val="FF0000"/>
        </w:rPr>
        <w:t>基于</w:t>
      </w:r>
      <w:r w:rsidRPr="007F3BA3">
        <w:rPr>
          <w:color w:val="FF0000"/>
        </w:rPr>
        <w:t>Java</w:t>
      </w:r>
      <w:r w:rsidRPr="007F3BA3">
        <w:rPr>
          <w:rFonts w:hint="eastAsia"/>
          <w:color w:val="FF0000"/>
        </w:rPr>
        <w:t>的配置</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8" w:name="t7"/>
      <w:bookmarkEnd w:id="8"/>
      <w:r w:rsidRPr="000728FB">
        <w:rPr>
          <w:rFonts w:ascii="Microsoft YaHei" w:eastAsia="Microsoft YaHei" w:hAnsi="Microsoft YaHei" w:cs="SimSun"/>
          <w:color w:val="006600"/>
          <w:kern w:val="0"/>
          <w:sz w:val="30"/>
          <w:szCs w:val="30"/>
        </w:rPr>
        <w:t>7</w:t>
      </w:r>
      <w:r w:rsidRPr="000728FB">
        <w:rPr>
          <w:rFonts w:ascii="Microsoft YaHei" w:eastAsia="Microsoft YaHei" w:hAnsi="Microsoft YaHei" w:cs="SimSun" w:hint="eastAsia"/>
          <w:color w:val="006600"/>
          <w:kern w:val="0"/>
          <w:sz w:val="30"/>
          <w:szCs w:val="30"/>
        </w:rPr>
        <w:t>、如何用基于</w:t>
      </w:r>
      <w:r w:rsidRPr="000728FB">
        <w:rPr>
          <w:rFonts w:ascii="Microsoft YaHei" w:eastAsia="Microsoft YaHei" w:hAnsi="Microsoft YaHei" w:cs="SimSun"/>
          <w:color w:val="006600"/>
          <w:kern w:val="0"/>
          <w:sz w:val="30"/>
          <w:szCs w:val="30"/>
        </w:rPr>
        <w:t>XML</w:t>
      </w:r>
      <w:r w:rsidRPr="000728FB">
        <w:rPr>
          <w:rFonts w:ascii="Microsoft YaHei" w:eastAsia="Microsoft YaHei" w:hAnsi="Microsoft YaHei" w:cs="SimSun" w:hint="eastAsia"/>
          <w:color w:val="006600"/>
          <w:kern w:val="0"/>
          <w:sz w:val="30"/>
          <w:szCs w:val="30"/>
        </w:rPr>
        <w:t>配置的方式配置</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w:t>
      </w:r>
    </w:p>
    <w:p w:rsidR="00034D93" w:rsidRPr="007F3BA3" w:rsidRDefault="00034D93" w:rsidP="007F3BA3">
      <w:r w:rsidRPr="007F3BA3">
        <w:rPr>
          <w:rFonts w:hint="eastAsia"/>
        </w:rPr>
        <w:t>在</w:t>
      </w:r>
      <w:r w:rsidRPr="007F3BA3">
        <w:t>Spring</w:t>
      </w:r>
      <w:r w:rsidRPr="007F3BA3">
        <w:rPr>
          <w:rFonts w:hint="eastAsia"/>
        </w:rPr>
        <w:t>框架中，依赖和服务需要在专门的配置文件来实现，我常用的</w:t>
      </w:r>
      <w:r w:rsidRPr="007F3BA3">
        <w:t>XML</w:t>
      </w:r>
      <w:r w:rsidRPr="007F3BA3">
        <w:rPr>
          <w:rFonts w:hint="eastAsia"/>
        </w:rPr>
        <w:t>格式的配置文件。这些配置文件的格式通常用</w:t>
      </w:r>
      <w:r w:rsidRPr="007F3BA3">
        <w:t>&lt;beans&gt;</w:t>
      </w:r>
      <w:r w:rsidRPr="007F3BA3">
        <w:rPr>
          <w:rFonts w:hint="eastAsia"/>
        </w:rPr>
        <w:t>开头，然后一系列的</w:t>
      </w:r>
      <w:r w:rsidRPr="007F3BA3">
        <w:t>bean</w:t>
      </w:r>
      <w:r w:rsidRPr="007F3BA3">
        <w:rPr>
          <w:rFonts w:hint="eastAsia"/>
        </w:rPr>
        <w:t>定义和专门的应用配置选项组成。</w:t>
      </w:r>
    </w:p>
    <w:p w:rsidR="00034D93" w:rsidRPr="007F3BA3" w:rsidRDefault="00034D93" w:rsidP="007F3BA3">
      <w:r w:rsidRPr="007F3BA3">
        <w:t>SpringXML</w:t>
      </w:r>
      <w:r w:rsidRPr="007F3BA3">
        <w:rPr>
          <w:rFonts w:hint="eastAsia"/>
        </w:rPr>
        <w:t>配置的主要目的时候是使所有的</w:t>
      </w:r>
      <w:r w:rsidRPr="007F3BA3">
        <w:t>Spring</w:t>
      </w:r>
      <w:r w:rsidRPr="007F3BA3">
        <w:rPr>
          <w:rFonts w:hint="eastAsia"/>
        </w:rPr>
        <w:t>组件都可以用</w:t>
      </w:r>
      <w:r w:rsidRPr="007F3BA3">
        <w:t>xml</w:t>
      </w:r>
      <w:r w:rsidRPr="007F3BA3">
        <w:rPr>
          <w:rFonts w:hint="eastAsia"/>
        </w:rPr>
        <w:t>文件的形式来进行配置。这意味着不会出现其他的</w:t>
      </w:r>
      <w:r w:rsidRPr="007F3BA3">
        <w:t>Spring</w:t>
      </w:r>
      <w:r w:rsidRPr="007F3BA3">
        <w:rPr>
          <w:rFonts w:hint="eastAsia"/>
        </w:rPr>
        <w:t>配置类型（比如声明的方式或基于</w:t>
      </w:r>
      <w:r w:rsidRPr="007F3BA3">
        <w:t>Java Class</w:t>
      </w:r>
      <w:r w:rsidRPr="007F3BA3">
        <w:rPr>
          <w:rFonts w:hint="eastAsia"/>
        </w:rPr>
        <w:t>的配置方式）</w:t>
      </w:r>
    </w:p>
    <w:p w:rsidR="00034D93" w:rsidRPr="007F3BA3" w:rsidRDefault="00034D93" w:rsidP="007F3BA3">
      <w:r w:rsidRPr="007F3BA3">
        <w:t>Spring</w:t>
      </w:r>
      <w:r w:rsidRPr="007F3BA3">
        <w:rPr>
          <w:rFonts w:hint="eastAsia"/>
        </w:rPr>
        <w:t>的</w:t>
      </w:r>
      <w:r w:rsidRPr="007F3BA3">
        <w:t>XML</w:t>
      </w:r>
      <w:r w:rsidRPr="007F3BA3">
        <w:rPr>
          <w:rFonts w:hint="eastAsia"/>
        </w:rPr>
        <w:t>配置方式是使用被</w:t>
      </w:r>
      <w:r w:rsidRPr="007F3BA3">
        <w:t>Spring</w:t>
      </w:r>
      <w:r w:rsidRPr="007F3BA3">
        <w:rPr>
          <w:rFonts w:hint="eastAsia"/>
        </w:rPr>
        <w:t>命名空间的所支持的一系列的</w:t>
      </w:r>
      <w:r w:rsidRPr="007F3BA3">
        <w:t>XML</w:t>
      </w:r>
      <w:r w:rsidRPr="007F3BA3">
        <w:rPr>
          <w:rFonts w:hint="eastAsia"/>
        </w:rPr>
        <w:t>标签来实现的。</w:t>
      </w:r>
      <w:r w:rsidRPr="007F3BA3">
        <w:t>Spring</w:t>
      </w:r>
      <w:r w:rsidRPr="007F3BA3">
        <w:rPr>
          <w:rFonts w:hint="eastAsia"/>
        </w:rPr>
        <w:t>有以下主要的命名空间：</w:t>
      </w:r>
      <w:r w:rsidRPr="007F3BA3">
        <w:t>context</w:t>
      </w:r>
      <w:r w:rsidRPr="007F3BA3">
        <w:rPr>
          <w:rFonts w:hint="eastAsia"/>
        </w:rPr>
        <w:t>、</w:t>
      </w:r>
      <w:r w:rsidRPr="007F3BA3">
        <w:t>beans</w:t>
      </w:r>
      <w:r w:rsidRPr="007F3BA3">
        <w:rPr>
          <w:rFonts w:hint="eastAsia"/>
        </w:rPr>
        <w:t>、</w:t>
      </w:r>
      <w:r w:rsidRPr="007F3BA3">
        <w:t>jdbc</w:t>
      </w:r>
      <w:r w:rsidRPr="007F3BA3">
        <w:rPr>
          <w:rFonts w:hint="eastAsia"/>
        </w:rPr>
        <w:t>、</w:t>
      </w:r>
      <w:r w:rsidRPr="007F3BA3">
        <w:t>tx</w:t>
      </w:r>
      <w:r w:rsidRPr="007F3BA3">
        <w:rPr>
          <w:rFonts w:hint="eastAsia"/>
        </w:rPr>
        <w:t>、</w:t>
      </w:r>
      <w:r w:rsidRPr="007F3BA3">
        <w:t>aop</w:t>
      </w:r>
      <w:r w:rsidRPr="007F3BA3">
        <w:rPr>
          <w:rFonts w:hint="eastAsia"/>
        </w:rPr>
        <w:t>、</w:t>
      </w:r>
      <w:r w:rsidRPr="007F3BA3">
        <w:t>mvc</w:t>
      </w:r>
      <w:r w:rsidRPr="007F3BA3">
        <w:rPr>
          <w:rFonts w:hint="eastAsia"/>
        </w:rPr>
        <w:t>和</w:t>
      </w:r>
      <w:r w:rsidRPr="007F3BA3">
        <w:t>aso</w:t>
      </w:r>
      <w:r w:rsidRPr="007F3BA3">
        <w:rPr>
          <w:rFonts w:hint="eastAsia"/>
        </w:rPr>
        <w:t>。</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r w:rsidRPr="000728FB">
        <w:rPr>
          <w:rFonts w:ascii="Microsoft YaHei" w:eastAsia="Microsoft YaHei" w:hAnsi="Microsoft YaHei" w:cs="SimSun" w:hint="eastAsia"/>
          <w:color w:val="454545"/>
          <w:kern w:val="0"/>
          <w:sz w:val="24"/>
          <w:szCs w:val="24"/>
        </w:rPr>
        <w:t>如：</w:t>
      </w:r>
    </w:p>
    <w:p w:rsidR="00034D93" w:rsidRPr="007F3BA3" w:rsidRDefault="00034D93" w:rsidP="007F3BA3">
      <w:r w:rsidRPr="007F3BA3">
        <w:t>&lt;beans&gt;    </w:t>
      </w:r>
    </w:p>
    <w:p w:rsidR="00034D93" w:rsidRPr="007F3BA3" w:rsidRDefault="00034D93" w:rsidP="007F3BA3">
      <w:r w:rsidRPr="007F3BA3">
        <w:t>    &lt;!-- JSON Support --&gt;    </w:t>
      </w:r>
    </w:p>
    <w:p w:rsidR="00034D93" w:rsidRPr="007F3BA3" w:rsidRDefault="00034D93" w:rsidP="007F3BA3">
      <w:r w:rsidRPr="007F3BA3">
        <w:t>    &lt;bean name="viewResolver" class="org.springframework.web.servlet.view.BeanNameViewResolver"/&gt;    </w:t>
      </w:r>
    </w:p>
    <w:p w:rsidR="00034D93" w:rsidRPr="007F3BA3" w:rsidRDefault="00034D93" w:rsidP="007F3BA3">
      <w:r w:rsidRPr="007F3BA3">
        <w:t>    &lt;bean name="jsonTemplate" class="org.springframework.web.servlet.view.json.MappingJackson2JsonView"/&gt;    </w:t>
      </w:r>
    </w:p>
    <w:p w:rsidR="00034D93" w:rsidRPr="007F3BA3" w:rsidRDefault="00034D93" w:rsidP="007F3BA3">
      <w:r w:rsidRPr="007F3BA3">
        <w:t>    &lt;bean id="restTemplate" class="org.springframework.web.client.RestTemplate"/&gt;    </w:t>
      </w:r>
    </w:p>
    <w:p w:rsidR="00034D93" w:rsidRPr="000728FB" w:rsidRDefault="00034D93" w:rsidP="007F3BA3">
      <w:pPr>
        <w:rPr>
          <w:color w:val="5C5C5C"/>
          <w:kern w:val="0"/>
        </w:rPr>
      </w:pPr>
      <w:r w:rsidRPr="007F3BA3">
        <w:t>&lt;/beans&gt;  </w:t>
      </w:r>
      <w:r w:rsidRPr="000728FB">
        <w:rPr>
          <w:color w:val="000000"/>
          <w:kern w:val="0"/>
          <w:bdr w:val="none" w:sz="0" w:space="0" w:color="auto" w:frame="1"/>
        </w:rPr>
        <w:t> </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r w:rsidRPr="007F3BA3">
        <w:rPr>
          <w:rFonts w:hint="eastAsia"/>
        </w:rPr>
        <w:t>下面这个</w:t>
      </w:r>
      <w:r w:rsidRPr="007F3BA3">
        <w:t>web.xml</w:t>
      </w:r>
      <w:r w:rsidRPr="007F3BA3">
        <w:rPr>
          <w:rFonts w:hint="eastAsia"/>
        </w:rPr>
        <w:t>仅仅配置了</w:t>
      </w:r>
      <w:r w:rsidRPr="007F3BA3">
        <w:t>DispatcherServlet</w:t>
      </w:r>
      <w:r w:rsidRPr="007F3BA3">
        <w:rPr>
          <w:rFonts w:hint="eastAsia"/>
        </w:rPr>
        <w:t>，这件最简单的配置便能满足</w:t>
      </w:r>
      <w:r w:rsidRPr="000728FB">
        <w:rPr>
          <w:rFonts w:ascii="Microsoft YaHei" w:eastAsia="Microsoft YaHei" w:hAnsi="Microsoft YaHei" w:cs="SimSun" w:hint="eastAsia"/>
          <w:color w:val="454545"/>
          <w:kern w:val="0"/>
          <w:sz w:val="24"/>
          <w:szCs w:val="24"/>
        </w:rPr>
        <w:t>应用程序配置运行时组件的需求。</w:t>
      </w:r>
    </w:p>
    <w:p w:rsidR="00034D93" w:rsidRPr="007F3BA3" w:rsidRDefault="00034D93" w:rsidP="007F3BA3">
      <w:r w:rsidRPr="007F3BA3">
        <w:t>&lt;web-app&gt;    </w:t>
      </w:r>
    </w:p>
    <w:p w:rsidR="00034D93" w:rsidRPr="007F3BA3" w:rsidRDefault="00034D93" w:rsidP="007F3BA3">
      <w:r w:rsidRPr="007F3BA3">
        <w:t>    &lt;display-name&gt;Archetype Created Web Application&lt;/display-name&gt;    </w:t>
      </w:r>
    </w:p>
    <w:p w:rsidR="00034D93" w:rsidRPr="007F3BA3" w:rsidRDefault="00034D93" w:rsidP="007F3BA3">
      <w:r w:rsidRPr="007F3BA3">
        <w:t>    &lt;servlet&gt;    </w:t>
      </w:r>
    </w:p>
    <w:p w:rsidR="00034D93" w:rsidRPr="007F3BA3" w:rsidRDefault="00034D93" w:rsidP="007F3BA3">
      <w:r w:rsidRPr="007F3BA3">
        <w:t>        &lt;servlet-name&gt;spring&lt;/servlet-name&gt;    </w:t>
      </w:r>
    </w:p>
    <w:p w:rsidR="00034D93" w:rsidRPr="007F3BA3" w:rsidRDefault="00034D93" w:rsidP="007F3BA3">
      <w:r w:rsidRPr="007F3BA3">
        <w:t>        &lt;servlet-class&gt;org.springframework.web.servlet.DispatcherServlet&lt;/servlet-class&gt;    </w:t>
      </w:r>
    </w:p>
    <w:p w:rsidR="00034D93" w:rsidRPr="007F3BA3" w:rsidRDefault="00034D93" w:rsidP="007F3BA3">
      <w:r w:rsidRPr="007F3BA3">
        <w:t>        &lt;load-on-startup&gt;1&lt;/load-on-startup&gt;    </w:t>
      </w:r>
    </w:p>
    <w:p w:rsidR="00034D93" w:rsidRPr="007F3BA3" w:rsidRDefault="00034D93" w:rsidP="007F3BA3">
      <w:r w:rsidRPr="007F3BA3">
        <w:t>    &lt;/servlet&gt;    </w:t>
      </w:r>
    </w:p>
    <w:p w:rsidR="00034D93" w:rsidRPr="007F3BA3" w:rsidRDefault="00034D93" w:rsidP="007F3BA3">
      <w:r w:rsidRPr="007F3BA3">
        <w:t>    &lt;servlet-mapping&gt;    </w:t>
      </w:r>
    </w:p>
    <w:p w:rsidR="00034D93" w:rsidRPr="007F3BA3" w:rsidRDefault="00034D93" w:rsidP="007F3BA3">
      <w:r w:rsidRPr="007F3BA3">
        <w:t>        &lt;servlet-name&gt;spring&lt;/servlet-name&gt;    </w:t>
      </w:r>
    </w:p>
    <w:p w:rsidR="00034D93" w:rsidRPr="007F3BA3" w:rsidRDefault="00034D93" w:rsidP="007F3BA3">
      <w:r w:rsidRPr="007F3BA3">
        <w:t>        &lt;url-pattern&gt;/&lt;/url-pattern&gt;    </w:t>
      </w:r>
    </w:p>
    <w:p w:rsidR="00034D93" w:rsidRPr="007F3BA3" w:rsidRDefault="00034D93" w:rsidP="007F3BA3">
      <w:r w:rsidRPr="007F3BA3">
        <w:t>    &lt;/servlet-mapping&gt;    </w:t>
      </w:r>
    </w:p>
    <w:p w:rsidR="00034D93" w:rsidRPr="007F3BA3" w:rsidRDefault="00034D93" w:rsidP="007F3BA3">
      <w:r w:rsidRPr="007F3BA3">
        <w:t>&lt;/web-app&gt;   </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9" w:name="t8"/>
      <w:bookmarkEnd w:id="9"/>
      <w:r w:rsidRPr="000728FB">
        <w:rPr>
          <w:rFonts w:ascii="Microsoft YaHei" w:eastAsia="Microsoft YaHei" w:hAnsi="Microsoft YaHei" w:cs="SimSun"/>
          <w:color w:val="006600"/>
          <w:kern w:val="0"/>
          <w:sz w:val="30"/>
          <w:szCs w:val="30"/>
        </w:rPr>
        <w:t>8</w:t>
      </w:r>
      <w:r w:rsidRPr="000728FB">
        <w:rPr>
          <w:rFonts w:ascii="Microsoft YaHei" w:eastAsia="Microsoft YaHei" w:hAnsi="Microsoft YaHei" w:cs="SimSun" w:hint="eastAsia"/>
          <w:color w:val="006600"/>
          <w:kern w:val="0"/>
          <w:sz w:val="30"/>
          <w:szCs w:val="30"/>
        </w:rPr>
        <w:t>、如何用基于</w:t>
      </w:r>
      <w:r w:rsidRPr="000728FB">
        <w:rPr>
          <w:rFonts w:ascii="Microsoft YaHei" w:eastAsia="Microsoft YaHei" w:hAnsi="Microsoft YaHei" w:cs="SimSun"/>
          <w:color w:val="006600"/>
          <w:kern w:val="0"/>
          <w:sz w:val="30"/>
          <w:szCs w:val="30"/>
        </w:rPr>
        <w:t>Java</w:t>
      </w:r>
      <w:r w:rsidRPr="000728FB">
        <w:rPr>
          <w:rFonts w:ascii="Microsoft YaHei" w:eastAsia="Microsoft YaHei" w:hAnsi="Microsoft YaHei" w:cs="SimSun" w:hint="eastAsia"/>
          <w:color w:val="006600"/>
          <w:kern w:val="0"/>
          <w:sz w:val="30"/>
          <w:szCs w:val="30"/>
        </w:rPr>
        <w:t>配置的方式配置</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w:t>
      </w:r>
    </w:p>
    <w:p w:rsidR="00034D93" w:rsidRDefault="00034D93" w:rsidP="00F61078">
      <w:r w:rsidRPr="00F61078">
        <w:t>Spring</w:t>
      </w:r>
      <w:r w:rsidRPr="00F61078">
        <w:rPr>
          <w:rFonts w:hint="eastAsia"/>
        </w:rPr>
        <w:t>对</w:t>
      </w:r>
      <w:r w:rsidRPr="00F61078">
        <w:t>Java</w:t>
      </w:r>
      <w:r w:rsidRPr="00F61078">
        <w:rPr>
          <w:rFonts w:hint="eastAsia"/>
        </w:rPr>
        <w:t>配置的支持是由</w:t>
      </w:r>
      <w:r w:rsidRPr="00F61078">
        <w:t>@Configuration</w:t>
      </w:r>
      <w:r w:rsidRPr="00F61078">
        <w:rPr>
          <w:rFonts w:hint="eastAsia"/>
        </w:rPr>
        <w:t>注解和</w:t>
      </w:r>
      <w:r w:rsidRPr="00F61078">
        <w:t>@Bean</w:t>
      </w:r>
      <w:r w:rsidRPr="00F61078">
        <w:rPr>
          <w:rFonts w:hint="eastAsia"/>
        </w:rPr>
        <w:t>注解来实现的。由</w:t>
      </w:r>
      <w:r w:rsidRPr="00F61078">
        <w:t>@Bean</w:t>
      </w:r>
      <w:r w:rsidRPr="00F61078">
        <w:rPr>
          <w:rFonts w:hint="eastAsia"/>
        </w:rPr>
        <w:t>注解的方法将会实例化、配置和初始化一个新对象，这个对象将由</w:t>
      </w:r>
      <w:r w:rsidRPr="00F61078">
        <w:t>Spring</w:t>
      </w:r>
      <w:r w:rsidRPr="00F61078">
        <w:rPr>
          <w:rFonts w:hint="eastAsia"/>
        </w:rPr>
        <w:t>的</w:t>
      </w:r>
      <w:r w:rsidRPr="00F61078">
        <w:t>IoC</w:t>
      </w:r>
      <w:r w:rsidRPr="00F61078">
        <w:rPr>
          <w:rFonts w:hint="eastAsia"/>
        </w:rPr>
        <w:t>容器来管理。</w:t>
      </w:r>
      <w:r w:rsidRPr="00F61078">
        <w:t>@Bean</w:t>
      </w:r>
      <w:r w:rsidRPr="00F61078">
        <w:rPr>
          <w:rFonts w:hint="eastAsia"/>
        </w:rPr>
        <w:t>声明所起到的作用与</w:t>
      </w:r>
      <w:r w:rsidRPr="00F61078">
        <w:t>&lt;bean/&gt; </w:t>
      </w:r>
      <w:r w:rsidRPr="00F61078">
        <w:rPr>
          <w:rFonts w:hint="eastAsia"/>
        </w:rPr>
        <w:t>元素类似。被</w:t>
      </w:r>
      <w:r w:rsidRPr="00F61078">
        <w:t>@Configuration</w:t>
      </w:r>
      <w:r w:rsidRPr="00F61078">
        <w:rPr>
          <w:rFonts w:hint="eastAsia"/>
        </w:rPr>
        <w:t>所注解的类则表示这个类的主要目的是作为</w:t>
      </w:r>
      <w:r w:rsidRPr="00F61078">
        <w:t>bean</w:t>
      </w:r>
      <w:r w:rsidRPr="00F61078">
        <w:rPr>
          <w:rFonts w:hint="eastAsia"/>
        </w:rPr>
        <w:t>定义的资源。被</w:t>
      </w:r>
      <w:r w:rsidRPr="00F61078">
        <w:t>@Configuration</w:t>
      </w:r>
      <w:r w:rsidRPr="00F61078">
        <w:rPr>
          <w:rFonts w:hint="eastAsia"/>
        </w:rPr>
        <w:t>声明的类可以通过在同一个类的内部调用</w:t>
      </w:r>
      <w:r w:rsidRPr="00F61078">
        <w:t>@bean</w:t>
      </w:r>
      <w:r w:rsidRPr="00F61078">
        <w:rPr>
          <w:rFonts w:hint="eastAsia"/>
        </w:rPr>
        <w:t>方法来设置嵌入</w:t>
      </w:r>
      <w:r w:rsidRPr="00F61078">
        <w:t>bean</w:t>
      </w:r>
      <w:r w:rsidRPr="00F61078">
        <w:rPr>
          <w:rFonts w:hint="eastAsia"/>
        </w:rPr>
        <w:t>的依赖关系。</w:t>
      </w:r>
    </w:p>
    <w:p w:rsidR="00034D93" w:rsidRPr="00F61078" w:rsidRDefault="00034D93" w:rsidP="00F61078"/>
    <w:p w:rsidR="00034D93" w:rsidRPr="00A87076" w:rsidRDefault="00034D93" w:rsidP="00A87076">
      <w:r w:rsidRPr="00A87076">
        <w:rPr>
          <w:rFonts w:hint="eastAsia"/>
        </w:rPr>
        <w:t>最简单的</w:t>
      </w:r>
      <w:r w:rsidRPr="00A87076">
        <w:t>@Configuration </w:t>
      </w:r>
      <w:r w:rsidRPr="00A87076">
        <w:rPr>
          <w:rFonts w:hint="eastAsia"/>
        </w:rPr>
        <w:t>声明类请参考下面的代码：</w:t>
      </w:r>
    </w:p>
    <w:p w:rsidR="00034D93" w:rsidRPr="00A87076" w:rsidRDefault="00034D93" w:rsidP="00A87076">
      <w:pPr>
        <w:rPr>
          <w:color w:val="FF0000"/>
        </w:rPr>
      </w:pPr>
      <w:r w:rsidRPr="00A87076">
        <w:rPr>
          <w:color w:val="FF0000"/>
        </w:rPr>
        <w:t>@Configuration    </w:t>
      </w:r>
    </w:p>
    <w:p w:rsidR="00034D93" w:rsidRPr="00A87076" w:rsidRDefault="00034D93" w:rsidP="00A87076">
      <w:pPr>
        <w:rPr>
          <w:color w:val="FF0000"/>
        </w:rPr>
      </w:pPr>
      <w:r w:rsidRPr="00A87076">
        <w:rPr>
          <w:color w:val="FF0000"/>
        </w:rPr>
        <w:t>public class AppConfig{    </w:t>
      </w:r>
    </w:p>
    <w:p w:rsidR="00034D93" w:rsidRPr="00A87076" w:rsidRDefault="00034D93" w:rsidP="00A87076">
      <w:pPr>
        <w:rPr>
          <w:color w:val="FF0000"/>
        </w:rPr>
      </w:pPr>
      <w:r w:rsidRPr="00A87076">
        <w:rPr>
          <w:color w:val="FF0000"/>
        </w:rPr>
        <w:t>    @Bean    </w:t>
      </w:r>
    </w:p>
    <w:p w:rsidR="00034D93" w:rsidRPr="00A87076" w:rsidRDefault="00034D93" w:rsidP="00A87076">
      <w:pPr>
        <w:rPr>
          <w:color w:val="FF0000"/>
        </w:rPr>
      </w:pPr>
      <w:r w:rsidRPr="00A87076">
        <w:rPr>
          <w:color w:val="FF0000"/>
        </w:rPr>
        <w:t>    public MyService myService() {    </w:t>
      </w:r>
    </w:p>
    <w:p w:rsidR="00034D93" w:rsidRPr="00A87076" w:rsidRDefault="00034D93" w:rsidP="00A87076">
      <w:pPr>
        <w:rPr>
          <w:color w:val="FF0000"/>
        </w:rPr>
      </w:pPr>
      <w:r w:rsidRPr="00A87076">
        <w:rPr>
          <w:color w:val="FF0000"/>
        </w:rPr>
        <w:t>        return new MyServiceImpl();    </w:t>
      </w:r>
    </w:p>
    <w:p w:rsidR="00034D93" w:rsidRPr="00A87076" w:rsidRDefault="00034D93" w:rsidP="00A87076">
      <w:pPr>
        <w:rPr>
          <w:color w:val="FF0000"/>
        </w:rPr>
      </w:pPr>
      <w:r w:rsidRPr="00A87076">
        <w:rPr>
          <w:color w:val="FF0000"/>
        </w:rPr>
        <w:t>    }    </w:t>
      </w:r>
    </w:p>
    <w:p w:rsidR="00034D93" w:rsidRPr="00A87076" w:rsidRDefault="00034D93" w:rsidP="00A87076">
      <w:pPr>
        <w:rPr>
          <w:color w:val="FF0000"/>
        </w:rPr>
      </w:pPr>
      <w:r w:rsidRPr="00A87076">
        <w:rPr>
          <w:color w:val="FF0000"/>
        </w:rPr>
        <w:t>}   </w:t>
      </w:r>
    </w:p>
    <w:p w:rsidR="00034D93" w:rsidRPr="00A87076" w:rsidRDefault="00034D93" w:rsidP="00A87076">
      <w:r w:rsidRPr="00A87076">
        <w:rPr>
          <w:rFonts w:hint="eastAsia"/>
        </w:rPr>
        <w:t>对于上面的</w:t>
      </w:r>
      <w:r w:rsidRPr="00A87076">
        <w:t>@Beans</w:t>
      </w:r>
      <w:r w:rsidRPr="00A87076">
        <w:rPr>
          <w:rFonts w:hint="eastAsia"/>
        </w:rPr>
        <w:t>配置文件相同的</w:t>
      </w:r>
      <w:r w:rsidRPr="00A87076">
        <w:t>XML</w:t>
      </w:r>
      <w:r w:rsidRPr="00A87076">
        <w:rPr>
          <w:rFonts w:hint="eastAsia"/>
        </w:rPr>
        <w:t>配置文件如下：</w:t>
      </w:r>
    </w:p>
    <w:p w:rsidR="00034D93" w:rsidRPr="00A87076" w:rsidRDefault="00034D93" w:rsidP="00A87076">
      <w:r w:rsidRPr="00A87076">
        <w:t>&lt;beans&gt;    </w:t>
      </w:r>
    </w:p>
    <w:p w:rsidR="00034D93" w:rsidRPr="00A87076" w:rsidRDefault="00034D93" w:rsidP="00A87076">
      <w:r w:rsidRPr="00A87076">
        <w:t>    &lt;bean id="myService" class="com.somnus.services.MyServiceImpl"/&gt;    </w:t>
      </w:r>
    </w:p>
    <w:p w:rsidR="00034D93" w:rsidRPr="00A87076" w:rsidRDefault="00034D93" w:rsidP="00A87076">
      <w:r w:rsidRPr="00A87076">
        <w:t>&lt;/beans&gt;   </w:t>
      </w:r>
    </w:p>
    <w:p w:rsidR="00034D93" w:rsidRPr="00A87076" w:rsidRDefault="00034D93" w:rsidP="00A87076">
      <w:r w:rsidRPr="000728FB">
        <w:rPr>
          <w:rFonts w:hint="eastAsia"/>
          <w:kern w:val="0"/>
        </w:rPr>
        <w:t>上述配置方式的实例化方式如下：利用</w:t>
      </w:r>
      <w:r w:rsidRPr="000728FB">
        <w:rPr>
          <w:kern w:val="0"/>
        </w:rPr>
        <w:t>AnnotationConfigApplicationContex</w:t>
      </w:r>
      <w:r w:rsidRPr="00A87076">
        <w:t>t </w:t>
      </w:r>
      <w:r w:rsidRPr="00A87076">
        <w:rPr>
          <w:rFonts w:hint="eastAsia"/>
        </w:rPr>
        <w:t>类进行实例化</w:t>
      </w:r>
    </w:p>
    <w:p w:rsidR="00034D93" w:rsidRDefault="00034D93" w:rsidP="00A87076"/>
    <w:p w:rsidR="00034D93" w:rsidRPr="00A87076" w:rsidRDefault="00034D93" w:rsidP="00A87076">
      <w:r w:rsidRPr="00A87076">
        <w:t>public static void main(String[] args) {    </w:t>
      </w:r>
    </w:p>
    <w:p w:rsidR="00034D93" w:rsidRPr="00A25B2D" w:rsidRDefault="00034D93" w:rsidP="00A87076">
      <w:pPr>
        <w:rPr>
          <w:color w:val="FF0000"/>
        </w:rPr>
      </w:pPr>
      <w:r w:rsidRPr="00A87076">
        <w:t>    </w:t>
      </w:r>
      <w:r w:rsidRPr="00A25B2D">
        <w:rPr>
          <w:color w:val="FF0000"/>
        </w:rPr>
        <w:t>ApplicationContext ctx = new AnnotationConfigApplicationContext(AppConfig.class);    </w:t>
      </w:r>
    </w:p>
    <w:p w:rsidR="00034D93" w:rsidRPr="00A25B2D" w:rsidRDefault="00034D93" w:rsidP="00A87076">
      <w:pPr>
        <w:rPr>
          <w:color w:val="FF0000"/>
        </w:rPr>
      </w:pPr>
      <w:r w:rsidRPr="00A25B2D">
        <w:rPr>
          <w:color w:val="FF0000"/>
        </w:rPr>
        <w:t>    MyService myService = ctx.getBean(MyService.class);    </w:t>
      </w:r>
    </w:p>
    <w:p w:rsidR="00034D93" w:rsidRPr="00A25B2D" w:rsidRDefault="00034D93" w:rsidP="00A87076">
      <w:pPr>
        <w:rPr>
          <w:color w:val="FF0000"/>
        </w:rPr>
      </w:pPr>
      <w:r w:rsidRPr="00A25B2D">
        <w:rPr>
          <w:color w:val="FF0000"/>
        </w:rPr>
        <w:t>    myService.doStuff();    </w:t>
      </w:r>
    </w:p>
    <w:p w:rsidR="00034D93" w:rsidRPr="00A87076" w:rsidRDefault="00034D93" w:rsidP="00A87076">
      <w:r w:rsidRPr="00A87076">
        <w:t>}  </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r w:rsidRPr="000728FB">
        <w:rPr>
          <w:rFonts w:ascii="Microsoft YaHei" w:eastAsia="Microsoft YaHei" w:hAnsi="Microsoft YaHei" w:cs="SimSun" w:hint="eastAsia"/>
          <w:color w:val="454545"/>
          <w:kern w:val="0"/>
          <w:sz w:val="24"/>
          <w:szCs w:val="24"/>
        </w:rPr>
        <w:t>要使用组件组建扫描，仅需用</w:t>
      </w:r>
      <w:r w:rsidRPr="000728FB">
        <w:rPr>
          <w:rFonts w:ascii="Microsoft YaHei" w:eastAsia="Microsoft YaHei" w:hAnsi="Microsoft YaHei" w:cs="SimSun"/>
          <w:color w:val="454545"/>
          <w:kern w:val="0"/>
          <w:sz w:val="24"/>
          <w:szCs w:val="24"/>
        </w:rPr>
        <w:t>@Configuration</w:t>
      </w:r>
      <w:r w:rsidRPr="000728FB">
        <w:rPr>
          <w:rFonts w:ascii="Microsoft YaHei" w:eastAsia="Microsoft YaHei" w:hAnsi="Microsoft YaHei" w:cs="SimSun" w:hint="eastAsia"/>
          <w:color w:val="454545"/>
          <w:kern w:val="0"/>
          <w:sz w:val="24"/>
          <w:szCs w:val="24"/>
        </w:rPr>
        <w:t>进行注解即可：</w:t>
      </w:r>
    </w:p>
    <w:p w:rsidR="00034D93" w:rsidRPr="00A25B2D" w:rsidRDefault="00034D93" w:rsidP="00A25B2D">
      <w:r w:rsidRPr="00A25B2D">
        <w:t>@Configuration    </w:t>
      </w:r>
    </w:p>
    <w:p w:rsidR="00034D93" w:rsidRPr="00A25B2D" w:rsidRDefault="00034D93" w:rsidP="00A25B2D">
      <w:r w:rsidRPr="00A25B2D">
        <w:t>@ComponentScan(basePackages = "com.somnus")    </w:t>
      </w:r>
    </w:p>
    <w:p w:rsidR="00034D93" w:rsidRPr="00A25B2D" w:rsidRDefault="00034D93" w:rsidP="00A25B2D">
      <w:r w:rsidRPr="00A25B2D">
        <w:t>public class AppConfig  {    </w:t>
      </w:r>
    </w:p>
    <w:p w:rsidR="00034D93" w:rsidRPr="00A25B2D" w:rsidRDefault="00034D93" w:rsidP="00A25B2D">
      <w:r w:rsidRPr="00A25B2D">
        <w:t>    ...    </w:t>
      </w:r>
    </w:p>
    <w:p w:rsidR="00034D93" w:rsidRPr="00A25B2D" w:rsidRDefault="00034D93" w:rsidP="00A25B2D">
      <w:r w:rsidRPr="00A25B2D">
        <w:t>}   </w:t>
      </w:r>
    </w:p>
    <w:p w:rsidR="00034D93" w:rsidRPr="00A25B2D" w:rsidRDefault="00034D93" w:rsidP="00A25B2D">
      <w:r w:rsidRPr="00A25B2D">
        <w:rPr>
          <w:rFonts w:hint="eastAsia"/>
        </w:rPr>
        <w:t>在上面的例子中，</w:t>
      </w:r>
      <w:r w:rsidRPr="00A25B2D">
        <w:t>com.acme</w:t>
      </w:r>
      <w:r w:rsidRPr="00A25B2D">
        <w:rPr>
          <w:rFonts w:hint="eastAsia"/>
        </w:rPr>
        <w:t>包首先会被扫到，然后再容器内查找被</w:t>
      </w:r>
      <w:r w:rsidRPr="00A25B2D">
        <w:t>@Component </w:t>
      </w:r>
      <w:r w:rsidRPr="00A25B2D">
        <w:rPr>
          <w:rFonts w:hint="eastAsia"/>
        </w:rPr>
        <w:t>声明的类，找到后将这些类按照</w:t>
      </w:r>
      <w:r w:rsidRPr="00A25B2D">
        <w:t>Sring bean</w:t>
      </w:r>
      <w:r w:rsidRPr="00A25B2D">
        <w:rPr>
          <w:rFonts w:hint="eastAsia"/>
        </w:rPr>
        <w:t>定义进行注册。</w:t>
      </w:r>
    </w:p>
    <w:p w:rsidR="00034D93" w:rsidRDefault="00034D93" w:rsidP="00A25B2D">
      <w:r w:rsidRPr="00A25B2D">
        <w:rPr>
          <w:rFonts w:hint="eastAsia"/>
        </w:rPr>
        <w:t>如果你要在你的</w:t>
      </w:r>
      <w:r w:rsidRPr="00A25B2D">
        <w:t>web</w:t>
      </w:r>
      <w:r w:rsidRPr="00A25B2D">
        <w:rPr>
          <w:rFonts w:hint="eastAsia"/>
        </w:rPr>
        <w:t>应用开发中选用上述的配置的方式的话，需要用</w:t>
      </w:r>
      <w:r w:rsidRPr="00A25B2D">
        <w:t>AnnotationConfigWebApplicationContext </w:t>
      </w:r>
      <w:r w:rsidRPr="00A25B2D">
        <w:rPr>
          <w:rFonts w:hint="eastAsia"/>
        </w:rPr>
        <w:t>类来读取配置文件，可以用来配置</w:t>
      </w:r>
      <w:r w:rsidRPr="00A25B2D">
        <w:t>Spring</w:t>
      </w:r>
      <w:r w:rsidRPr="00A25B2D">
        <w:rPr>
          <w:rFonts w:hint="eastAsia"/>
        </w:rPr>
        <w:t>的</w:t>
      </w:r>
      <w:r w:rsidRPr="00A25B2D">
        <w:t>Servlet</w:t>
      </w:r>
      <w:r w:rsidRPr="00A25B2D">
        <w:rPr>
          <w:rFonts w:hint="eastAsia"/>
        </w:rPr>
        <w:t>监听器</w:t>
      </w:r>
      <w:r w:rsidRPr="00A25B2D">
        <w:t>ContextLoaderListener</w:t>
      </w:r>
      <w:r w:rsidRPr="00A25B2D">
        <w:rPr>
          <w:rFonts w:hint="eastAsia"/>
        </w:rPr>
        <w:t>或者</w:t>
      </w:r>
      <w:r w:rsidRPr="00A25B2D">
        <w:t>Spring MVC</w:t>
      </w:r>
      <w:r w:rsidRPr="00A25B2D">
        <w:rPr>
          <w:rFonts w:hint="eastAsia"/>
        </w:rPr>
        <w:t>的</w:t>
      </w:r>
      <w:r w:rsidRPr="00A25B2D">
        <w:t>DispatcherServlet</w:t>
      </w:r>
      <w:r w:rsidRPr="00A25B2D">
        <w:rPr>
          <w:rFonts w:hint="eastAsia"/>
        </w:rPr>
        <w:t>。</w:t>
      </w:r>
    </w:p>
    <w:p w:rsidR="00034D93" w:rsidRPr="00A25B2D" w:rsidRDefault="00034D93" w:rsidP="00A25B2D"/>
    <w:p w:rsidR="00034D93" w:rsidRPr="00A84BE3" w:rsidRDefault="00034D93" w:rsidP="00A84BE3">
      <w:r w:rsidRPr="00A84BE3">
        <w:t>&lt;web-app&gt;    </w:t>
      </w:r>
    </w:p>
    <w:p w:rsidR="00034D93" w:rsidRPr="00A84BE3" w:rsidRDefault="00034D93" w:rsidP="00A84BE3">
      <w:r w:rsidRPr="00A84BE3">
        <w:t>    &lt;!-- Configure ContextLoaderListener to use AnnotationConfigWebApplicationContext    </w:t>
      </w:r>
    </w:p>
    <w:p w:rsidR="00034D93" w:rsidRPr="00A84BE3" w:rsidRDefault="00034D93" w:rsidP="00A84BE3">
      <w:r w:rsidRPr="00A84BE3">
        <w:t>        instead of the default XmlWebApplicationContext --&gt;    </w:t>
      </w:r>
    </w:p>
    <w:p w:rsidR="00034D93" w:rsidRPr="00A84BE3" w:rsidRDefault="00034D93" w:rsidP="00A84BE3">
      <w:r w:rsidRPr="00A84BE3">
        <w:t>    &lt;context-param&gt;    </w:t>
      </w:r>
    </w:p>
    <w:p w:rsidR="00034D93" w:rsidRPr="00A84BE3" w:rsidRDefault="00034D93" w:rsidP="00A84BE3">
      <w:r w:rsidRPr="00A84BE3">
        <w:t>        &lt;param-name&gt;contextClass&lt;/param-name&gt;    </w:t>
      </w:r>
    </w:p>
    <w:p w:rsidR="00034D93" w:rsidRPr="00A84BE3" w:rsidRDefault="00034D93" w:rsidP="00A84BE3">
      <w:r w:rsidRPr="00A84BE3">
        <w:t>        &lt;param-value&gt;    </w:t>
      </w:r>
    </w:p>
    <w:p w:rsidR="00034D93" w:rsidRPr="00A84BE3" w:rsidRDefault="00034D93" w:rsidP="00A84BE3">
      <w:r w:rsidRPr="00A84BE3">
        <w:t>            org.springframework.web.context.support.AnnotationConfigWebApplicationContext    </w:t>
      </w:r>
    </w:p>
    <w:p w:rsidR="00034D93" w:rsidRPr="00A84BE3" w:rsidRDefault="00034D93" w:rsidP="00A84BE3">
      <w:r w:rsidRPr="00A84BE3">
        <w:t>        &lt;/param-value&gt;    </w:t>
      </w:r>
    </w:p>
    <w:p w:rsidR="00034D93" w:rsidRPr="00A84BE3" w:rsidRDefault="00034D93" w:rsidP="00A84BE3">
      <w:r w:rsidRPr="00A84BE3">
        <w:t>    &lt;/context-param&gt;    </w:t>
      </w:r>
    </w:p>
    <w:p w:rsidR="00034D93" w:rsidRPr="00A84BE3" w:rsidRDefault="00034D93" w:rsidP="00A84BE3">
      <w:r w:rsidRPr="00A84BE3">
        <w:t>     </w:t>
      </w:r>
    </w:p>
    <w:p w:rsidR="00034D93" w:rsidRPr="00A84BE3" w:rsidRDefault="00034D93" w:rsidP="00A84BE3">
      <w:r w:rsidRPr="00A84BE3">
        <w:t>    &lt;!-- Configuration locations must consist of one or more comma- or space-delimited    </w:t>
      </w:r>
    </w:p>
    <w:p w:rsidR="00034D93" w:rsidRPr="00A84BE3" w:rsidRDefault="00034D93" w:rsidP="00A84BE3">
      <w:r w:rsidRPr="00A84BE3">
        <w:t>        fully-qualified @Configuration classes. Fully-qualified packages may also be    </w:t>
      </w:r>
    </w:p>
    <w:p w:rsidR="00034D93" w:rsidRPr="00A84BE3" w:rsidRDefault="00034D93" w:rsidP="00A84BE3">
      <w:r w:rsidRPr="00A84BE3">
        <w:t>        specified for component-scanning --&gt;    </w:t>
      </w:r>
    </w:p>
    <w:p w:rsidR="00034D93" w:rsidRPr="00A84BE3" w:rsidRDefault="00034D93" w:rsidP="00A84BE3">
      <w:r w:rsidRPr="00A84BE3">
        <w:t>    &lt;context-param&gt;    </w:t>
      </w:r>
    </w:p>
    <w:p w:rsidR="00034D93" w:rsidRPr="00A84BE3" w:rsidRDefault="00034D93" w:rsidP="00A84BE3">
      <w:r w:rsidRPr="00A84BE3">
        <w:t>        &lt;param-name&gt;contextConfigLocation&lt;/param-name&gt;    </w:t>
      </w:r>
    </w:p>
    <w:p w:rsidR="00034D93" w:rsidRPr="00A84BE3" w:rsidRDefault="00034D93" w:rsidP="00A84BE3">
      <w:r w:rsidRPr="00A84BE3">
        <w:t>        &lt;param-value&gt;com.howtodoinjava.AppConfig&lt;/param-value&gt;    </w:t>
      </w:r>
    </w:p>
    <w:p w:rsidR="00034D93" w:rsidRPr="00A84BE3" w:rsidRDefault="00034D93" w:rsidP="00A84BE3">
      <w:r w:rsidRPr="00A84BE3">
        <w:t>    &lt;/context-param&gt;    </w:t>
      </w:r>
    </w:p>
    <w:p w:rsidR="00034D93" w:rsidRPr="00A84BE3" w:rsidRDefault="00034D93" w:rsidP="00A84BE3">
      <w:r w:rsidRPr="00A84BE3">
        <w:t>     </w:t>
      </w:r>
    </w:p>
    <w:p w:rsidR="00034D93" w:rsidRPr="00A84BE3" w:rsidRDefault="00034D93" w:rsidP="00A84BE3">
      <w:r w:rsidRPr="00A84BE3">
        <w:t>    &lt;!-- Bootstrap the root application context as usual using ContextLoaderListener --&gt;    </w:t>
      </w:r>
    </w:p>
    <w:p w:rsidR="00034D93" w:rsidRPr="00A84BE3" w:rsidRDefault="00034D93" w:rsidP="00A84BE3">
      <w:r w:rsidRPr="00A84BE3">
        <w:t>    &lt;listener&gt;    </w:t>
      </w:r>
    </w:p>
    <w:p w:rsidR="00034D93" w:rsidRPr="00A84BE3" w:rsidRDefault="00034D93" w:rsidP="00A84BE3">
      <w:r w:rsidRPr="00A84BE3">
        <w:t>        &lt;listener-class&gt;org.springframework.web.context.ContextLoaderListener&lt;/listener-class&gt;    </w:t>
      </w:r>
    </w:p>
    <w:p w:rsidR="00034D93" w:rsidRPr="00A84BE3" w:rsidRDefault="00034D93" w:rsidP="00A84BE3">
      <w:r w:rsidRPr="00A84BE3">
        <w:t>    &lt;/listener&gt;    </w:t>
      </w:r>
    </w:p>
    <w:p w:rsidR="00034D93" w:rsidRPr="00A84BE3" w:rsidRDefault="00034D93" w:rsidP="00A84BE3">
      <w:r w:rsidRPr="00A84BE3">
        <w:t>     </w:t>
      </w:r>
    </w:p>
    <w:p w:rsidR="00034D93" w:rsidRPr="00A84BE3" w:rsidRDefault="00034D93" w:rsidP="00A84BE3">
      <w:r w:rsidRPr="00A84BE3">
        <w:t>    &lt;!-- Declare a Spring MVC DispatcherServlet as usual --&gt;    </w:t>
      </w:r>
    </w:p>
    <w:p w:rsidR="00034D93" w:rsidRPr="00A84BE3" w:rsidRDefault="00034D93" w:rsidP="00A84BE3">
      <w:r w:rsidRPr="00A84BE3">
        <w:t>    &lt;servlet&gt;    </w:t>
      </w:r>
    </w:p>
    <w:p w:rsidR="00034D93" w:rsidRPr="00A84BE3" w:rsidRDefault="00034D93" w:rsidP="00A84BE3">
      <w:r w:rsidRPr="00A84BE3">
        <w:t>        &lt;servlet-name&gt;dispatcher&lt;/servlet-name&gt;    </w:t>
      </w:r>
    </w:p>
    <w:p w:rsidR="00034D93" w:rsidRPr="00A84BE3" w:rsidRDefault="00034D93" w:rsidP="00A84BE3">
      <w:r w:rsidRPr="00A84BE3">
        <w:t>        &lt;servlet-class&gt;org.springframework.web.servlet.DispatcherServlet&lt;/servlet-class&gt;    </w:t>
      </w:r>
    </w:p>
    <w:p w:rsidR="00034D93" w:rsidRPr="00A84BE3" w:rsidRDefault="00034D93" w:rsidP="00A84BE3">
      <w:r w:rsidRPr="00A84BE3">
        <w:t>        &lt;!-- Configure DispatcherServlet to use AnnotationConfigWebApplicationContext    </w:t>
      </w:r>
    </w:p>
    <w:p w:rsidR="00034D93" w:rsidRPr="00A84BE3" w:rsidRDefault="00034D93" w:rsidP="00A84BE3">
      <w:r w:rsidRPr="00A84BE3">
        <w:t>            instead of the default XmlWebApplicationContext --&gt;    </w:t>
      </w:r>
    </w:p>
    <w:p w:rsidR="00034D93" w:rsidRPr="00A84BE3" w:rsidRDefault="00034D93" w:rsidP="00A84BE3">
      <w:r w:rsidRPr="00A84BE3">
        <w:t>        &lt;init-param&gt;    </w:t>
      </w:r>
    </w:p>
    <w:p w:rsidR="00034D93" w:rsidRPr="00A84BE3" w:rsidRDefault="00034D93" w:rsidP="00A84BE3">
      <w:r w:rsidRPr="00A84BE3">
        <w:t>            &lt;param-name&gt;contextClass&lt;/param-name&gt;    </w:t>
      </w:r>
    </w:p>
    <w:p w:rsidR="00034D93" w:rsidRPr="00A84BE3" w:rsidRDefault="00034D93" w:rsidP="00A84BE3">
      <w:r w:rsidRPr="00A84BE3">
        <w:t>            &lt;param-value&gt;    </w:t>
      </w:r>
    </w:p>
    <w:p w:rsidR="00034D93" w:rsidRPr="00A84BE3" w:rsidRDefault="00034D93" w:rsidP="00A84BE3">
      <w:r w:rsidRPr="00A84BE3">
        <w:t>                org.springframework.web.context.support.AnnotationConfigWebApplicationContext    </w:t>
      </w:r>
    </w:p>
    <w:p w:rsidR="00034D93" w:rsidRPr="00A84BE3" w:rsidRDefault="00034D93" w:rsidP="00A84BE3">
      <w:r w:rsidRPr="00A84BE3">
        <w:t>            &lt;/param-value&gt;    </w:t>
      </w:r>
    </w:p>
    <w:p w:rsidR="00034D93" w:rsidRPr="00A84BE3" w:rsidRDefault="00034D93" w:rsidP="00A84BE3">
      <w:r w:rsidRPr="00A84BE3">
        <w:t>        &lt;/init-param&gt;    </w:t>
      </w:r>
    </w:p>
    <w:p w:rsidR="00034D93" w:rsidRPr="00A84BE3" w:rsidRDefault="00034D93" w:rsidP="00A84BE3">
      <w:r w:rsidRPr="00A84BE3">
        <w:t>        &lt;!-- Again, config locations must consist of one or more comma- or space-delimited    </w:t>
      </w:r>
    </w:p>
    <w:p w:rsidR="00034D93" w:rsidRPr="00A84BE3" w:rsidRDefault="00034D93" w:rsidP="00A84BE3">
      <w:r w:rsidRPr="00A84BE3">
        <w:t>            and fully-qualified @Configuration classes --&gt;    </w:t>
      </w:r>
    </w:p>
    <w:p w:rsidR="00034D93" w:rsidRPr="00A84BE3" w:rsidRDefault="00034D93" w:rsidP="00A84BE3">
      <w:r w:rsidRPr="00A84BE3">
        <w:t>        &lt;init-param&gt;    </w:t>
      </w:r>
    </w:p>
    <w:p w:rsidR="00034D93" w:rsidRPr="00A84BE3" w:rsidRDefault="00034D93" w:rsidP="00A84BE3">
      <w:r w:rsidRPr="00A84BE3">
        <w:t>            &lt;param-name&gt;contextConfigLocation&lt;/param-name&gt;    </w:t>
      </w:r>
    </w:p>
    <w:p w:rsidR="00034D93" w:rsidRPr="00A84BE3" w:rsidRDefault="00034D93" w:rsidP="00A84BE3">
      <w:r w:rsidRPr="00A84BE3">
        <w:t>            &lt;param-value&gt;com.howtodoinjava.web.MvcConfig&lt;/param-value&gt;    </w:t>
      </w:r>
    </w:p>
    <w:p w:rsidR="00034D93" w:rsidRPr="00A84BE3" w:rsidRDefault="00034D93" w:rsidP="00A84BE3">
      <w:r w:rsidRPr="00A84BE3">
        <w:t>        &lt;/init-param&gt;    </w:t>
      </w:r>
    </w:p>
    <w:p w:rsidR="00034D93" w:rsidRPr="00A84BE3" w:rsidRDefault="00034D93" w:rsidP="00A84BE3">
      <w:r w:rsidRPr="00A84BE3">
        <w:t>    &lt;/servlet&gt;    </w:t>
      </w:r>
    </w:p>
    <w:p w:rsidR="00034D93" w:rsidRPr="00A84BE3" w:rsidRDefault="00034D93" w:rsidP="00A84BE3">
      <w:r w:rsidRPr="00A84BE3">
        <w:t>     </w:t>
      </w:r>
    </w:p>
    <w:p w:rsidR="00034D93" w:rsidRPr="00A84BE3" w:rsidRDefault="00034D93" w:rsidP="00A84BE3">
      <w:r w:rsidRPr="00A84BE3">
        <w:t>    &lt;!-- map all requests for /app/* to the dispatcher servlet --&gt;    </w:t>
      </w:r>
    </w:p>
    <w:p w:rsidR="00034D93" w:rsidRPr="00A84BE3" w:rsidRDefault="00034D93" w:rsidP="00A84BE3">
      <w:r w:rsidRPr="00A84BE3">
        <w:t>    &lt;servlet-mapping&gt;    </w:t>
      </w:r>
    </w:p>
    <w:p w:rsidR="00034D93" w:rsidRPr="00A84BE3" w:rsidRDefault="00034D93" w:rsidP="00A84BE3">
      <w:r w:rsidRPr="00A84BE3">
        <w:t>        &lt;servlet-name&gt;dispatcher&lt;/servlet-name&gt;    </w:t>
      </w:r>
    </w:p>
    <w:p w:rsidR="00034D93" w:rsidRPr="00A84BE3" w:rsidRDefault="00034D93" w:rsidP="00A84BE3">
      <w:r w:rsidRPr="00A84BE3">
        <w:t>        &lt;url-pattern&gt;/app/*&lt;/url-pattern&gt;    </w:t>
      </w:r>
    </w:p>
    <w:p w:rsidR="00034D93" w:rsidRPr="00A84BE3" w:rsidRDefault="00034D93" w:rsidP="00A84BE3">
      <w:r w:rsidRPr="00A84BE3">
        <w:t>    &lt;/servlet-mapping&gt;    </w:t>
      </w:r>
    </w:p>
    <w:p w:rsidR="00034D93" w:rsidRPr="00A84BE3" w:rsidRDefault="00034D93" w:rsidP="00A84BE3">
      <w:r w:rsidRPr="00A84BE3">
        <w:t>&lt;/web-app    </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0" w:name="t9"/>
      <w:bookmarkEnd w:id="10"/>
      <w:r w:rsidRPr="000728FB">
        <w:rPr>
          <w:rFonts w:ascii="Microsoft YaHei" w:eastAsia="Microsoft YaHei" w:hAnsi="Microsoft YaHei" w:cs="SimSun"/>
          <w:color w:val="006600"/>
          <w:kern w:val="0"/>
          <w:sz w:val="30"/>
          <w:szCs w:val="30"/>
        </w:rPr>
        <w:t>9</w:t>
      </w:r>
      <w:r w:rsidRPr="000728FB">
        <w:rPr>
          <w:rFonts w:ascii="Microsoft YaHei" w:eastAsia="Microsoft YaHei" w:hAnsi="Microsoft YaHei" w:cs="SimSun" w:hint="eastAsia"/>
          <w:color w:val="006600"/>
          <w:kern w:val="0"/>
          <w:sz w:val="30"/>
          <w:szCs w:val="30"/>
        </w:rPr>
        <w:t>、怎样用注解的方式配置</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w:t>
      </w:r>
    </w:p>
    <w:p w:rsidR="00034D93" w:rsidRPr="0081514A" w:rsidRDefault="00034D93" w:rsidP="0081514A">
      <w:r w:rsidRPr="0081514A">
        <w:t>Spring</w:t>
      </w:r>
      <w:r w:rsidRPr="0081514A">
        <w:rPr>
          <w:rFonts w:hint="eastAsia"/>
        </w:rPr>
        <w:t>在</w:t>
      </w:r>
      <w:r w:rsidRPr="0081514A">
        <w:t>2.5</w:t>
      </w:r>
      <w:r w:rsidRPr="0081514A">
        <w:rPr>
          <w:rFonts w:hint="eastAsia"/>
        </w:rPr>
        <w:t>版本以后开始支持用注解的方式来配置依赖注入。可以用注解的方式来替代</w:t>
      </w:r>
      <w:r w:rsidRPr="0081514A">
        <w:t>XML</w:t>
      </w:r>
      <w:r w:rsidRPr="0081514A">
        <w:rPr>
          <w:rFonts w:hint="eastAsia"/>
        </w:rPr>
        <w:t>方式的</w:t>
      </w:r>
      <w:r w:rsidRPr="0081514A">
        <w:t>bean</w:t>
      </w:r>
      <w:r w:rsidRPr="0081514A">
        <w:rPr>
          <w:rFonts w:hint="eastAsia"/>
        </w:rPr>
        <w:t>描述，可以将</w:t>
      </w:r>
      <w:r w:rsidRPr="0081514A">
        <w:t>bean</w:t>
      </w:r>
      <w:r w:rsidRPr="0081514A">
        <w:rPr>
          <w:rFonts w:hint="eastAsia"/>
        </w:rPr>
        <w:t>描述转移到组件类的内部，只需要在相关类上、方法上或者字段声明上使用注解即可。注解注入将会被容器在</w:t>
      </w:r>
      <w:r w:rsidRPr="0081514A">
        <w:t>XML</w:t>
      </w:r>
      <w:r w:rsidRPr="0081514A">
        <w:rPr>
          <w:rFonts w:hint="eastAsia"/>
        </w:rPr>
        <w:t>注入之前被处理，所以后者会覆盖掉前者对于同一个属性的处理结果。</w:t>
      </w:r>
    </w:p>
    <w:p w:rsidR="00034D93" w:rsidRPr="0081514A" w:rsidRDefault="00034D93" w:rsidP="0081514A">
      <w:r w:rsidRPr="0081514A">
        <w:rPr>
          <w:rFonts w:hint="eastAsia"/>
        </w:rPr>
        <w:t>注解装配在</w:t>
      </w:r>
      <w:r w:rsidRPr="0081514A">
        <w:t>Spring</w:t>
      </w:r>
      <w:r w:rsidRPr="0081514A">
        <w:rPr>
          <w:rFonts w:hint="eastAsia"/>
        </w:rPr>
        <w:t>中是默认关闭的。所以需要在</w:t>
      </w:r>
      <w:r w:rsidRPr="0081514A">
        <w:t>Spring</w:t>
      </w:r>
      <w:r w:rsidRPr="0081514A">
        <w:rPr>
          <w:rFonts w:hint="eastAsia"/>
        </w:rPr>
        <w:t>文件中配置一下才能使用基于注解的装配模式。如果你想要在你的应用程序中使用关于注解的方法的话，请参考如下的配置。</w:t>
      </w:r>
    </w:p>
    <w:p w:rsidR="00034D93" w:rsidRDefault="00034D93" w:rsidP="0081514A"/>
    <w:p w:rsidR="00034D93" w:rsidRPr="0081514A" w:rsidRDefault="00034D93" w:rsidP="0081514A">
      <w:r w:rsidRPr="0081514A">
        <w:t>&lt;beans&gt;    </w:t>
      </w:r>
    </w:p>
    <w:p w:rsidR="00034D93" w:rsidRPr="0081514A" w:rsidRDefault="00034D93" w:rsidP="0081514A">
      <w:r w:rsidRPr="0081514A">
        <w:t>   &lt;context:annotation-config/&gt;    </w:t>
      </w:r>
    </w:p>
    <w:p w:rsidR="00034D93" w:rsidRPr="0081514A" w:rsidRDefault="00034D93" w:rsidP="0081514A">
      <w:r w:rsidRPr="0081514A">
        <w:t>   &lt;!-- bean definitions go here --&gt;    </w:t>
      </w:r>
    </w:p>
    <w:p w:rsidR="00034D93" w:rsidRPr="000728FB" w:rsidRDefault="00034D93" w:rsidP="0081514A">
      <w:pPr>
        <w:rPr>
          <w:rFonts w:ascii="Consolas" w:eastAsia="Microsoft YaHei" w:hAnsi="Consolas" w:cs="Consolas"/>
          <w:color w:val="5C5C5C"/>
          <w:kern w:val="0"/>
          <w:sz w:val="18"/>
          <w:szCs w:val="18"/>
        </w:rPr>
      </w:pPr>
      <w:r w:rsidRPr="0081514A">
        <w:t>&lt;/beans&gt;   </w:t>
      </w:r>
      <w:r w:rsidRPr="000728FB">
        <w:rPr>
          <w:rFonts w:ascii="Consolas" w:eastAsia="Microsoft YaHei" w:hAnsi="Consolas" w:cs="Consolas"/>
          <w:color w:val="000000"/>
          <w:kern w:val="0"/>
          <w:sz w:val="18"/>
          <w:szCs w:val="18"/>
          <w:bdr w:val="none" w:sz="0" w:space="0" w:color="auto" w:frame="1"/>
        </w:rPr>
        <w:t> </w:t>
      </w:r>
    </w:p>
    <w:p w:rsidR="00034D93" w:rsidRPr="001F7D76" w:rsidRDefault="00034D93" w:rsidP="001F7D76">
      <w:r w:rsidRPr="001F7D76">
        <w:rPr>
          <w:rFonts w:hint="eastAsia"/>
        </w:rPr>
        <w:t>在</w:t>
      </w:r>
      <w:r w:rsidRPr="001F7D76">
        <w:t> &lt;context:annotation-config/&gt;</w:t>
      </w:r>
      <w:r w:rsidRPr="001F7D76">
        <w:rPr>
          <w:rFonts w:hint="eastAsia"/>
        </w:rPr>
        <w:t>标签配置完成以后，就可以用注解的方式在</w:t>
      </w:r>
      <w:r w:rsidRPr="001F7D76">
        <w:t>Spring</w:t>
      </w:r>
      <w:r w:rsidRPr="001F7D76">
        <w:rPr>
          <w:rFonts w:hint="eastAsia"/>
        </w:rPr>
        <w:t>中向属性、方法和构造方法中自动装配变量。</w:t>
      </w:r>
    </w:p>
    <w:p w:rsidR="00034D93" w:rsidRPr="00136E8E" w:rsidRDefault="00034D93" w:rsidP="00136E8E">
      <w:r w:rsidRPr="00136E8E">
        <w:rPr>
          <w:rFonts w:hint="eastAsia"/>
        </w:rPr>
        <w:t>下面是几种比较重要的注解类型：</w:t>
      </w:r>
    </w:p>
    <w:p w:rsidR="00034D93" w:rsidRPr="00136E8E" w:rsidRDefault="00034D93" w:rsidP="001F7D76">
      <w:pPr>
        <w:rPr>
          <w:color w:val="FF0000"/>
        </w:rPr>
      </w:pPr>
      <w:r w:rsidRPr="00136E8E">
        <w:rPr>
          <w:color w:val="FF0000"/>
        </w:rPr>
        <w:t>@Required</w:t>
      </w:r>
      <w:r w:rsidRPr="00136E8E">
        <w:rPr>
          <w:rFonts w:hint="eastAsia"/>
          <w:color w:val="FF0000"/>
        </w:rPr>
        <w:t>：该注解应用于设值方法。</w:t>
      </w:r>
    </w:p>
    <w:p w:rsidR="00034D93" w:rsidRPr="00136E8E" w:rsidRDefault="00034D93" w:rsidP="001F7D76">
      <w:pPr>
        <w:rPr>
          <w:color w:val="FF0000"/>
        </w:rPr>
      </w:pPr>
      <w:r w:rsidRPr="00136E8E">
        <w:rPr>
          <w:color w:val="FF0000"/>
        </w:rPr>
        <w:t>@Autowired</w:t>
      </w:r>
      <w:r w:rsidRPr="00136E8E">
        <w:rPr>
          <w:rFonts w:hint="eastAsia"/>
          <w:color w:val="FF0000"/>
        </w:rPr>
        <w:t>：该注解应用于有值设值方法、非设值方法、构造方法和变量。</w:t>
      </w:r>
    </w:p>
    <w:p w:rsidR="00034D93" w:rsidRPr="00136E8E" w:rsidRDefault="00034D93" w:rsidP="001F7D76">
      <w:pPr>
        <w:rPr>
          <w:color w:val="FF0000"/>
        </w:rPr>
      </w:pPr>
      <w:r w:rsidRPr="00136E8E">
        <w:rPr>
          <w:color w:val="FF0000"/>
        </w:rPr>
        <w:t>@Qualifier</w:t>
      </w:r>
      <w:r w:rsidRPr="00136E8E">
        <w:rPr>
          <w:rFonts w:hint="eastAsia"/>
          <w:color w:val="FF0000"/>
        </w:rPr>
        <w:t>：该注解和</w:t>
      </w:r>
      <w:r w:rsidRPr="00136E8E">
        <w:rPr>
          <w:color w:val="FF0000"/>
        </w:rPr>
        <w:t>@Autowired</w:t>
      </w:r>
      <w:r w:rsidRPr="00136E8E">
        <w:rPr>
          <w:rFonts w:hint="eastAsia"/>
          <w:color w:val="FF0000"/>
        </w:rPr>
        <w:t>注解搭配使用，用于消除特定</w:t>
      </w:r>
      <w:r w:rsidRPr="00136E8E">
        <w:rPr>
          <w:color w:val="FF0000"/>
        </w:rPr>
        <w:t>bean</w:t>
      </w:r>
      <w:r w:rsidRPr="00136E8E">
        <w:rPr>
          <w:rFonts w:hint="eastAsia"/>
          <w:color w:val="FF0000"/>
        </w:rPr>
        <w:t>自动装配的歧义。</w:t>
      </w:r>
    </w:p>
    <w:p w:rsidR="00034D93" w:rsidRDefault="00034D93" w:rsidP="001F7D76">
      <w:r w:rsidRPr="001F7D76">
        <w:t>JSR-250 Annotations</w:t>
      </w:r>
      <w:r w:rsidRPr="001F7D76">
        <w:rPr>
          <w:rFonts w:hint="eastAsia"/>
        </w:rPr>
        <w:t>：</w:t>
      </w:r>
      <w:r w:rsidRPr="001F7D76">
        <w:t>Spring</w:t>
      </w:r>
      <w:r w:rsidRPr="001F7D76">
        <w:rPr>
          <w:rFonts w:hint="eastAsia"/>
        </w:rPr>
        <w:t>支持基于</w:t>
      </w:r>
      <w:r w:rsidRPr="001F7D76">
        <w:t xml:space="preserve">JSR-250 </w:t>
      </w:r>
      <w:r w:rsidRPr="001F7D76">
        <w:rPr>
          <w:rFonts w:hint="eastAsia"/>
        </w:rPr>
        <w:t>注解的以下注解，</w:t>
      </w:r>
      <w:r w:rsidRPr="001F7D76">
        <w:t>@Resource</w:t>
      </w:r>
      <w:r w:rsidRPr="001F7D76">
        <w:rPr>
          <w:rFonts w:hint="eastAsia"/>
        </w:rPr>
        <w:t>、</w:t>
      </w:r>
      <w:r w:rsidRPr="001F7D76">
        <w:t xml:space="preserve">@PostConstruct </w:t>
      </w:r>
      <w:r w:rsidRPr="001F7D76">
        <w:rPr>
          <w:rFonts w:hint="eastAsia"/>
        </w:rPr>
        <w:t>和</w:t>
      </w:r>
      <w:r w:rsidRPr="001F7D76">
        <w:t xml:space="preserve"> @PreDestroy</w:t>
      </w:r>
      <w:r w:rsidRPr="001F7D76">
        <w:rPr>
          <w:rFonts w:hint="eastAsia"/>
        </w:rPr>
        <w:t>。</w:t>
      </w:r>
    </w:p>
    <w:p w:rsidR="00034D93" w:rsidRDefault="00034D93" w:rsidP="001F7D76"/>
    <w:p w:rsidR="00034D93" w:rsidRPr="001F7D76" w:rsidRDefault="00034D93" w:rsidP="001F7D76"/>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1" w:name="t10"/>
      <w:bookmarkEnd w:id="11"/>
      <w:r w:rsidRPr="000728FB">
        <w:rPr>
          <w:rFonts w:ascii="Microsoft YaHei" w:eastAsia="Microsoft YaHei" w:hAnsi="Microsoft YaHei" w:cs="SimSun"/>
          <w:color w:val="006600"/>
          <w:kern w:val="0"/>
          <w:sz w:val="30"/>
          <w:szCs w:val="30"/>
        </w:rPr>
        <w:t>10</w:t>
      </w:r>
      <w:r w:rsidRPr="000728FB">
        <w:rPr>
          <w:rFonts w:ascii="Microsoft YaHei" w:eastAsia="Microsoft YaHei" w:hAnsi="Microsoft YaHei" w:cs="SimSun" w:hint="eastAsia"/>
          <w:color w:val="006600"/>
          <w:kern w:val="0"/>
          <w:sz w:val="30"/>
          <w:szCs w:val="30"/>
        </w:rPr>
        <w:t>、请解释</w:t>
      </w:r>
      <w:r w:rsidRPr="000728FB">
        <w:rPr>
          <w:rFonts w:ascii="Microsoft YaHei" w:eastAsia="Microsoft YaHei" w:hAnsi="Microsoft YaHei" w:cs="SimSun"/>
          <w:color w:val="006600"/>
          <w:kern w:val="0"/>
          <w:sz w:val="30"/>
          <w:szCs w:val="30"/>
        </w:rPr>
        <w:t>Spring Bean</w:t>
      </w:r>
      <w:r w:rsidRPr="000728FB">
        <w:rPr>
          <w:rFonts w:ascii="Microsoft YaHei" w:eastAsia="Microsoft YaHei" w:hAnsi="Microsoft YaHei" w:cs="SimSun" w:hint="eastAsia"/>
          <w:color w:val="006600"/>
          <w:kern w:val="0"/>
          <w:sz w:val="30"/>
          <w:szCs w:val="30"/>
        </w:rPr>
        <w:t>的生命周期？</w:t>
      </w:r>
    </w:p>
    <w:p w:rsidR="00034D93" w:rsidRPr="00655D9E" w:rsidRDefault="00034D93" w:rsidP="00655D9E">
      <w:r w:rsidRPr="00655D9E">
        <w:t>Spring Bean</w:t>
      </w:r>
      <w:r w:rsidRPr="00655D9E">
        <w:rPr>
          <w:rFonts w:hint="eastAsia"/>
        </w:rPr>
        <w:t>的生命周期简单易懂。在一个</w:t>
      </w:r>
      <w:r w:rsidRPr="00655D9E">
        <w:t>bean</w:t>
      </w:r>
      <w:r w:rsidRPr="00655D9E">
        <w:rPr>
          <w:rFonts w:hint="eastAsia"/>
        </w:rPr>
        <w:t>实例被初始化时，需要执行一系列的初始化操作以达到可用的状态。同样的，当一个</w:t>
      </w:r>
      <w:r w:rsidRPr="00655D9E">
        <w:t>bean</w:t>
      </w:r>
      <w:r w:rsidRPr="00655D9E">
        <w:rPr>
          <w:rFonts w:hint="eastAsia"/>
        </w:rPr>
        <w:t>不在被调用时需要进行相关的析构操作，并从</w:t>
      </w:r>
      <w:r w:rsidRPr="00655D9E">
        <w:t>bean</w:t>
      </w:r>
      <w:r w:rsidRPr="00655D9E">
        <w:rPr>
          <w:rFonts w:hint="eastAsia"/>
        </w:rPr>
        <w:t>容器中移除。</w:t>
      </w:r>
    </w:p>
    <w:p w:rsidR="00034D93" w:rsidRPr="00655D9E" w:rsidRDefault="00034D93" w:rsidP="00655D9E">
      <w:r w:rsidRPr="00655D9E">
        <w:t xml:space="preserve">Spring bean factory </w:t>
      </w:r>
      <w:r w:rsidRPr="00655D9E">
        <w:rPr>
          <w:rFonts w:hint="eastAsia"/>
        </w:rPr>
        <w:t>负责管理在</w:t>
      </w:r>
      <w:r w:rsidRPr="00655D9E">
        <w:t>spring</w:t>
      </w:r>
      <w:r w:rsidRPr="00655D9E">
        <w:rPr>
          <w:rFonts w:hint="eastAsia"/>
        </w:rPr>
        <w:t>容器中被创建的</w:t>
      </w:r>
      <w:r w:rsidRPr="00655D9E">
        <w:t>bean</w:t>
      </w:r>
      <w:r w:rsidRPr="00655D9E">
        <w:rPr>
          <w:rFonts w:hint="eastAsia"/>
        </w:rPr>
        <w:t>的生命周期。</w:t>
      </w:r>
      <w:r w:rsidRPr="00655D9E">
        <w:t>Bean</w:t>
      </w:r>
      <w:r w:rsidRPr="00655D9E">
        <w:rPr>
          <w:rFonts w:hint="eastAsia"/>
        </w:rPr>
        <w:t>的生命周期由两组回调（</w:t>
      </w:r>
      <w:r w:rsidRPr="00655D9E">
        <w:t>call back</w:t>
      </w:r>
      <w:r w:rsidRPr="00655D9E">
        <w:rPr>
          <w:rFonts w:hint="eastAsia"/>
        </w:rPr>
        <w:t>）方法组成。</w:t>
      </w:r>
    </w:p>
    <w:p w:rsidR="00034D93" w:rsidRPr="00655D9E" w:rsidRDefault="00034D93" w:rsidP="00655D9E">
      <w:r>
        <w:t>1</w:t>
      </w:r>
      <w:r w:rsidRPr="00655D9E">
        <w:rPr>
          <w:rFonts w:hint="eastAsia"/>
        </w:rPr>
        <w:t>初始化之后调用的回调方法。</w:t>
      </w:r>
    </w:p>
    <w:p w:rsidR="00034D93" w:rsidRPr="00655D9E" w:rsidRDefault="00034D93" w:rsidP="00655D9E">
      <w:r>
        <w:t xml:space="preserve">2 </w:t>
      </w:r>
      <w:r w:rsidRPr="00655D9E">
        <w:rPr>
          <w:rFonts w:hint="eastAsia"/>
        </w:rPr>
        <w:t>销毁之前调用的回调方法。</w:t>
      </w:r>
    </w:p>
    <w:p w:rsidR="00034D93" w:rsidRPr="000728FB" w:rsidRDefault="00034D93" w:rsidP="000728FB">
      <w:pPr>
        <w:widowControl/>
        <w:wordWrap w:val="0"/>
        <w:spacing w:after="300" w:line="315" w:lineRule="atLeast"/>
        <w:rPr>
          <w:rFonts w:ascii="Microsoft YaHei" w:eastAsia="Microsoft YaHei" w:hAnsi="Microsoft YaHei" w:cs="SimSun"/>
          <w:color w:val="4F4F4F"/>
          <w:kern w:val="0"/>
          <w:szCs w:val="21"/>
        </w:rPr>
      </w:pPr>
      <w:r w:rsidRPr="000728FB">
        <w:rPr>
          <w:rFonts w:ascii="Microsoft YaHei" w:eastAsia="Microsoft YaHei" w:hAnsi="Microsoft YaHei" w:cs="SimSun"/>
          <w:color w:val="4F4F4F"/>
          <w:kern w:val="0"/>
          <w:szCs w:val="21"/>
        </w:rPr>
        <w:t>Spring</w:t>
      </w:r>
      <w:r w:rsidRPr="000728FB">
        <w:rPr>
          <w:rFonts w:ascii="Microsoft YaHei" w:eastAsia="Microsoft YaHei" w:hAnsi="Microsoft YaHei" w:cs="SimSun" w:hint="eastAsia"/>
          <w:color w:val="4F4F4F"/>
          <w:kern w:val="0"/>
          <w:szCs w:val="21"/>
        </w:rPr>
        <w:t>框架提供了以下四种方式来管理</w:t>
      </w:r>
      <w:r w:rsidRPr="000728FB">
        <w:rPr>
          <w:rFonts w:ascii="Microsoft YaHei" w:eastAsia="Microsoft YaHei" w:hAnsi="Microsoft YaHei" w:cs="SimSun"/>
          <w:color w:val="4F4F4F"/>
          <w:kern w:val="0"/>
          <w:szCs w:val="21"/>
        </w:rPr>
        <w:t>bean</w:t>
      </w:r>
      <w:r w:rsidRPr="000728FB">
        <w:rPr>
          <w:rFonts w:ascii="Microsoft YaHei" w:eastAsia="Microsoft YaHei" w:hAnsi="Microsoft YaHei" w:cs="SimSun" w:hint="eastAsia"/>
          <w:color w:val="4F4F4F"/>
          <w:kern w:val="0"/>
          <w:szCs w:val="21"/>
        </w:rPr>
        <w:t>的生命周期事件：</w:t>
      </w:r>
    </w:p>
    <w:p w:rsidR="00034D93" w:rsidRPr="00734F25" w:rsidRDefault="00034D93" w:rsidP="00734F25">
      <w:r w:rsidRPr="00734F25">
        <w:t>InitializingBean</w:t>
      </w:r>
      <w:r w:rsidRPr="00734F25">
        <w:rPr>
          <w:rFonts w:hint="eastAsia"/>
        </w:rPr>
        <w:t>和</w:t>
      </w:r>
      <w:r w:rsidRPr="00734F25">
        <w:t>DisposableBean</w:t>
      </w:r>
      <w:r w:rsidRPr="00734F25">
        <w:rPr>
          <w:rFonts w:hint="eastAsia"/>
        </w:rPr>
        <w:t>回调接口</w:t>
      </w:r>
    </w:p>
    <w:p w:rsidR="00034D93" w:rsidRPr="00734F25" w:rsidRDefault="00034D93" w:rsidP="00734F25">
      <w:r w:rsidRPr="00734F25">
        <w:rPr>
          <w:rFonts w:hint="eastAsia"/>
        </w:rPr>
        <w:t>针对特殊行为的其他</w:t>
      </w:r>
      <w:r w:rsidRPr="00734F25">
        <w:t>Aware</w:t>
      </w:r>
      <w:r w:rsidRPr="00734F25">
        <w:rPr>
          <w:rFonts w:hint="eastAsia"/>
        </w:rPr>
        <w:t>接口</w:t>
      </w:r>
    </w:p>
    <w:p w:rsidR="00034D93" w:rsidRPr="00734F25" w:rsidRDefault="00034D93" w:rsidP="00734F25">
      <w:r w:rsidRPr="00734F25">
        <w:t>Bean</w:t>
      </w:r>
      <w:r w:rsidRPr="00734F25">
        <w:rPr>
          <w:rFonts w:hint="eastAsia"/>
        </w:rPr>
        <w:t>配置文件中的</w:t>
      </w:r>
      <w:r w:rsidRPr="00734F25">
        <w:t>Custom init()</w:t>
      </w:r>
      <w:r w:rsidRPr="00734F25">
        <w:rPr>
          <w:rFonts w:hint="eastAsia"/>
        </w:rPr>
        <w:t>方法和</w:t>
      </w:r>
      <w:r w:rsidRPr="00734F25">
        <w:t>destroy()</w:t>
      </w:r>
      <w:r w:rsidRPr="00734F25">
        <w:rPr>
          <w:rFonts w:hint="eastAsia"/>
        </w:rPr>
        <w:t>方法</w:t>
      </w:r>
    </w:p>
    <w:p w:rsidR="00034D93" w:rsidRPr="00734F25" w:rsidRDefault="00034D93" w:rsidP="00734F25">
      <w:r w:rsidRPr="00734F25">
        <w:t>@PostConstruct</w:t>
      </w:r>
      <w:r w:rsidRPr="00734F25">
        <w:rPr>
          <w:rFonts w:hint="eastAsia"/>
        </w:rPr>
        <w:t>和</w:t>
      </w:r>
      <w:r w:rsidRPr="00734F25">
        <w:t>@PreDestroy</w:t>
      </w:r>
      <w:r w:rsidRPr="00734F25">
        <w:rPr>
          <w:rFonts w:hint="eastAsia"/>
        </w:rPr>
        <w:t>注解方式</w:t>
      </w:r>
    </w:p>
    <w:p w:rsidR="00034D93" w:rsidRPr="00734F25" w:rsidRDefault="00034D93" w:rsidP="00734F25">
      <w:r w:rsidRPr="00734F25">
        <w:rPr>
          <w:rFonts w:hint="eastAsia"/>
        </w:rPr>
        <w:t>使用</w:t>
      </w:r>
      <w:r w:rsidRPr="00734F25">
        <w:t>customInit()</w:t>
      </w:r>
      <w:r w:rsidRPr="00734F25">
        <w:rPr>
          <w:rFonts w:hint="eastAsia"/>
        </w:rPr>
        <w:t>和</w:t>
      </w:r>
      <w:r w:rsidRPr="00734F25">
        <w:t> customDestroy()</w:t>
      </w:r>
      <w:r w:rsidRPr="00734F25">
        <w:rPr>
          <w:rFonts w:hint="eastAsia"/>
        </w:rPr>
        <w:t>方法管理</w:t>
      </w:r>
      <w:r w:rsidRPr="00734F25">
        <w:t>bean</w:t>
      </w:r>
      <w:r w:rsidRPr="00734F25">
        <w:rPr>
          <w:rFonts w:hint="eastAsia"/>
        </w:rPr>
        <w:t>生命周期的代码样例如下：</w:t>
      </w:r>
    </w:p>
    <w:p w:rsidR="00034D93" w:rsidRDefault="00034D93" w:rsidP="00734F25"/>
    <w:p w:rsidR="00034D93" w:rsidRPr="00586510" w:rsidRDefault="00034D93" w:rsidP="00734F25">
      <w:pPr>
        <w:rPr>
          <w:color w:val="FF0000"/>
        </w:rPr>
      </w:pPr>
      <w:r w:rsidRPr="00586510">
        <w:rPr>
          <w:color w:val="FF0000"/>
        </w:rPr>
        <w:t>&lt;beans&gt;    </w:t>
      </w:r>
    </w:p>
    <w:p w:rsidR="00034D93" w:rsidRDefault="00034D93" w:rsidP="00586510">
      <w:pPr>
        <w:ind w:firstLineChars="233" w:firstLine="31680"/>
        <w:rPr>
          <w:color w:val="FF0000"/>
        </w:rPr>
      </w:pPr>
      <w:r w:rsidRPr="00586510">
        <w:rPr>
          <w:color w:val="FF0000"/>
        </w:rPr>
        <w:t>&lt;bean id="demoBean" class="com.somnus.task.DemoBean" init-method="customInit" destroy-method="customDestroy"&gt;</w:t>
      </w:r>
    </w:p>
    <w:p w:rsidR="00034D93" w:rsidRPr="00586510" w:rsidRDefault="00034D93" w:rsidP="00586510">
      <w:pPr>
        <w:ind w:firstLineChars="233" w:firstLine="31680"/>
        <w:rPr>
          <w:color w:val="FF0000"/>
        </w:rPr>
      </w:pPr>
      <w:r w:rsidRPr="00586510">
        <w:rPr>
          <w:color w:val="FF0000"/>
        </w:rPr>
        <w:t>&lt;/bean&gt;    </w:t>
      </w:r>
    </w:p>
    <w:p w:rsidR="00034D93" w:rsidRPr="00586510" w:rsidRDefault="00034D93" w:rsidP="00734F25">
      <w:pPr>
        <w:rPr>
          <w:color w:val="FF0000"/>
        </w:rPr>
      </w:pPr>
      <w:r w:rsidRPr="00586510">
        <w:rPr>
          <w:color w:val="FF0000"/>
        </w:rPr>
        <w:t>&lt;/beans&gt;    </w:t>
      </w:r>
    </w:p>
    <w:p w:rsidR="00034D93" w:rsidRPr="00734F25" w:rsidRDefault="00034D93" w:rsidP="00734F25"/>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2" w:name="t11"/>
      <w:bookmarkEnd w:id="12"/>
      <w:r w:rsidRPr="000728FB">
        <w:rPr>
          <w:rFonts w:ascii="Microsoft YaHei" w:eastAsia="Microsoft YaHei" w:hAnsi="Microsoft YaHei" w:cs="SimSun"/>
          <w:color w:val="006600"/>
          <w:kern w:val="0"/>
          <w:sz w:val="30"/>
          <w:szCs w:val="30"/>
        </w:rPr>
        <w:t>11</w:t>
      </w:r>
      <w:r w:rsidRPr="000728FB">
        <w:rPr>
          <w:rFonts w:ascii="Microsoft YaHei" w:eastAsia="Microsoft YaHei" w:hAnsi="Microsoft YaHei" w:cs="SimSun" w:hint="eastAsia"/>
          <w:color w:val="006600"/>
          <w:kern w:val="0"/>
          <w:sz w:val="30"/>
          <w:szCs w:val="30"/>
        </w:rPr>
        <w:t>、</w:t>
      </w:r>
      <w:r w:rsidRPr="000728FB">
        <w:rPr>
          <w:rFonts w:ascii="Microsoft YaHei" w:eastAsia="Microsoft YaHei" w:hAnsi="Microsoft YaHei" w:cs="SimSun"/>
          <w:color w:val="006600"/>
          <w:kern w:val="0"/>
          <w:sz w:val="30"/>
          <w:szCs w:val="30"/>
        </w:rPr>
        <w:t>Spring Bean</w:t>
      </w:r>
      <w:r w:rsidRPr="000728FB">
        <w:rPr>
          <w:rFonts w:ascii="Microsoft YaHei" w:eastAsia="Microsoft YaHei" w:hAnsi="Microsoft YaHei" w:cs="SimSun" w:hint="eastAsia"/>
          <w:color w:val="006600"/>
          <w:kern w:val="0"/>
          <w:sz w:val="30"/>
          <w:szCs w:val="30"/>
        </w:rPr>
        <w:t>的作用域之间有什么区别？</w:t>
      </w:r>
    </w:p>
    <w:p w:rsidR="00034D93" w:rsidRPr="004B5CFB" w:rsidRDefault="00034D93" w:rsidP="004B5CFB">
      <w:r w:rsidRPr="004B5CFB">
        <w:t>Spring</w:t>
      </w:r>
      <w:r w:rsidRPr="004B5CFB">
        <w:rPr>
          <w:rFonts w:hint="eastAsia"/>
        </w:rPr>
        <w:t>容器中的</w:t>
      </w:r>
      <w:r w:rsidRPr="004B5CFB">
        <w:t>bean</w:t>
      </w:r>
      <w:r w:rsidRPr="004B5CFB">
        <w:rPr>
          <w:rFonts w:hint="eastAsia"/>
        </w:rPr>
        <w:t>可以分为</w:t>
      </w:r>
      <w:r w:rsidRPr="004B5CFB">
        <w:t>5</w:t>
      </w:r>
      <w:r w:rsidRPr="004B5CFB">
        <w:rPr>
          <w:rFonts w:hint="eastAsia"/>
        </w:rPr>
        <w:t>个范围。所有范围的名称都是自说明的，但是为了避免混淆，还是让我们来解释一下：</w:t>
      </w:r>
    </w:p>
    <w:p w:rsidR="00034D93" w:rsidRPr="004B5CFB" w:rsidRDefault="00034D93" w:rsidP="004B5CFB">
      <w:r>
        <w:t xml:space="preserve">1 </w:t>
      </w:r>
      <w:r w:rsidRPr="004B5CFB">
        <w:t>singleton</w:t>
      </w:r>
      <w:r w:rsidRPr="004B5CFB">
        <w:rPr>
          <w:rFonts w:hint="eastAsia"/>
        </w:rPr>
        <w:t>：这种</w:t>
      </w:r>
      <w:r w:rsidRPr="004B5CFB">
        <w:t>bean</w:t>
      </w:r>
      <w:r w:rsidRPr="004B5CFB">
        <w:rPr>
          <w:rFonts w:hint="eastAsia"/>
        </w:rPr>
        <w:t>范围是默认的，这种范围确保不管接受到多少个请求，每个容器中只有一个</w:t>
      </w:r>
      <w:r w:rsidRPr="004B5CFB">
        <w:t>bean</w:t>
      </w:r>
      <w:r w:rsidRPr="004B5CFB">
        <w:rPr>
          <w:rFonts w:hint="eastAsia"/>
        </w:rPr>
        <w:t>的实例，单例的模式由</w:t>
      </w:r>
      <w:r w:rsidRPr="004B5CFB">
        <w:t>bean factory</w:t>
      </w:r>
      <w:r w:rsidRPr="004B5CFB">
        <w:rPr>
          <w:rFonts w:hint="eastAsia"/>
        </w:rPr>
        <w:t>自身来维护。</w:t>
      </w:r>
    </w:p>
    <w:p w:rsidR="00034D93" w:rsidRPr="004B5CFB" w:rsidRDefault="00034D93" w:rsidP="004B5CFB">
      <w:r>
        <w:t xml:space="preserve">3 </w:t>
      </w:r>
      <w:r w:rsidRPr="004B5CFB">
        <w:t>prototype</w:t>
      </w:r>
      <w:r w:rsidRPr="004B5CFB">
        <w:rPr>
          <w:rFonts w:hint="eastAsia"/>
        </w:rPr>
        <w:t>：原形范围与单例范围相反，为每一个</w:t>
      </w:r>
      <w:r w:rsidRPr="004B5CFB">
        <w:t>bean</w:t>
      </w:r>
      <w:r w:rsidRPr="004B5CFB">
        <w:rPr>
          <w:rFonts w:hint="eastAsia"/>
        </w:rPr>
        <w:t>请求提供一个实例。</w:t>
      </w:r>
    </w:p>
    <w:p w:rsidR="00034D93" w:rsidRPr="004B5CFB" w:rsidRDefault="00034D93" w:rsidP="004B5CFB">
      <w:r>
        <w:t xml:space="preserve">3 </w:t>
      </w:r>
      <w:r w:rsidRPr="004B5CFB">
        <w:t>request</w:t>
      </w:r>
      <w:r w:rsidRPr="004B5CFB">
        <w:rPr>
          <w:rFonts w:hint="eastAsia"/>
        </w:rPr>
        <w:t>：在请求</w:t>
      </w:r>
      <w:r w:rsidRPr="004B5CFB">
        <w:t>bean</w:t>
      </w:r>
      <w:r w:rsidRPr="004B5CFB">
        <w:rPr>
          <w:rFonts w:hint="eastAsia"/>
        </w:rPr>
        <w:t>范围内会每一个来自客户端的网络请求创建一个实例，在请求完成以后，</w:t>
      </w:r>
      <w:r w:rsidRPr="004B5CFB">
        <w:t>bean</w:t>
      </w:r>
      <w:r w:rsidRPr="004B5CFB">
        <w:rPr>
          <w:rFonts w:hint="eastAsia"/>
        </w:rPr>
        <w:t>会失效并被垃圾回收器回收。</w:t>
      </w:r>
    </w:p>
    <w:p w:rsidR="00034D93" w:rsidRPr="004B5CFB" w:rsidRDefault="00034D93" w:rsidP="004B5CFB">
      <w:r>
        <w:t xml:space="preserve">4 </w:t>
      </w:r>
      <w:r w:rsidRPr="004B5CFB">
        <w:t>Session</w:t>
      </w:r>
      <w:r w:rsidRPr="004B5CFB">
        <w:rPr>
          <w:rFonts w:hint="eastAsia"/>
        </w:rPr>
        <w:t>：与请求范围类似，确保每个</w:t>
      </w:r>
      <w:r w:rsidRPr="004B5CFB">
        <w:t>session</w:t>
      </w:r>
      <w:r w:rsidRPr="004B5CFB">
        <w:rPr>
          <w:rFonts w:hint="eastAsia"/>
        </w:rPr>
        <w:t>中有一个</w:t>
      </w:r>
      <w:r w:rsidRPr="004B5CFB">
        <w:t>bean</w:t>
      </w:r>
      <w:r w:rsidRPr="004B5CFB">
        <w:rPr>
          <w:rFonts w:hint="eastAsia"/>
        </w:rPr>
        <w:t>的实例，在</w:t>
      </w:r>
      <w:r w:rsidRPr="004B5CFB">
        <w:t>session</w:t>
      </w:r>
      <w:r w:rsidRPr="004B5CFB">
        <w:rPr>
          <w:rFonts w:hint="eastAsia"/>
        </w:rPr>
        <w:t>过期后，</w:t>
      </w:r>
      <w:r w:rsidRPr="004B5CFB">
        <w:t>bean</w:t>
      </w:r>
      <w:r w:rsidRPr="004B5CFB">
        <w:rPr>
          <w:rFonts w:hint="eastAsia"/>
        </w:rPr>
        <w:t>会随之失效。</w:t>
      </w:r>
    </w:p>
    <w:p w:rsidR="00034D93" w:rsidRPr="004B5CFB" w:rsidRDefault="00034D93" w:rsidP="004B5CFB">
      <w:r>
        <w:t xml:space="preserve">5 </w:t>
      </w:r>
      <w:r w:rsidRPr="004B5CFB">
        <w:t>global-session</w:t>
      </w:r>
      <w:r w:rsidRPr="004B5CFB">
        <w:rPr>
          <w:rFonts w:hint="eastAsia"/>
        </w:rPr>
        <w:t>：</w:t>
      </w:r>
      <w:r w:rsidRPr="004B5CFB">
        <w:t>global-session</w:t>
      </w:r>
      <w:r w:rsidRPr="004B5CFB">
        <w:rPr>
          <w:rFonts w:hint="eastAsia"/>
        </w:rPr>
        <w:t>和</w:t>
      </w:r>
      <w:r w:rsidRPr="004B5CFB">
        <w:t>Portlet</w:t>
      </w:r>
      <w:r w:rsidRPr="004B5CFB">
        <w:rPr>
          <w:rFonts w:hint="eastAsia"/>
        </w:rPr>
        <w:t>应用相关。当你的应用部署在</w:t>
      </w:r>
      <w:r w:rsidRPr="004B5CFB">
        <w:t>Portlet</w:t>
      </w:r>
      <w:r w:rsidRPr="004B5CFB">
        <w:rPr>
          <w:rFonts w:hint="eastAsia"/>
        </w:rPr>
        <w:t>容器中工作时，它包含很多</w:t>
      </w:r>
      <w:r w:rsidRPr="004B5CFB">
        <w:t>portlet</w:t>
      </w:r>
      <w:r w:rsidRPr="004B5CFB">
        <w:rPr>
          <w:rFonts w:hint="eastAsia"/>
        </w:rPr>
        <w:t>。如果你想要声明让所有的</w:t>
      </w:r>
      <w:r w:rsidRPr="004B5CFB">
        <w:t>portlet</w:t>
      </w:r>
      <w:r w:rsidRPr="004B5CFB">
        <w:rPr>
          <w:rFonts w:hint="eastAsia"/>
        </w:rPr>
        <w:t>共用全局的存储变量的话，那么这全局变量需要存储在</w:t>
      </w:r>
      <w:r w:rsidRPr="004B5CFB">
        <w:t>global-session</w:t>
      </w:r>
      <w:r w:rsidRPr="004B5CFB">
        <w:rPr>
          <w:rFonts w:hint="eastAsia"/>
        </w:rPr>
        <w:t>中。</w:t>
      </w:r>
    </w:p>
    <w:p w:rsidR="00034D93" w:rsidRPr="004B5CFB" w:rsidRDefault="00034D93" w:rsidP="004B5CFB">
      <w:r w:rsidRPr="004B5CFB">
        <w:rPr>
          <w:rFonts w:hint="eastAsia"/>
        </w:rPr>
        <w:t>全局作用域与</w:t>
      </w:r>
      <w:r w:rsidRPr="004B5CFB">
        <w:t>Servlet</w:t>
      </w:r>
      <w:r w:rsidRPr="004B5CFB">
        <w:rPr>
          <w:rFonts w:hint="eastAsia"/>
        </w:rPr>
        <w:t>中的</w:t>
      </w:r>
      <w:r w:rsidRPr="004B5CFB">
        <w:t>session</w:t>
      </w:r>
      <w:r w:rsidRPr="004B5CFB">
        <w:rPr>
          <w:rFonts w:hint="eastAsia"/>
        </w:rPr>
        <w:t>作用域效果相同。</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3" w:name="t12"/>
      <w:bookmarkEnd w:id="13"/>
      <w:r w:rsidRPr="000728FB">
        <w:rPr>
          <w:rFonts w:ascii="Microsoft YaHei" w:eastAsia="Microsoft YaHei" w:hAnsi="Microsoft YaHei" w:cs="SimSun"/>
          <w:color w:val="006600"/>
          <w:kern w:val="0"/>
          <w:sz w:val="30"/>
          <w:szCs w:val="30"/>
        </w:rPr>
        <w:t>12</w:t>
      </w:r>
      <w:r w:rsidRPr="000728FB">
        <w:rPr>
          <w:rFonts w:ascii="Microsoft YaHei" w:eastAsia="Microsoft YaHei" w:hAnsi="Microsoft YaHei" w:cs="SimSun" w:hint="eastAsia"/>
          <w:color w:val="006600"/>
          <w:kern w:val="0"/>
          <w:sz w:val="30"/>
          <w:szCs w:val="30"/>
        </w:rPr>
        <w:t>、什么是</w:t>
      </w:r>
      <w:r w:rsidRPr="000728FB">
        <w:rPr>
          <w:rFonts w:ascii="Microsoft YaHei" w:eastAsia="Microsoft YaHei" w:hAnsi="Microsoft YaHei" w:cs="SimSun"/>
          <w:color w:val="006600"/>
          <w:kern w:val="0"/>
          <w:sz w:val="30"/>
          <w:szCs w:val="30"/>
        </w:rPr>
        <w:t>Spring inner beans</w:t>
      </w:r>
      <w:r w:rsidRPr="000728FB">
        <w:rPr>
          <w:rFonts w:ascii="Microsoft YaHei" w:eastAsia="Microsoft YaHei" w:hAnsi="Microsoft YaHei" w:cs="SimSun" w:hint="eastAsia"/>
          <w:color w:val="006600"/>
          <w:kern w:val="0"/>
          <w:sz w:val="30"/>
          <w:szCs w:val="30"/>
        </w:rPr>
        <w:t>？</w:t>
      </w:r>
    </w:p>
    <w:p w:rsidR="00034D93" w:rsidRPr="00023F15" w:rsidRDefault="00034D93" w:rsidP="00023F15">
      <w:r w:rsidRPr="00023F15">
        <w:rPr>
          <w:rFonts w:hint="eastAsia"/>
        </w:rPr>
        <w:t>在</w:t>
      </w:r>
      <w:r w:rsidRPr="00023F15">
        <w:t>Spring</w:t>
      </w:r>
      <w:r w:rsidRPr="00023F15">
        <w:rPr>
          <w:rFonts w:hint="eastAsia"/>
        </w:rPr>
        <w:t>框架中，无论何时</w:t>
      </w:r>
      <w:r w:rsidRPr="00023F15">
        <w:t>bean</w:t>
      </w:r>
      <w:r w:rsidRPr="00023F15">
        <w:rPr>
          <w:rFonts w:hint="eastAsia"/>
        </w:rPr>
        <w:t>被使用时，当仅被调用了一个属性。一个明智的做法是将这个</w:t>
      </w:r>
      <w:r w:rsidRPr="00023F15">
        <w:t>bean</w:t>
      </w:r>
      <w:r w:rsidRPr="00023F15">
        <w:rPr>
          <w:rFonts w:hint="eastAsia"/>
        </w:rPr>
        <w:t>声明为内部</w:t>
      </w:r>
      <w:r w:rsidRPr="00023F15">
        <w:t>bean</w:t>
      </w:r>
      <w:r w:rsidRPr="00023F15">
        <w:rPr>
          <w:rFonts w:hint="eastAsia"/>
        </w:rPr>
        <w:t>。内部</w:t>
      </w:r>
      <w:r w:rsidRPr="00023F15">
        <w:t>bean</w:t>
      </w:r>
      <w:r w:rsidRPr="00023F15">
        <w:rPr>
          <w:rFonts w:hint="eastAsia"/>
        </w:rPr>
        <w:t>可以用</w:t>
      </w:r>
      <w:r w:rsidRPr="00023F15">
        <w:t>setter</w:t>
      </w:r>
      <w:r w:rsidRPr="00023F15">
        <w:rPr>
          <w:rFonts w:hint="eastAsia"/>
        </w:rPr>
        <w:t>注入“属性”和构造方法注入“构造参数”的方式来实现。</w:t>
      </w:r>
    </w:p>
    <w:p w:rsidR="00034D93" w:rsidRPr="00023F15" w:rsidRDefault="00034D93" w:rsidP="00023F15">
      <w:r w:rsidRPr="00023F15">
        <w:rPr>
          <w:rFonts w:hint="eastAsia"/>
        </w:rPr>
        <w:t>比如，在我们的应用程序中，一个</w:t>
      </w:r>
      <w:r w:rsidRPr="00023F15">
        <w:t>Customer</w:t>
      </w:r>
      <w:r w:rsidRPr="00023F15">
        <w:rPr>
          <w:rFonts w:hint="eastAsia"/>
        </w:rPr>
        <w:t>类引用了一个</w:t>
      </w:r>
      <w:r w:rsidRPr="00023F15">
        <w:t>Person</w:t>
      </w:r>
      <w:r w:rsidRPr="00023F15">
        <w:rPr>
          <w:rFonts w:hint="eastAsia"/>
        </w:rPr>
        <w:t>类，我们的要做的是创建一个</w:t>
      </w:r>
      <w:r w:rsidRPr="00023F15">
        <w:t>Person</w:t>
      </w:r>
      <w:r w:rsidRPr="00023F15">
        <w:rPr>
          <w:rFonts w:hint="eastAsia"/>
        </w:rPr>
        <w:t>的实例，然后在</w:t>
      </w:r>
      <w:r w:rsidRPr="00023F15">
        <w:t>Customer</w:t>
      </w:r>
      <w:r w:rsidRPr="00023F15">
        <w:rPr>
          <w:rFonts w:hint="eastAsia"/>
        </w:rPr>
        <w:t>内部使用。</w:t>
      </w:r>
    </w:p>
    <w:p w:rsidR="00034D93" w:rsidRDefault="00034D93" w:rsidP="00023F15"/>
    <w:p w:rsidR="00034D93" w:rsidRPr="00023F15" w:rsidRDefault="00034D93" w:rsidP="00023F15">
      <w:r w:rsidRPr="00023F15">
        <w:t>public class Customer{    </w:t>
      </w:r>
    </w:p>
    <w:p w:rsidR="00034D93" w:rsidRPr="00023F15" w:rsidRDefault="00034D93" w:rsidP="00023F15">
      <w:r w:rsidRPr="00023F15">
        <w:t>    private Person person;    </w:t>
      </w:r>
    </w:p>
    <w:p w:rsidR="00034D93" w:rsidRPr="00023F15" w:rsidRDefault="00034D93" w:rsidP="00023F15">
      <w:r w:rsidRPr="00023F15">
        <w:t>    //Setters and Getters    </w:t>
      </w:r>
    </w:p>
    <w:p w:rsidR="00034D93" w:rsidRDefault="00034D93" w:rsidP="00023F15">
      <w:r w:rsidRPr="00023F15">
        <w:t>}   </w:t>
      </w:r>
    </w:p>
    <w:p w:rsidR="00034D93" w:rsidRPr="00023F15" w:rsidRDefault="00034D93" w:rsidP="00023F15"/>
    <w:p w:rsidR="00034D93" w:rsidRPr="00023F15" w:rsidRDefault="00034D93" w:rsidP="00023F15">
      <w:r w:rsidRPr="00023F15">
        <w:t>public class Person{    </w:t>
      </w:r>
    </w:p>
    <w:p w:rsidR="00034D93" w:rsidRPr="00023F15" w:rsidRDefault="00034D93" w:rsidP="00023F15">
      <w:r w:rsidRPr="00023F15">
        <w:t>    private String name;    </w:t>
      </w:r>
    </w:p>
    <w:p w:rsidR="00034D93" w:rsidRPr="00023F15" w:rsidRDefault="00034D93" w:rsidP="00023F15">
      <w:r w:rsidRPr="00023F15">
        <w:t>    private String address;    </w:t>
      </w:r>
    </w:p>
    <w:p w:rsidR="00034D93" w:rsidRPr="00023F15" w:rsidRDefault="00034D93" w:rsidP="00023F15">
      <w:r w:rsidRPr="00023F15">
        <w:t>    private int age;    </w:t>
      </w:r>
    </w:p>
    <w:p w:rsidR="00034D93" w:rsidRPr="00023F15" w:rsidRDefault="00034D93" w:rsidP="00023F15">
      <w:r w:rsidRPr="00023F15">
        <w:t>    //Setters and Getters    </w:t>
      </w:r>
    </w:p>
    <w:p w:rsidR="00034D93" w:rsidRPr="00023F15" w:rsidRDefault="00034D93" w:rsidP="00023F15">
      <w:r w:rsidRPr="00023F15">
        <w:t>}  </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r w:rsidRPr="000728FB">
        <w:rPr>
          <w:rFonts w:ascii="Microsoft YaHei" w:eastAsia="Microsoft YaHei" w:hAnsi="Microsoft YaHei" w:cs="SimSun" w:hint="eastAsia"/>
          <w:color w:val="454545"/>
          <w:kern w:val="0"/>
          <w:sz w:val="24"/>
          <w:szCs w:val="24"/>
        </w:rPr>
        <w:t>内部</w:t>
      </w:r>
      <w:r w:rsidRPr="000728FB">
        <w:rPr>
          <w:rFonts w:ascii="Microsoft YaHei" w:eastAsia="Microsoft YaHei" w:hAnsi="Microsoft YaHei" w:cs="SimSun"/>
          <w:color w:val="454545"/>
          <w:kern w:val="0"/>
          <w:sz w:val="24"/>
          <w:szCs w:val="24"/>
        </w:rPr>
        <w:t>bean</w:t>
      </w:r>
      <w:r w:rsidRPr="000728FB">
        <w:rPr>
          <w:rFonts w:ascii="Microsoft YaHei" w:eastAsia="Microsoft YaHei" w:hAnsi="Microsoft YaHei" w:cs="SimSun" w:hint="eastAsia"/>
          <w:color w:val="454545"/>
          <w:kern w:val="0"/>
          <w:sz w:val="24"/>
          <w:szCs w:val="24"/>
        </w:rPr>
        <w:t>的声明方式如下：</w:t>
      </w:r>
    </w:p>
    <w:p w:rsidR="00034D93" w:rsidRDefault="00034D93" w:rsidP="00A81DF4"/>
    <w:p w:rsidR="00034D93" w:rsidRPr="00A81DF4" w:rsidRDefault="00034D93" w:rsidP="00A81DF4">
      <w:r w:rsidRPr="00A81DF4">
        <w:t>&lt;bean id="CustomerBean" class="com.somnus.common.Customer"&gt;    </w:t>
      </w:r>
    </w:p>
    <w:p w:rsidR="00034D93" w:rsidRPr="00A81DF4" w:rsidRDefault="00034D93" w:rsidP="00A81DF4">
      <w:r w:rsidRPr="00A81DF4">
        <w:t>    &lt;property name="person"&gt;    </w:t>
      </w:r>
    </w:p>
    <w:p w:rsidR="00034D93" w:rsidRPr="00A81DF4" w:rsidRDefault="00034D93" w:rsidP="00A81DF4">
      <w:r w:rsidRPr="00A81DF4">
        <w:t>        &lt;!-- This is inner bean --&gt;    </w:t>
      </w:r>
    </w:p>
    <w:p w:rsidR="00034D93" w:rsidRPr="00A81DF4" w:rsidRDefault="00034D93" w:rsidP="00A81DF4">
      <w:r w:rsidRPr="00A81DF4">
        <w:t>        &lt;bean class="com.howtodoinjava.common.Person"&gt;    </w:t>
      </w:r>
    </w:p>
    <w:p w:rsidR="00034D93" w:rsidRPr="00A81DF4" w:rsidRDefault="00034D93" w:rsidP="00A81DF4">
      <w:r w:rsidRPr="00A81DF4">
        <w:t>            &lt;property name="name" value="lokesh" /&gt;    </w:t>
      </w:r>
    </w:p>
    <w:p w:rsidR="00034D93" w:rsidRPr="00A81DF4" w:rsidRDefault="00034D93" w:rsidP="00A81DF4">
      <w:r w:rsidRPr="00A81DF4">
        <w:t>            &lt;property name="address" value="</w:t>
      </w:r>
      <w:smartTag w:uri="urn:schemas-microsoft-com:office:smarttags" w:element="place">
        <w:smartTag w:uri="urn:schemas-microsoft-com:office:smarttags" w:element="country-region">
          <w:r w:rsidRPr="00A81DF4">
            <w:t>India</w:t>
          </w:r>
        </w:smartTag>
      </w:smartTag>
      <w:r w:rsidRPr="00A81DF4">
        <w:t>" /&gt;    </w:t>
      </w:r>
    </w:p>
    <w:p w:rsidR="00034D93" w:rsidRPr="00A81DF4" w:rsidRDefault="00034D93" w:rsidP="00A81DF4">
      <w:r w:rsidRPr="00A81DF4">
        <w:t>            &lt;property name="age" value="34" /&gt;    </w:t>
      </w:r>
    </w:p>
    <w:p w:rsidR="00034D93" w:rsidRPr="00A81DF4" w:rsidRDefault="00034D93" w:rsidP="00A81DF4">
      <w:r w:rsidRPr="00A81DF4">
        <w:t>        &lt;/bean&gt;    </w:t>
      </w:r>
    </w:p>
    <w:p w:rsidR="00034D93" w:rsidRPr="00A81DF4" w:rsidRDefault="00034D93" w:rsidP="00A81DF4">
      <w:r w:rsidRPr="00A81DF4">
        <w:t>    &lt;/property&gt;    </w:t>
      </w:r>
    </w:p>
    <w:p w:rsidR="00034D93" w:rsidRPr="00162A70" w:rsidRDefault="00034D93" w:rsidP="00162A70">
      <w:r w:rsidRPr="00A81DF4">
        <w:t>&lt;/bean&gt;   </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4" w:name="t13"/>
      <w:bookmarkEnd w:id="14"/>
      <w:r w:rsidRPr="000728FB">
        <w:rPr>
          <w:rFonts w:ascii="Microsoft YaHei" w:eastAsia="Microsoft YaHei" w:hAnsi="Microsoft YaHei" w:cs="SimSun"/>
          <w:color w:val="006600"/>
          <w:kern w:val="0"/>
          <w:sz w:val="30"/>
          <w:szCs w:val="30"/>
        </w:rPr>
        <w:t>13</w:t>
      </w:r>
      <w:r w:rsidRPr="000728FB">
        <w:rPr>
          <w:rFonts w:ascii="Microsoft YaHei" w:eastAsia="Microsoft YaHei" w:hAnsi="Microsoft YaHei" w:cs="SimSun" w:hint="eastAsia"/>
          <w:color w:val="006600"/>
          <w:kern w:val="0"/>
          <w:sz w:val="30"/>
          <w:szCs w:val="30"/>
        </w:rPr>
        <w:t>、</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框架中的单例</w:t>
      </w:r>
      <w:r w:rsidRPr="000728FB">
        <w:rPr>
          <w:rFonts w:ascii="Microsoft YaHei" w:eastAsia="Microsoft YaHei" w:hAnsi="Microsoft YaHei" w:cs="SimSun"/>
          <w:color w:val="006600"/>
          <w:kern w:val="0"/>
          <w:sz w:val="30"/>
          <w:szCs w:val="30"/>
        </w:rPr>
        <w:t>Beans</w:t>
      </w:r>
      <w:r w:rsidRPr="000728FB">
        <w:rPr>
          <w:rFonts w:ascii="Microsoft YaHei" w:eastAsia="Microsoft YaHei" w:hAnsi="Microsoft YaHei" w:cs="SimSun" w:hint="eastAsia"/>
          <w:color w:val="006600"/>
          <w:kern w:val="0"/>
          <w:sz w:val="30"/>
          <w:szCs w:val="30"/>
        </w:rPr>
        <w:t>是线程安全的么？</w:t>
      </w:r>
    </w:p>
    <w:p w:rsidR="00034D93" w:rsidRPr="00162A70" w:rsidRDefault="00034D93" w:rsidP="00162A70">
      <w:pPr>
        <w:ind w:firstLineChars="150" w:firstLine="31680"/>
      </w:pPr>
      <w:r w:rsidRPr="00162A70">
        <w:t>Spring</w:t>
      </w:r>
      <w:r w:rsidRPr="00162A70">
        <w:rPr>
          <w:rFonts w:hint="eastAsia"/>
        </w:rPr>
        <w:t>框架并没有对单例</w:t>
      </w:r>
      <w:r w:rsidRPr="00162A70">
        <w:t>bean</w:t>
      </w:r>
      <w:r w:rsidRPr="00162A70">
        <w:rPr>
          <w:rFonts w:hint="eastAsia"/>
        </w:rPr>
        <w:t>进行任何多线程的封装处理。关于单例</w:t>
      </w:r>
      <w:r w:rsidRPr="00162A70">
        <w:t>bean</w:t>
      </w:r>
      <w:r w:rsidRPr="00162A70">
        <w:rPr>
          <w:rFonts w:hint="eastAsia"/>
        </w:rPr>
        <w:t>的线程安全和并发问题需要开发者自行去搞定。但实际上，大部分的</w:t>
      </w:r>
      <w:r w:rsidRPr="00162A70">
        <w:t>Spring bean</w:t>
      </w:r>
      <w:r w:rsidRPr="00162A70">
        <w:rPr>
          <w:rFonts w:hint="eastAsia"/>
        </w:rPr>
        <w:t>并没有可变的状态</w:t>
      </w:r>
      <w:r w:rsidRPr="00162A70">
        <w:t>(</w:t>
      </w:r>
      <w:r w:rsidRPr="00162A70">
        <w:rPr>
          <w:rFonts w:hint="eastAsia"/>
        </w:rPr>
        <w:t>比如</w:t>
      </w:r>
      <w:r w:rsidRPr="00162A70">
        <w:t>Serview</w:t>
      </w:r>
      <w:r w:rsidRPr="00162A70">
        <w:rPr>
          <w:rFonts w:hint="eastAsia"/>
        </w:rPr>
        <w:t>类和</w:t>
      </w:r>
      <w:r w:rsidRPr="00162A70">
        <w:t>DAO</w:t>
      </w:r>
      <w:r w:rsidRPr="00162A70">
        <w:rPr>
          <w:rFonts w:hint="eastAsia"/>
        </w:rPr>
        <w:t>类</w:t>
      </w:r>
      <w:r w:rsidRPr="00162A70">
        <w:t>)</w:t>
      </w:r>
      <w:r w:rsidRPr="00162A70">
        <w:rPr>
          <w:rFonts w:hint="eastAsia"/>
        </w:rPr>
        <w:t>，所以在某种程度上说</w:t>
      </w:r>
      <w:r w:rsidRPr="00162A70">
        <w:t>Spring</w:t>
      </w:r>
      <w:r w:rsidRPr="00162A70">
        <w:rPr>
          <w:rFonts w:hint="eastAsia"/>
        </w:rPr>
        <w:t>的单例</w:t>
      </w:r>
      <w:r w:rsidRPr="00162A70">
        <w:t>bean</w:t>
      </w:r>
      <w:r w:rsidRPr="00162A70">
        <w:rPr>
          <w:rFonts w:hint="eastAsia"/>
        </w:rPr>
        <w:t>是线程安全的。如果你的</w:t>
      </w:r>
      <w:r w:rsidRPr="00162A70">
        <w:t>bean</w:t>
      </w:r>
      <w:r w:rsidRPr="00162A70">
        <w:rPr>
          <w:rFonts w:hint="eastAsia"/>
        </w:rPr>
        <w:t>有多种状态的话（比如</w:t>
      </w:r>
      <w:r w:rsidRPr="00162A70">
        <w:t xml:space="preserve"> View Model </w:t>
      </w:r>
      <w:r w:rsidRPr="00162A70">
        <w:rPr>
          <w:rFonts w:hint="eastAsia"/>
        </w:rPr>
        <w:t>对象），就需要自行保证线程安全。</w:t>
      </w:r>
    </w:p>
    <w:p w:rsidR="00034D93" w:rsidRPr="00162A70" w:rsidRDefault="00034D93" w:rsidP="00162A70">
      <w:r w:rsidRPr="00162A70">
        <w:rPr>
          <w:rFonts w:hint="eastAsia"/>
        </w:rPr>
        <w:t>最浅显的解决办法就是将多态</w:t>
      </w:r>
      <w:r w:rsidRPr="00162A70">
        <w:t>bean</w:t>
      </w:r>
      <w:r w:rsidRPr="00162A70">
        <w:rPr>
          <w:rFonts w:hint="eastAsia"/>
        </w:rPr>
        <w:t>的作用域由“</w:t>
      </w:r>
      <w:r w:rsidRPr="00162A70">
        <w:t>singleton</w:t>
      </w:r>
      <w:r w:rsidRPr="00162A70">
        <w:rPr>
          <w:rFonts w:hint="eastAsia"/>
        </w:rPr>
        <w:t>”变更为“</w:t>
      </w:r>
      <w:r w:rsidRPr="00162A70">
        <w:t>prototype</w:t>
      </w:r>
      <w:r w:rsidRPr="00162A70">
        <w:rPr>
          <w:rFonts w:hint="eastAsia"/>
        </w:rPr>
        <w:t>”。</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spacing w:after="240" w:line="390" w:lineRule="atLeast"/>
        <w:rPr>
          <w:rFonts w:ascii="Microsoft YaHei" w:eastAsia="Microsoft YaHei" w:hAnsi="Microsoft YaHei" w:cs="SimSun"/>
          <w:color w:val="4F4F4F"/>
          <w:kern w:val="0"/>
          <w:sz w:val="24"/>
          <w:szCs w:val="24"/>
        </w:rPr>
      </w:pP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5" w:name="t14"/>
      <w:bookmarkEnd w:id="15"/>
      <w:r w:rsidRPr="000728FB">
        <w:rPr>
          <w:rFonts w:ascii="Microsoft YaHei" w:eastAsia="Microsoft YaHei" w:hAnsi="Microsoft YaHei" w:cs="SimSun"/>
          <w:color w:val="006600"/>
          <w:kern w:val="0"/>
          <w:sz w:val="30"/>
          <w:szCs w:val="30"/>
        </w:rPr>
        <w:t>14</w:t>
      </w:r>
      <w:r w:rsidRPr="000728FB">
        <w:rPr>
          <w:rFonts w:ascii="Microsoft YaHei" w:eastAsia="Microsoft YaHei" w:hAnsi="Microsoft YaHei" w:cs="SimSun" w:hint="eastAsia"/>
          <w:color w:val="006600"/>
          <w:kern w:val="0"/>
          <w:sz w:val="30"/>
          <w:szCs w:val="30"/>
        </w:rPr>
        <w:t>、请举例说明如何在</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中注入一个</w:t>
      </w:r>
      <w:r w:rsidRPr="000728FB">
        <w:rPr>
          <w:rFonts w:ascii="Microsoft YaHei" w:eastAsia="Microsoft YaHei" w:hAnsi="Microsoft YaHei" w:cs="SimSun"/>
          <w:color w:val="006600"/>
          <w:kern w:val="0"/>
          <w:sz w:val="30"/>
          <w:szCs w:val="30"/>
        </w:rPr>
        <w:t>Java Collection</w:t>
      </w:r>
      <w:r w:rsidRPr="000728FB">
        <w:rPr>
          <w:rFonts w:ascii="Microsoft YaHei" w:eastAsia="Microsoft YaHei" w:hAnsi="Microsoft YaHei" w:cs="SimSun" w:hint="eastAsia"/>
          <w:color w:val="006600"/>
          <w:kern w:val="0"/>
          <w:sz w:val="30"/>
          <w:szCs w:val="30"/>
        </w:rPr>
        <w:t>？</w:t>
      </w:r>
    </w:p>
    <w:p w:rsidR="00034D93" w:rsidRPr="004A45B3" w:rsidRDefault="00034D93" w:rsidP="004A45B3">
      <w:r w:rsidRPr="004A45B3">
        <w:t>Spring</w:t>
      </w:r>
      <w:r w:rsidRPr="004A45B3">
        <w:rPr>
          <w:rFonts w:hint="eastAsia"/>
        </w:rPr>
        <w:t>提供了以下四种集合类的配置元素：</w:t>
      </w:r>
    </w:p>
    <w:p w:rsidR="00034D93" w:rsidRPr="004A45B3" w:rsidRDefault="00034D93" w:rsidP="004A45B3">
      <w:r w:rsidRPr="004A45B3">
        <w:t>&lt;list&gt; :   </w:t>
      </w:r>
      <w:r w:rsidRPr="004A45B3">
        <w:rPr>
          <w:rFonts w:hint="eastAsia"/>
        </w:rPr>
        <w:t>该标签用来装配可重复的</w:t>
      </w:r>
      <w:r w:rsidRPr="004A45B3">
        <w:t>list</w:t>
      </w:r>
      <w:r w:rsidRPr="004A45B3">
        <w:rPr>
          <w:rFonts w:hint="eastAsia"/>
        </w:rPr>
        <w:t>值。</w:t>
      </w:r>
    </w:p>
    <w:p w:rsidR="00034D93" w:rsidRPr="004A45B3" w:rsidRDefault="00034D93" w:rsidP="004A45B3">
      <w:r w:rsidRPr="004A45B3">
        <w:t>&lt;set&gt; :    </w:t>
      </w:r>
      <w:r w:rsidRPr="004A45B3">
        <w:rPr>
          <w:rFonts w:hint="eastAsia"/>
        </w:rPr>
        <w:t>该标签用来装配没有重复的</w:t>
      </w:r>
      <w:r w:rsidRPr="004A45B3">
        <w:t>set</w:t>
      </w:r>
      <w:r w:rsidRPr="004A45B3">
        <w:rPr>
          <w:rFonts w:hint="eastAsia"/>
        </w:rPr>
        <w:t>值。</w:t>
      </w:r>
    </w:p>
    <w:p w:rsidR="00034D93" w:rsidRPr="004A45B3" w:rsidRDefault="00034D93" w:rsidP="004A45B3">
      <w:r w:rsidRPr="004A45B3">
        <w:t xml:space="preserve">&lt;map&gt;:   </w:t>
      </w:r>
      <w:r w:rsidRPr="004A45B3">
        <w:rPr>
          <w:rFonts w:hint="eastAsia"/>
        </w:rPr>
        <w:t>该标签可用来注入键和值可以为任何类型的键值对。</w:t>
      </w:r>
    </w:p>
    <w:p w:rsidR="00034D93" w:rsidRPr="004A45B3" w:rsidRDefault="00034D93" w:rsidP="004A45B3">
      <w:r w:rsidRPr="004A45B3">
        <w:t xml:space="preserve">&lt;props&gt; : </w:t>
      </w:r>
      <w:r w:rsidRPr="004A45B3">
        <w:rPr>
          <w:rFonts w:hint="eastAsia"/>
        </w:rPr>
        <w:t>该标签支持注入键和值都是字符串类型的键值对。</w:t>
      </w:r>
    </w:p>
    <w:p w:rsidR="00034D93" w:rsidRPr="000728FB" w:rsidRDefault="00034D93" w:rsidP="000728FB">
      <w:pPr>
        <w:widowControl/>
        <w:wordWrap w:val="0"/>
        <w:spacing w:after="300" w:line="315" w:lineRule="atLeast"/>
        <w:rPr>
          <w:rFonts w:ascii="Microsoft YaHei" w:eastAsia="Microsoft YaHei" w:hAnsi="Microsoft YaHei" w:cs="SimSun"/>
          <w:color w:val="4F4F4F"/>
          <w:kern w:val="0"/>
          <w:szCs w:val="21"/>
        </w:rPr>
      </w:pPr>
      <w:r w:rsidRPr="000728FB">
        <w:rPr>
          <w:rFonts w:ascii="Microsoft YaHei" w:eastAsia="Microsoft YaHei" w:hAnsi="Microsoft YaHei" w:cs="SimSun" w:hint="eastAsia"/>
          <w:color w:val="4F4F4F"/>
          <w:kern w:val="0"/>
          <w:szCs w:val="21"/>
        </w:rPr>
        <w:t>下面看一下具体的例子：</w:t>
      </w:r>
    </w:p>
    <w:p w:rsidR="00034D93" w:rsidRPr="004A45B3" w:rsidRDefault="00034D93" w:rsidP="004A45B3">
      <w:r w:rsidRPr="004A45B3">
        <w:t>&lt;beans&gt;    </w:t>
      </w:r>
    </w:p>
    <w:p w:rsidR="00034D93" w:rsidRPr="004A45B3" w:rsidRDefault="00034D93" w:rsidP="004A45B3">
      <w:r w:rsidRPr="004A45B3">
        <w:t>   &lt;!-- Definition for javaCollection --&gt;    </w:t>
      </w:r>
    </w:p>
    <w:p w:rsidR="00034D93" w:rsidRPr="004A45B3" w:rsidRDefault="00034D93" w:rsidP="004A45B3">
      <w:r w:rsidRPr="004A45B3">
        <w:t>   &lt;bean id="javaCollection" class="com.howtodoinjava.JavaCollection"&gt;    </w:t>
      </w:r>
    </w:p>
    <w:p w:rsidR="00034D93" w:rsidRPr="004A45B3" w:rsidRDefault="00034D93" w:rsidP="004A45B3">
      <w:r w:rsidRPr="004A45B3">
        <w:t>      &lt;!-- java.util.List --&gt;    </w:t>
      </w:r>
    </w:p>
    <w:p w:rsidR="00034D93" w:rsidRPr="004A45B3" w:rsidRDefault="00034D93" w:rsidP="004A45B3">
      <w:r w:rsidRPr="004A45B3">
        <w:t>      &lt;property name="customList"&gt;    </w:t>
      </w:r>
    </w:p>
    <w:p w:rsidR="00034D93" w:rsidRPr="004A45B3" w:rsidRDefault="00034D93" w:rsidP="004A45B3">
      <w:r w:rsidRPr="004A45B3">
        <w:t>        &lt;list&gt;    </w:t>
      </w:r>
    </w:p>
    <w:p w:rsidR="00034D93" w:rsidRPr="004A45B3" w:rsidRDefault="00034D93" w:rsidP="004A45B3">
      <w:r w:rsidRPr="004A45B3">
        <w:t>           &lt;value&gt;</w:t>
      </w:r>
      <w:smartTag w:uri="urn:schemas-microsoft-com:office:smarttags" w:element="place">
        <w:smartTag w:uri="urn:schemas-microsoft-com:office:smarttags" w:element="country-region">
          <w:r w:rsidRPr="004A45B3">
            <w:t>INDIA</w:t>
          </w:r>
        </w:smartTag>
      </w:smartTag>
      <w:r w:rsidRPr="004A45B3">
        <w:t>&lt;/value&gt;    </w:t>
      </w:r>
    </w:p>
    <w:p w:rsidR="00034D93" w:rsidRPr="004A45B3" w:rsidRDefault="00034D93" w:rsidP="004A45B3">
      <w:r w:rsidRPr="004A45B3">
        <w:t>           &lt;value&gt;</w:t>
      </w:r>
      <w:smartTag w:uri="urn:schemas-microsoft-com:office:smarttags" w:element="place">
        <w:smartTag w:uri="urn:schemas-microsoft-com:office:smarttags" w:element="country-region">
          <w:r w:rsidRPr="004A45B3">
            <w:t>Pakistan</w:t>
          </w:r>
        </w:smartTag>
      </w:smartTag>
      <w:r w:rsidRPr="004A45B3">
        <w:t>&lt;/value&gt;    </w:t>
      </w:r>
    </w:p>
    <w:p w:rsidR="00034D93" w:rsidRPr="004A45B3" w:rsidRDefault="00034D93" w:rsidP="004A45B3">
      <w:r w:rsidRPr="004A45B3">
        <w:t>           &lt;value&gt;</w:t>
      </w:r>
      <w:smartTag w:uri="urn:schemas-microsoft-com:office:smarttags" w:element="place">
        <w:smartTag w:uri="urn:schemas-microsoft-com:office:smarttags" w:element="country-region">
          <w:r w:rsidRPr="004A45B3">
            <w:t>USA</w:t>
          </w:r>
        </w:smartTag>
      </w:smartTag>
      <w:r w:rsidRPr="004A45B3">
        <w:t>&lt;/value&gt;    </w:t>
      </w:r>
    </w:p>
    <w:p w:rsidR="00034D93" w:rsidRPr="004A45B3" w:rsidRDefault="00034D93" w:rsidP="004A45B3">
      <w:r w:rsidRPr="004A45B3">
        <w:t>           &lt;value&gt;</w:t>
      </w:r>
      <w:smartTag w:uri="urn:schemas-microsoft-com:office:smarttags" w:element="place">
        <w:smartTag w:uri="urn:schemas-microsoft-com:office:smarttags" w:element="country-region">
          <w:r w:rsidRPr="004A45B3">
            <w:t>UK</w:t>
          </w:r>
        </w:smartTag>
      </w:smartTag>
      <w:r w:rsidRPr="004A45B3">
        <w:t>&lt;/value&gt;    </w:t>
      </w:r>
    </w:p>
    <w:p w:rsidR="00034D93" w:rsidRPr="004A45B3" w:rsidRDefault="00034D93" w:rsidP="004A45B3">
      <w:r w:rsidRPr="004A45B3">
        <w:t>        &lt;/list&gt;    </w:t>
      </w:r>
    </w:p>
    <w:p w:rsidR="00034D93" w:rsidRPr="004A45B3" w:rsidRDefault="00034D93" w:rsidP="004A45B3">
      <w:r w:rsidRPr="004A45B3">
        <w:t>      &lt;/property&gt;    </w:t>
      </w:r>
    </w:p>
    <w:p w:rsidR="00034D93" w:rsidRPr="004A45B3" w:rsidRDefault="00034D93" w:rsidP="004A45B3">
      <w:r w:rsidRPr="004A45B3">
        <w:t>     </w:t>
      </w:r>
    </w:p>
    <w:p w:rsidR="00034D93" w:rsidRPr="004A45B3" w:rsidRDefault="00034D93" w:rsidP="004A45B3">
      <w:r w:rsidRPr="004A45B3">
        <w:t>     &lt;!-- java.util.Set --&gt;    </w:t>
      </w:r>
    </w:p>
    <w:p w:rsidR="00034D93" w:rsidRPr="004A45B3" w:rsidRDefault="00034D93" w:rsidP="004A45B3">
      <w:r w:rsidRPr="004A45B3">
        <w:t>     &lt;property name="customSet"&gt;    </w:t>
      </w:r>
    </w:p>
    <w:p w:rsidR="00034D93" w:rsidRPr="004A45B3" w:rsidRDefault="00034D93" w:rsidP="004A45B3">
      <w:r w:rsidRPr="004A45B3">
        <w:t>        &lt;set&gt;    </w:t>
      </w:r>
    </w:p>
    <w:p w:rsidR="00034D93" w:rsidRPr="004A45B3" w:rsidRDefault="00034D93" w:rsidP="004A45B3">
      <w:r w:rsidRPr="004A45B3">
        <w:t>           &lt;value&gt;</w:t>
      </w:r>
      <w:smartTag w:uri="urn:schemas-microsoft-com:office:smarttags" w:element="place">
        <w:smartTag w:uri="urn:schemas-microsoft-com:office:smarttags" w:element="country-region">
          <w:r w:rsidRPr="004A45B3">
            <w:t>INDIA</w:t>
          </w:r>
        </w:smartTag>
      </w:smartTag>
      <w:r w:rsidRPr="004A45B3">
        <w:t>&lt;/value&gt;    </w:t>
      </w:r>
    </w:p>
    <w:p w:rsidR="00034D93" w:rsidRPr="004A45B3" w:rsidRDefault="00034D93" w:rsidP="004A45B3">
      <w:r w:rsidRPr="004A45B3">
        <w:t>           &lt;value&gt;</w:t>
      </w:r>
      <w:smartTag w:uri="urn:schemas-microsoft-com:office:smarttags" w:element="place">
        <w:smartTag w:uri="urn:schemas-microsoft-com:office:smarttags" w:element="country-region">
          <w:r w:rsidRPr="004A45B3">
            <w:t>Pakistan</w:t>
          </w:r>
        </w:smartTag>
      </w:smartTag>
      <w:r w:rsidRPr="004A45B3">
        <w:t>&lt;/value&gt;    </w:t>
      </w:r>
    </w:p>
    <w:p w:rsidR="00034D93" w:rsidRPr="004A45B3" w:rsidRDefault="00034D93" w:rsidP="004A45B3">
      <w:r w:rsidRPr="004A45B3">
        <w:t>           &lt;value&gt;</w:t>
      </w:r>
      <w:smartTag w:uri="urn:schemas-microsoft-com:office:smarttags" w:element="place">
        <w:smartTag w:uri="urn:schemas-microsoft-com:office:smarttags" w:element="country-region">
          <w:r w:rsidRPr="004A45B3">
            <w:t>USA</w:t>
          </w:r>
        </w:smartTag>
      </w:smartTag>
      <w:r w:rsidRPr="004A45B3">
        <w:t>&lt;/value&gt;    </w:t>
      </w:r>
    </w:p>
    <w:p w:rsidR="00034D93" w:rsidRPr="004A45B3" w:rsidRDefault="00034D93" w:rsidP="004A45B3">
      <w:r w:rsidRPr="004A45B3">
        <w:t>           &lt;value&gt;</w:t>
      </w:r>
      <w:smartTag w:uri="urn:schemas-microsoft-com:office:smarttags" w:element="place">
        <w:smartTag w:uri="urn:schemas-microsoft-com:office:smarttags" w:element="country-region">
          <w:r w:rsidRPr="004A45B3">
            <w:t>UK</w:t>
          </w:r>
        </w:smartTag>
      </w:smartTag>
      <w:r w:rsidRPr="004A45B3">
        <w:t>&lt;/value&gt;    </w:t>
      </w:r>
    </w:p>
    <w:p w:rsidR="00034D93" w:rsidRPr="004A45B3" w:rsidRDefault="00034D93" w:rsidP="004A45B3">
      <w:r w:rsidRPr="004A45B3">
        <w:t>        &lt;/set&gt;    </w:t>
      </w:r>
    </w:p>
    <w:p w:rsidR="00034D93" w:rsidRPr="004A45B3" w:rsidRDefault="00034D93" w:rsidP="004A45B3">
      <w:r w:rsidRPr="004A45B3">
        <w:t>      &lt;/property&gt;    </w:t>
      </w:r>
    </w:p>
    <w:p w:rsidR="00034D93" w:rsidRPr="004A45B3" w:rsidRDefault="00034D93" w:rsidP="004A45B3">
      <w:r w:rsidRPr="004A45B3">
        <w:t>     </w:t>
      </w:r>
    </w:p>
    <w:p w:rsidR="00034D93" w:rsidRPr="004A45B3" w:rsidRDefault="00034D93" w:rsidP="004A45B3">
      <w:r w:rsidRPr="004A45B3">
        <w:t>     &lt;!-- java.util.Map --&gt;    </w:t>
      </w:r>
    </w:p>
    <w:p w:rsidR="00034D93" w:rsidRPr="004A45B3" w:rsidRDefault="00034D93" w:rsidP="004A45B3">
      <w:r w:rsidRPr="004A45B3">
        <w:t>     &lt;property name="customMap"&gt;    </w:t>
      </w:r>
    </w:p>
    <w:p w:rsidR="00034D93" w:rsidRPr="004A45B3" w:rsidRDefault="00034D93" w:rsidP="004A45B3">
      <w:r w:rsidRPr="004A45B3">
        <w:t>        &lt;map&gt;    </w:t>
      </w:r>
    </w:p>
    <w:p w:rsidR="00034D93" w:rsidRPr="004A45B3" w:rsidRDefault="00034D93" w:rsidP="004A45B3">
      <w:r w:rsidRPr="004A45B3">
        <w:t>           &lt;entry key="1" value="</w:t>
      </w:r>
      <w:smartTag w:uri="urn:schemas-microsoft-com:office:smarttags" w:element="place">
        <w:smartTag w:uri="urn:schemas-microsoft-com:office:smarttags" w:element="country-region">
          <w:r w:rsidRPr="004A45B3">
            <w:t>INDIA</w:t>
          </w:r>
        </w:smartTag>
      </w:smartTag>
      <w:r w:rsidRPr="004A45B3">
        <w:t>"/&gt;    </w:t>
      </w:r>
    </w:p>
    <w:p w:rsidR="00034D93" w:rsidRPr="004A45B3" w:rsidRDefault="00034D93" w:rsidP="004A45B3">
      <w:r w:rsidRPr="004A45B3">
        <w:t>           &lt;entry key="2" value="</w:t>
      </w:r>
      <w:smartTag w:uri="urn:schemas-microsoft-com:office:smarttags" w:element="place">
        <w:smartTag w:uri="urn:schemas-microsoft-com:office:smarttags" w:element="country-region">
          <w:r w:rsidRPr="004A45B3">
            <w:t>Pakistan</w:t>
          </w:r>
        </w:smartTag>
      </w:smartTag>
      <w:r w:rsidRPr="004A45B3">
        <w:t>"/&gt;    </w:t>
      </w:r>
    </w:p>
    <w:p w:rsidR="00034D93" w:rsidRPr="004A45B3" w:rsidRDefault="00034D93" w:rsidP="004A45B3">
      <w:r w:rsidRPr="004A45B3">
        <w:t>           &lt;entry key="3" value="</w:t>
      </w:r>
      <w:smartTag w:uri="urn:schemas-microsoft-com:office:smarttags" w:element="place">
        <w:smartTag w:uri="urn:schemas-microsoft-com:office:smarttags" w:element="country-region">
          <w:r w:rsidRPr="004A45B3">
            <w:t>USA</w:t>
          </w:r>
        </w:smartTag>
      </w:smartTag>
      <w:r w:rsidRPr="004A45B3">
        <w:t>"/&gt;    </w:t>
      </w:r>
    </w:p>
    <w:p w:rsidR="00034D93" w:rsidRPr="004A45B3" w:rsidRDefault="00034D93" w:rsidP="004A45B3">
      <w:r w:rsidRPr="004A45B3">
        <w:t>           &lt;entry key="4" value="</w:t>
      </w:r>
      <w:smartTag w:uri="urn:schemas-microsoft-com:office:smarttags" w:element="place">
        <w:smartTag w:uri="urn:schemas-microsoft-com:office:smarttags" w:element="country-region">
          <w:r w:rsidRPr="004A45B3">
            <w:t>UK</w:t>
          </w:r>
        </w:smartTag>
      </w:smartTag>
      <w:r w:rsidRPr="004A45B3">
        <w:t>"/&gt;    </w:t>
      </w:r>
    </w:p>
    <w:p w:rsidR="00034D93" w:rsidRPr="004A45B3" w:rsidRDefault="00034D93" w:rsidP="004A45B3">
      <w:r w:rsidRPr="004A45B3">
        <w:t>        &lt;/map&gt;    </w:t>
      </w:r>
    </w:p>
    <w:p w:rsidR="00034D93" w:rsidRPr="004A45B3" w:rsidRDefault="00034D93" w:rsidP="004A45B3">
      <w:r w:rsidRPr="004A45B3">
        <w:t>      &lt;/property&gt;    </w:t>
      </w:r>
    </w:p>
    <w:p w:rsidR="00034D93" w:rsidRPr="004A45B3" w:rsidRDefault="00034D93" w:rsidP="004A45B3">
      <w:r w:rsidRPr="004A45B3">
        <w:t>     </w:t>
      </w:r>
    </w:p>
    <w:p w:rsidR="00034D93" w:rsidRPr="004A45B3" w:rsidRDefault="00034D93" w:rsidP="004A45B3">
      <w:r w:rsidRPr="004A45B3">
        <w:t>    &lt;!-- java.util.Properties --&gt;    </w:t>
      </w:r>
    </w:p>
    <w:p w:rsidR="00034D93" w:rsidRPr="004A45B3" w:rsidRDefault="00034D93" w:rsidP="004A45B3">
      <w:r w:rsidRPr="004A45B3">
        <w:t>    &lt;property name="customProperies"&gt;    </w:t>
      </w:r>
    </w:p>
    <w:p w:rsidR="00034D93" w:rsidRPr="004A45B3" w:rsidRDefault="00034D93" w:rsidP="004A45B3">
      <w:r w:rsidRPr="004A45B3">
        <w:t>        &lt;props&gt;    </w:t>
      </w:r>
    </w:p>
    <w:p w:rsidR="00034D93" w:rsidRPr="004A45B3" w:rsidRDefault="00034D93" w:rsidP="004A45B3">
      <w:r w:rsidRPr="004A45B3">
        <w:t>            &lt;prop key="admin"&gt;admin@nospam.com&lt;/prop&gt;    </w:t>
      </w:r>
    </w:p>
    <w:p w:rsidR="00034D93" w:rsidRPr="004A45B3" w:rsidRDefault="00034D93" w:rsidP="004A45B3">
      <w:r w:rsidRPr="004A45B3">
        <w:t>            &lt;prop key="support"&gt;support@nospam.com&lt;/prop&gt;    </w:t>
      </w:r>
    </w:p>
    <w:p w:rsidR="00034D93" w:rsidRPr="004A45B3" w:rsidRDefault="00034D93" w:rsidP="004A45B3">
      <w:r w:rsidRPr="004A45B3">
        <w:t>        &lt;/props&gt;    </w:t>
      </w:r>
    </w:p>
    <w:p w:rsidR="00034D93" w:rsidRPr="004A45B3" w:rsidRDefault="00034D93" w:rsidP="004A45B3">
      <w:r w:rsidRPr="004A45B3">
        <w:t>    &lt;/property&gt;    </w:t>
      </w:r>
    </w:p>
    <w:p w:rsidR="00034D93" w:rsidRPr="004A45B3" w:rsidRDefault="00034D93" w:rsidP="004A45B3">
      <w:r w:rsidRPr="004A45B3">
        <w:t>     </w:t>
      </w:r>
    </w:p>
    <w:p w:rsidR="00034D93" w:rsidRPr="004A45B3" w:rsidRDefault="00034D93" w:rsidP="004A45B3">
      <w:r w:rsidRPr="004A45B3">
        <w:t>   &lt;/bean&gt;    </w:t>
      </w:r>
    </w:p>
    <w:p w:rsidR="00034D93" w:rsidRPr="004A45B3" w:rsidRDefault="00034D93" w:rsidP="004A45B3">
      <w:r w:rsidRPr="004A45B3">
        <w:t>&lt;/beans&gt;    </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6" w:name="t15"/>
      <w:bookmarkEnd w:id="16"/>
      <w:r w:rsidRPr="000728FB">
        <w:rPr>
          <w:rFonts w:ascii="Microsoft YaHei" w:eastAsia="Microsoft YaHei" w:hAnsi="Microsoft YaHei" w:cs="SimSun"/>
          <w:color w:val="006600"/>
          <w:kern w:val="0"/>
          <w:sz w:val="30"/>
          <w:szCs w:val="30"/>
        </w:rPr>
        <w:t>15</w:t>
      </w:r>
      <w:r w:rsidRPr="000728FB">
        <w:rPr>
          <w:rFonts w:ascii="Microsoft YaHei" w:eastAsia="Microsoft YaHei" w:hAnsi="Microsoft YaHei" w:cs="SimSun" w:hint="eastAsia"/>
          <w:color w:val="006600"/>
          <w:kern w:val="0"/>
          <w:sz w:val="30"/>
          <w:szCs w:val="30"/>
        </w:rPr>
        <w:t>、如何向</w:t>
      </w:r>
      <w:r w:rsidRPr="000728FB">
        <w:rPr>
          <w:rFonts w:ascii="Microsoft YaHei" w:eastAsia="Microsoft YaHei" w:hAnsi="Microsoft YaHei" w:cs="SimSun"/>
          <w:color w:val="006600"/>
          <w:kern w:val="0"/>
          <w:sz w:val="30"/>
          <w:szCs w:val="30"/>
        </w:rPr>
        <w:t>Spring Bean</w:t>
      </w:r>
      <w:r w:rsidRPr="000728FB">
        <w:rPr>
          <w:rFonts w:ascii="Microsoft YaHei" w:eastAsia="Microsoft YaHei" w:hAnsi="Microsoft YaHei" w:cs="SimSun" w:hint="eastAsia"/>
          <w:color w:val="006600"/>
          <w:kern w:val="0"/>
          <w:sz w:val="30"/>
          <w:szCs w:val="30"/>
        </w:rPr>
        <w:t>中注入一个</w:t>
      </w:r>
      <w:r w:rsidRPr="000728FB">
        <w:rPr>
          <w:rFonts w:ascii="Microsoft YaHei" w:eastAsia="Microsoft YaHei" w:hAnsi="Microsoft YaHei" w:cs="SimSun"/>
          <w:color w:val="006600"/>
          <w:kern w:val="0"/>
          <w:sz w:val="30"/>
          <w:szCs w:val="30"/>
        </w:rPr>
        <w:t>Java.util.Properties</w:t>
      </w:r>
      <w:r w:rsidRPr="000728FB">
        <w:rPr>
          <w:rFonts w:ascii="Microsoft YaHei" w:eastAsia="Microsoft YaHei" w:hAnsi="Microsoft YaHei" w:cs="SimSun" w:hint="eastAsia"/>
          <w:color w:val="006600"/>
          <w:kern w:val="0"/>
          <w:sz w:val="30"/>
          <w:szCs w:val="30"/>
        </w:rPr>
        <w:t>？</w:t>
      </w:r>
    </w:p>
    <w:p w:rsidR="00034D93" w:rsidRPr="000728FB" w:rsidRDefault="00034D93" w:rsidP="000728FB">
      <w:pPr>
        <w:widowControl/>
        <w:wordWrap w:val="0"/>
        <w:spacing w:line="315" w:lineRule="atLeast"/>
        <w:rPr>
          <w:rFonts w:ascii="Microsoft YaHei" w:eastAsia="Microsoft YaHei" w:hAnsi="Microsoft YaHei" w:cs="SimSun"/>
          <w:color w:val="4F4F4F"/>
          <w:kern w:val="0"/>
          <w:szCs w:val="21"/>
        </w:rPr>
      </w:pPr>
      <w:r w:rsidRPr="000728FB">
        <w:rPr>
          <w:rFonts w:ascii="Microsoft YaHei" w:eastAsia="Microsoft YaHei" w:hAnsi="Microsoft YaHei" w:cs="SimSun" w:hint="eastAsia"/>
          <w:color w:val="4F4F4F"/>
          <w:kern w:val="0"/>
          <w:szCs w:val="21"/>
        </w:rPr>
        <w:t>第一种方法是使用如下面代码所示的</w:t>
      </w:r>
      <w:r w:rsidRPr="000728FB">
        <w:rPr>
          <w:rFonts w:ascii="Microsoft YaHei" w:eastAsia="Microsoft YaHei" w:hAnsi="Microsoft YaHei" w:cs="SimSun"/>
          <w:color w:val="4F4F4F"/>
          <w:kern w:val="0"/>
          <w:szCs w:val="21"/>
          <w:bdr w:val="none" w:sz="0" w:space="0" w:color="auto" w:frame="1"/>
        </w:rPr>
        <w:t>&lt;props&gt;</w:t>
      </w:r>
      <w:r w:rsidRPr="000728FB">
        <w:rPr>
          <w:rFonts w:ascii="Microsoft YaHei" w:eastAsia="Microsoft YaHei" w:hAnsi="Microsoft YaHei" w:cs="SimSun"/>
          <w:color w:val="4F4F4F"/>
          <w:kern w:val="0"/>
          <w:szCs w:val="21"/>
        </w:rPr>
        <w:t> </w:t>
      </w:r>
      <w:r w:rsidRPr="000728FB">
        <w:rPr>
          <w:rFonts w:ascii="Microsoft YaHei" w:eastAsia="Microsoft YaHei" w:hAnsi="Microsoft YaHei" w:cs="SimSun" w:hint="eastAsia"/>
          <w:color w:val="4F4F4F"/>
          <w:kern w:val="0"/>
          <w:szCs w:val="21"/>
        </w:rPr>
        <w:t>标签：</w:t>
      </w:r>
    </w:p>
    <w:p w:rsidR="00034D93" w:rsidRPr="00CF2E00" w:rsidRDefault="00034D93" w:rsidP="00CF2E00">
      <w:r w:rsidRPr="00CF2E00">
        <w:t>&lt;bean id="adminUser" class="com.somnus.common.Customer"&gt;    </w:t>
      </w:r>
    </w:p>
    <w:p w:rsidR="00034D93" w:rsidRPr="00CF2E00" w:rsidRDefault="00034D93" w:rsidP="00CF2E00">
      <w:r w:rsidRPr="00CF2E00">
        <w:t>     </w:t>
      </w:r>
    </w:p>
    <w:p w:rsidR="00034D93" w:rsidRPr="00CF2E00" w:rsidRDefault="00034D93" w:rsidP="00CF2E00">
      <w:r w:rsidRPr="00CF2E00">
        <w:t>    &lt;!-- java.util.Properties --&gt;    </w:t>
      </w:r>
    </w:p>
    <w:p w:rsidR="00034D93" w:rsidRPr="00CF2E00" w:rsidRDefault="00034D93" w:rsidP="00CF2E00">
      <w:r w:rsidRPr="00CF2E00">
        <w:t>    &lt;property name="emails"&gt;    </w:t>
      </w:r>
    </w:p>
    <w:p w:rsidR="00034D93" w:rsidRPr="00CF2E00" w:rsidRDefault="00034D93" w:rsidP="00CF2E00">
      <w:r w:rsidRPr="00CF2E00">
        <w:t>        &lt;props&gt;    </w:t>
      </w:r>
    </w:p>
    <w:p w:rsidR="00034D93" w:rsidRPr="00CF2E00" w:rsidRDefault="00034D93" w:rsidP="00CF2E00">
      <w:r w:rsidRPr="00CF2E00">
        <w:t>            &lt;prop key="admin"&gt;admin@nospam.com&lt;/prop&gt;    </w:t>
      </w:r>
    </w:p>
    <w:p w:rsidR="00034D93" w:rsidRPr="00CF2E00" w:rsidRDefault="00034D93" w:rsidP="00CF2E00">
      <w:r w:rsidRPr="00CF2E00">
        <w:t>            &lt;prop key="support"&gt;support@nospam.com&lt;/prop&gt;    </w:t>
      </w:r>
    </w:p>
    <w:p w:rsidR="00034D93" w:rsidRPr="00CF2E00" w:rsidRDefault="00034D93" w:rsidP="00CF2E00">
      <w:r w:rsidRPr="00CF2E00">
        <w:t>        &lt;/props&gt;    </w:t>
      </w:r>
    </w:p>
    <w:p w:rsidR="00034D93" w:rsidRPr="00CF2E00" w:rsidRDefault="00034D93" w:rsidP="00CF2E00">
      <w:r w:rsidRPr="00CF2E00">
        <w:t>    &lt;/property&gt;    </w:t>
      </w:r>
    </w:p>
    <w:p w:rsidR="00034D93" w:rsidRPr="00CF2E00" w:rsidRDefault="00034D93" w:rsidP="00CF2E00">
      <w:r w:rsidRPr="00CF2E00">
        <w:t>     </w:t>
      </w:r>
    </w:p>
    <w:p w:rsidR="00034D93" w:rsidRPr="00CF2E00" w:rsidRDefault="00034D93" w:rsidP="00CF2E00">
      <w:r w:rsidRPr="00CF2E00">
        <w:t>&lt;/bean&gt;   </w:t>
      </w:r>
    </w:p>
    <w:p w:rsidR="00034D93" w:rsidRPr="00CF2E00" w:rsidRDefault="00034D93" w:rsidP="00CF2E00">
      <w:r w:rsidRPr="00CF2E00">
        <w:rPr>
          <w:rFonts w:hint="eastAsia"/>
        </w:rPr>
        <w:t>也可用”</w:t>
      </w:r>
      <w:r w:rsidRPr="00CF2E00">
        <w:t>util:</w:t>
      </w:r>
      <w:r w:rsidRPr="00CF2E00">
        <w:rPr>
          <w:rFonts w:hint="eastAsia"/>
        </w:rPr>
        <w:t>”命名空间来从</w:t>
      </w:r>
      <w:r w:rsidRPr="00CF2E00">
        <w:t>properties</w:t>
      </w:r>
      <w:r w:rsidRPr="00CF2E00">
        <w:rPr>
          <w:rFonts w:hint="eastAsia"/>
        </w:rPr>
        <w:t>文件中创建出一个</w:t>
      </w:r>
      <w:r w:rsidRPr="00CF2E00">
        <w:t>propertiesbean</w:t>
      </w:r>
      <w:r w:rsidRPr="00CF2E00">
        <w:rPr>
          <w:rFonts w:hint="eastAsia"/>
        </w:rPr>
        <w:t>，然后利用</w:t>
      </w:r>
      <w:r w:rsidRPr="00CF2E00">
        <w:t>setter</w:t>
      </w:r>
      <w:r w:rsidRPr="00CF2E00">
        <w:rPr>
          <w:rFonts w:hint="eastAsia"/>
        </w:rPr>
        <w:t>方法注入</w:t>
      </w:r>
      <w:r w:rsidRPr="00CF2E00">
        <w:t>bean</w:t>
      </w:r>
      <w:r w:rsidRPr="00CF2E00">
        <w:rPr>
          <w:rFonts w:hint="eastAsia"/>
        </w:rPr>
        <w:t>的引用。</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7" w:name="t16"/>
      <w:bookmarkEnd w:id="17"/>
      <w:r w:rsidRPr="000728FB">
        <w:rPr>
          <w:rFonts w:ascii="Microsoft YaHei" w:eastAsia="Microsoft YaHei" w:hAnsi="Microsoft YaHei" w:cs="SimSun"/>
          <w:color w:val="4F4F4F"/>
          <w:kern w:val="0"/>
          <w:sz w:val="30"/>
          <w:szCs w:val="30"/>
        </w:rPr>
        <w:t>16</w:t>
      </w:r>
      <w:r w:rsidRPr="000728FB">
        <w:rPr>
          <w:rFonts w:ascii="Microsoft YaHei" w:eastAsia="Microsoft YaHei" w:hAnsi="Microsoft YaHei" w:cs="SimSun" w:hint="eastAsia"/>
          <w:color w:val="4F4F4F"/>
          <w:kern w:val="0"/>
          <w:sz w:val="30"/>
          <w:szCs w:val="30"/>
        </w:rPr>
        <w:t>、请解释</w:t>
      </w:r>
      <w:r w:rsidRPr="000728FB">
        <w:rPr>
          <w:rFonts w:ascii="Microsoft YaHei" w:eastAsia="Microsoft YaHei" w:hAnsi="Microsoft YaHei" w:cs="SimSun"/>
          <w:color w:val="4F4F4F"/>
          <w:kern w:val="0"/>
          <w:sz w:val="30"/>
          <w:szCs w:val="30"/>
        </w:rPr>
        <w:t>Spring Bean</w:t>
      </w:r>
      <w:r w:rsidRPr="000728FB">
        <w:rPr>
          <w:rFonts w:ascii="Microsoft YaHei" w:eastAsia="Microsoft YaHei" w:hAnsi="Microsoft YaHei" w:cs="SimSun" w:hint="eastAsia"/>
          <w:color w:val="4F4F4F"/>
          <w:kern w:val="0"/>
          <w:sz w:val="30"/>
          <w:szCs w:val="30"/>
        </w:rPr>
        <w:t>的自动装配？</w:t>
      </w:r>
    </w:p>
    <w:p w:rsidR="00034D93" w:rsidRDefault="00034D93" w:rsidP="00931A4D">
      <w:r w:rsidRPr="00931A4D">
        <w:rPr>
          <w:rFonts w:hint="eastAsia"/>
        </w:rPr>
        <w:t>在</w:t>
      </w:r>
      <w:r w:rsidRPr="00931A4D">
        <w:t>Spring</w:t>
      </w:r>
      <w:r w:rsidRPr="00931A4D">
        <w:rPr>
          <w:rFonts w:hint="eastAsia"/>
        </w:rPr>
        <w:t>框架中，在配置文件中设定</w:t>
      </w:r>
      <w:r w:rsidRPr="00931A4D">
        <w:t>bean</w:t>
      </w:r>
      <w:r w:rsidRPr="00931A4D">
        <w:rPr>
          <w:rFonts w:hint="eastAsia"/>
        </w:rPr>
        <w:t>的依赖关系是一个很好的机制，</w:t>
      </w:r>
      <w:r w:rsidRPr="00931A4D">
        <w:t>Spring</w:t>
      </w:r>
      <w:r w:rsidRPr="00931A4D">
        <w:rPr>
          <w:rFonts w:hint="eastAsia"/>
        </w:rPr>
        <w:t>容器还可以自动装配合作关系</w:t>
      </w:r>
      <w:r w:rsidRPr="00931A4D">
        <w:t>bean</w:t>
      </w:r>
      <w:r w:rsidRPr="00931A4D">
        <w:rPr>
          <w:rFonts w:hint="eastAsia"/>
        </w:rPr>
        <w:t>之间的关联关系。这意味着</w:t>
      </w:r>
      <w:r w:rsidRPr="00931A4D">
        <w:t>Spring</w:t>
      </w:r>
      <w:r w:rsidRPr="00931A4D">
        <w:rPr>
          <w:rFonts w:hint="eastAsia"/>
        </w:rPr>
        <w:t>可以通过向</w:t>
      </w:r>
      <w:r w:rsidRPr="00931A4D">
        <w:t>Bean Factory</w:t>
      </w:r>
      <w:r w:rsidRPr="00931A4D">
        <w:rPr>
          <w:rFonts w:hint="eastAsia"/>
        </w:rPr>
        <w:t>中注入的方式自动搞定</w:t>
      </w:r>
      <w:r w:rsidRPr="00931A4D">
        <w:t>bean</w:t>
      </w:r>
      <w:r w:rsidRPr="00931A4D">
        <w:rPr>
          <w:rFonts w:hint="eastAsia"/>
        </w:rPr>
        <w:t>之间的依赖关系。自动装配可以设置在每个</w:t>
      </w:r>
      <w:r w:rsidRPr="00931A4D">
        <w:t>bean</w:t>
      </w:r>
      <w:r w:rsidRPr="00931A4D">
        <w:rPr>
          <w:rFonts w:hint="eastAsia"/>
        </w:rPr>
        <w:t>上，也可以设定在特定的</w:t>
      </w:r>
      <w:r w:rsidRPr="00931A4D">
        <w:t>bean</w:t>
      </w:r>
      <w:r w:rsidRPr="00931A4D">
        <w:rPr>
          <w:rFonts w:hint="eastAsia"/>
        </w:rPr>
        <w:t>上。</w:t>
      </w:r>
    </w:p>
    <w:p w:rsidR="00034D93" w:rsidRDefault="00034D93" w:rsidP="00931A4D"/>
    <w:p w:rsidR="00034D93" w:rsidRPr="00931A4D" w:rsidRDefault="00034D93" w:rsidP="00931A4D"/>
    <w:p w:rsidR="00034D93" w:rsidRDefault="00034D93" w:rsidP="000728FB">
      <w:pPr>
        <w:widowControl/>
        <w:wordWrap w:val="0"/>
        <w:jc w:val="left"/>
        <w:rPr>
          <w:rFonts w:ascii="Microsoft YaHei" w:eastAsia="Microsoft YaHei" w:hAnsi="Microsoft YaHei" w:cs="SimSun"/>
          <w:color w:val="454545"/>
          <w:kern w:val="0"/>
          <w:sz w:val="24"/>
          <w:szCs w:val="24"/>
        </w:rPr>
      </w:pPr>
      <w:r w:rsidRPr="000728FB">
        <w:rPr>
          <w:rFonts w:ascii="Microsoft YaHei" w:eastAsia="Microsoft YaHei" w:hAnsi="Microsoft YaHei" w:cs="SimSun" w:hint="eastAsia"/>
          <w:color w:val="454545"/>
          <w:kern w:val="0"/>
          <w:sz w:val="24"/>
          <w:szCs w:val="24"/>
        </w:rPr>
        <w:t>下面的</w:t>
      </w:r>
      <w:r w:rsidRPr="000728FB">
        <w:rPr>
          <w:rFonts w:ascii="Microsoft YaHei" w:eastAsia="Microsoft YaHei" w:hAnsi="Microsoft YaHei" w:cs="SimSun"/>
          <w:color w:val="454545"/>
          <w:kern w:val="0"/>
          <w:sz w:val="24"/>
          <w:szCs w:val="24"/>
        </w:rPr>
        <w:t>XML</w:t>
      </w:r>
      <w:r w:rsidRPr="000728FB">
        <w:rPr>
          <w:rFonts w:ascii="Microsoft YaHei" w:eastAsia="Microsoft YaHei" w:hAnsi="Microsoft YaHei" w:cs="SimSun" w:hint="eastAsia"/>
          <w:color w:val="454545"/>
          <w:kern w:val="0"/>
          <w:sz w:val="24"/>
          <w:szCs w:val="24"/>
        </w:rPr>
        <w:t>配置文件表明了如何根据名称将一个</w:t>
      </w:r>
      <w:r w:rsidRPr="000728FB">
        <w:rPr>
          <w:rFonts w:ascii="Microsoft YaHei" w:eastAsia="Microsoft YaHei" w:hAnsi="Microsoft YaHei" w:cs="SimSun"/>
          <w:color w:val="454545"/>
          <w:kern w:val="0"/>
          <w:sz w:val="24"/>
          <w:szCs w:val="24"/>
        </w:rPr>
        <w:t>bean</w:t>
      </w:r>
      <w:r w:rsidRPr="000728FB">
        <w:rPr>
          <w:rFonts w:ascii="Microsoft YaHei" w:eastAsia="Microsoft YaHei" w:hAnsi="Microsoft YaHei" w:cs="SimSun" w:hint="eastAsia"/>
          <w:color w:val="454545"/>
          <w:kern w:val="0"/>
          <w:sz w:val="24"/>
          <w:szCs w:val="24"/>
        </w:rPr>
        <w:t>设置为自动装配：</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p>
    <w:p w:rsidR="00034D93" w:rsidRPr="004D3431" w:rsidRDefault="00034D93" w:rsidP="004D3431">
      <w:r w:rsidRPr="004D3431">
        <w:t>&lt;bean id="employeeDAO" class="com.howtodoinjava.EmployeeDAOImpl" autowire="byName" /&gt;   </w:t>
      </w:r>
    </w:p>
    <w:p w:rsidR="00034D93" w:rsidRDefault="00034D93" w:rsidP="000728FB">
      <w:pPr>
        <w:widowControl/>
        <w:wordWrap w:val="0"/>
        <w:jc w:val="left"/>
        <w:rPr>
          <w:rFonts w:ascii="Microsoft YaHei" w:eastAsia="Microsoft YaHei" w:hAnsi="Microsoft YaHei" w:cs="SimSun"/>
          <w:color w:val="454545"/>
          <w:kern w:val="0"/>
          <w:sz w:val="24"/>
          <w:szCs w:val="24"/>
        </w:rPr>
      </w:pPr>
      <w:r w:rsidRPr="000728FB">
        <w:rPr>
          <w:rFonts w:ascii="Microsoft YaHei" w:eastAsia="Microsoft YaHei" w:hAnsi="Microsoft YaHei" w:cs="SimSun" w:hint="eastAsia"/>
          <w:color w:val="454545"/>
          <w:kern w:val="0"/>
          <w:sz w:val="24"/>
          <w:szCs w:val="24"/>
        </w:rPr>
        <w:t>除了</w:t>
      </w:r>
      <w:r w:rsidRPr="000728FB">
        <w:rPr>
          <w:rFonts w:ascii="Microsoft YaHei" w:eastAsia="Microsoft YaHei" w:hAnsi="Microsoft YaHei" w:cs="SimSun"/>
          <w:color w:val="454545"/>
          <w:kern w:val="0"/>
          <w:sz w:val="24"/>
          <w:szCs w:val="24"/>
        </w:rPr>
        <w:t>bean</w:t>
      </w:r>
      <w:r w:rsidRPr="000728FB">
        <w:rPr>
          <w:rFonts w:ascii="Microsoft YaHei" w:eastAsia="Microsoft YaHei" w:hAnsi="Microsoft YaHei" w:cs="SimSun" w:hint="eastAsia"/>
          <w:color w:val="454545"/>
          <w:kern w:val="0"/>
          <w:sz w:val="24"/>
          <w:szCs w:val="24"/>
        </w:rPr>
        <w:t>配置文件中提供的自动装配模式，还可以使用</w:t>
      </w:r>
      <w:r w:rsidRPr="000728FB">
        <w:rPr>
          <w:rFonts w:ascii="Consolas" w:hAnsi="Consolas" w:cs="Consolas"/>
          <w:color w:val="C7254E"/>
          <w:kern w:val="0"/>
          <w:szCs w:val="21"/>
          <w:bdr w:val="none" w:sz="0" w:space="0" w:color="auto" w:frame="1"/>
          <w:shd w:val="clear" w:color="auto" w:fill="F9F2F4"/>
        </w:rPr>
        <w:t>@Autowired</w:t>
      </w:r>
      <w:r w:rsidRPr="000728FB">
        <w:rPr>
          <w:rFonts w:ascii="Consolas" w:hAnsi="Consolas" w:cs="Consolas" w:hint="eastAsia"/>
          <w:color w:val="C7254E"/>
          <w:kern w:val="0"/>
          <w:szCs w:val="21"/>
          <w:bdr w:val="none" w:sz="0" w:space="0" w:color="auto" w:frame="1"/>
          <w:shd w:val="clear" w:color="auto" w:fill="F9F2F4"/>
        </w:rPr>
        <w:t>注解来自动装配指定的</w:t>
      </w:r>
      <w:r w:rsidRPr="000728FB">
        <w:rPr>
          <w:rFonts w:ascii="Consolas" w:hAnsi="Consolas" w:cs="Consolas"/>
          <w:color w:val="C7254E"/>
          <w:kern w:val="0"/>
          <w:szCs w:val="21"/>
          <w:bdr w:val="none" w:sz="0" w:space="0" w:color="auto" w:frame="1"/>
          <w:shd w:val="clear" w:color="auto" w:fill="F9F2F4"/>
        </w:rPr>
        <w:t>bean</w:t>
      </w:r>
      <w:r w:rsidRPr="000728FB">
        <w:rPr>
          <w:rFonts w:ascii="Consolas" w:hAnsi="Consolas" w:cs="Consolas" w:hint="eastAsia"/>
          <w:color w:val="C7254E"/>
          <w:kern w:val="0"/>
          <w:szCs w:val="21"/>
          <w:bdr w:val="none" w:sz="0" w:space="0" w:color="auto" w:frame="1"/>
          <w:shd w:val="clear" w:color="auto" w:fill="F9F2F4"/>
        </w:rPr>
        <w:t>。在使用</w:t>
      </w:r>
      <w:r w:rsidRPr="000728FB">
        <w:rPr>
          <w:rFonts w:ascii="Consolas" w:hAnsi="Consolas" w:cs="Consolas"/>
          <w:color w:val="C7254E"/>
          <w:kern w:val="0"/>
          <w:szCs w:val="21"/>
          <w:bdr w:val="none" w:sz="0" w:space="0" w:color="auto" w:frame="1"/>
          <w:shd w:val="clear" w:color="auto" w:fill="F9F2F4"/>
        </w:rPr>
        <w:t>@Autowired</w:t>
      </w:r>
      <w:r w:rsidRPr="000728FB">
        <w:rPr>
          <w:rFonts w:ascii="Consolas" w:hAnsi="Consolas" w:cs="Consolas" w:hint="eastAsia"/>
          <w:color w:val="C7254E"/>
          <w:kern w:val="0"/>
          <w:szCs w:val="21"/>
          <w:bdr w:val="none" w:sz="0" w:space="0" w:color="auto" w:frame="1"/>
          <w:shd w:val="clear" w:color="auto" w:fill="F9F2F4"/>
        </w:rPr>
        <w:t>注解之前需要在按照如下的配置方式在</w:t>
      </w:r>
      <w:r w:rsidRPr="000728FB">
        <w:rPr>
          <w:rFonts w:ascii="Consolas" w:hAnsi="Consolas" w:cs="Consolas"/>
          <w:color w:val="C7254E"/>
          <w:kern w:val="0"/>
          <w:szCs w:val="21"/>
          <w:bdr w:val="none" w:sz="0" w:space="0" w:color="auto" w:frame="1"/>
          <w:shd w:val="clear" w:color="auto" w:fill="F9F2F4"/>
        </w:rPr>
        <w:t>Spring</w:t>
      </w:r>
      <w:r w:rsidRPr="000728FB">
        <w:rPr>
          <w:rFonts w:ascii="Consolas" w:hAnsi="Consolas" w:cs="Consolas" w:hint="eastAsia"/>
          <w:color w:val="C7254E"/>
          <w:kern w:val="0"/>
          <w:szCs w:val="21"/>
          <w:bdr w:val="none" w:sz="0" w:space="0" w:color="auto" w:frame="1"/>
          <w:shd w:val="clear" w:color="auto" w:fill="F9F2F4"/>
        </w:rPr>
        <w:t>配置文件进行配置才可以使用。</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p>
    <w:p w:rsidR="00034D93" w:rsidRPr="004D3431" w:rsidRDefault="00034D93" w:rsidP="004D3431">
      <w:r w:rsidRPr="004D3431">
        <w:t>&lt;context:annotation-config /&gt;  </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r w:rsidRPr="000728FB">
        <w:rPr>
          <w:rFonts w:ascii="Microsoft YaHei" w:eastAsia="Microsoft YaHei" w:hAnsi="Microsoft YaHei" w:cs="SimSun" w:hint="eastAsia"/>
          <w:color w:val="454545"/>
          <w:kern w:val="0"/>
          <w:sz w:val="24"/>
          <w:szCs w:val="24"/>
        </w:rPr>
        <w:t>也可以通过在配置文件中配置</w:t>
      </w:r>
      <w:r w:rsidRPr="000728FB">
        <w:rPr>
          <w:rFonts w:ascii="Consolas" w:hAnsi="Consolas" w:cs="Consolas"/>
          <w:color w:val="C7254E"/>
          <w:kern w:val="0"/>
          <w:szCs w:val="21"/>
          <w:bdr w:val="none" w:sz="0" w:space="0" w:color="auto" w:frame="1"/>
          <w:shd w:val="clear" w:color="auto" w:fill="F9F2F4"/>
        </w:rPr>
        <w:t>AutowiredAnnotationBeanPostProcessor</w:t>
      </w:r>
      <w:r w:rsidRPr="000728FB">
        <w:rPr>
          <w:rFonts w:ascii="Microsoft YaHei" w:eastAsia="Microsoft YaHei" w:hAnsi="Microsoft YaHei" w:cs="SimSun"/>
          <w:color w:val="454545"/>
          <w:kern w:val="0"/>
          <w:sz w:val="24"/>
          <w:szCs w:val="24"/>
        </w:rPr>
        <w:t> </w:t>
      </w:r>
      <w:r w:rsidRPr="000728FB">
        <w:rPr>
          <w:rFonts w:ascii="Microsoft YaHei" w:eastAsia="Microsoft YaHei" w:hAnsi="Microsoft YaHei" w:cs="SimSun" w:hint="eastAsia"/>
          <w:color w:val="454545"/>
          <w:kern w:val="0"/>
          <w:sz w:val="24"/>
          <w:szCs w:val="24"/>
        </w:rPr>
        <w:t>达到相同的效果。</w:t>
      </w:r>
    </w:p>
    <w:p w:rsidR="00034D93" w:rsidRDefault="00034D93" w:rsidP="004D3431"/>
    <w:p w:rsidR="00034D93" w:rsidRDefault="00034D93" w:rsidP="004D3431">
      <w:r w:rsidRPr="004D3431">
        <w:t>&lt;bean class ="org.springframework.beans.factory.annotation.AutowiredAnnotationBeanPostProcessor"/&gt;    </w:t>
      </w:r>
    </w:p>
    <w:p w:rsidR="00034D93" w:rsidRPr="004D3431" w:rsidRDefault="00034D93" w:rsidP="004D3431"/>
    <w:p w:rsidR="00034D93" w:rsidRPr="000728FB" w:rsidRDefault="00034D93" w:rsidP="000728FB">
      <w:pPr>
        <w:widowControl/>
        <w:wordWrap w:val="0"/>
        <w:jc w:val="left"/>
        <w:rPr>
          <w:rFonts w:ascii="Microsoft YaHei" w:eastAsia="Microsoft YaHei" w:hAnsi="Microsoft YaHei" w:cs="SimSun"/>
          <w:color w:val="454545"/>
          <w:kern w:val="0"/>
          <w:sz w:val="24"/>
          <w:szCs w:val="24"/>
        </w:rPr>
      </w:pPr>
      <w:r w:rsidRPr="000728FB">
        <w:rPr>
          <w:rFonts w:ascii="Microsoft YaHei" w:eastAsia="Microsoft YaHei" w:hAnsi="Microsoft YaHei" w:cs="SimSun" w:hint="eastAsia"/>
          <w:color w:val="454545"/>
          <w:kern w:val="0"/>
          <w:sz w:val="24"/>
          <w:szCs w:val="24"/>
        </w:rPr>
        <w:t>配置好以后就可以使用</w:t>
      </w:r>
      <w:r w:rsidRPr="000728FB">
        <w:rPr>
          <w:rFonts w:ascii="Consolas" w:hAnsi="Consolas" w:cs="Consolas"/>
          <w:color w:val="C7254E"/>
          <w:kern w:val="0"/>
          <w:szCs w:val="21"/>
          <w:bdr w:val="none" w:sz="0" w:space="0" w:color="auto" w:frame="1"/>
          <w:shd w:val="clear" w:color="auto" w:fill="F9F2F4"/>
        </w:rPr>
        <w:t>@Autowired</w:t>
      </w:r>
      <w:r w:rsidRPr="000728FB">
        <w:rPr>
          <w:rFonts w:ascii="Microsoft YaHei" w:eastAsia="Microsoft YaHei" w:hAnsi="Microsoft YaHei" w:cs="SimSun" w:hint="eastAsia"/>
          <w:color w:val="454545"/>
          <w:kern w:val="0"/>
          <w:sz w:val="24"/>
          <w:szCs w:val="24"/>
        </w:rPr>
        <w:t>来标注了。</w:t>
      </w:r>
    </w:p>
    <w:p w:rsidR="00034D93" w:rsidRPr="004D3431" w:rsidRDefault="00034D93" w:rsidP="004D3431">
      <w:r w:rsidRPr="004D3431">
        <w:t>@Autowired    </w:t>
      </w:r>
    </w:p>
    <w:p w:rsidR="00034D93" w:rsidRPr="004D3431" w:rsidRDefault="00034D93" w:rsidP="004D3431">
      <w:r w:rsidRPr="004D3431">
        <w:t>public EmployeeDAOImpl ( EmployeeManager manager ) {    </w:t>
      </w:r>
    </w:p>
    <w:p w:rsidR="00034D93" w:rsidRPr="004D3431" w:rsidRDefault="00034D93" w:rsidP="004D3431">
      <w:r w:rsidRPr="004D3431">
        <w:t>    this.manager = manager;    </w:t>
      </w:r>
    </w:p>
    <w:p w:rsidR="00034D93" w:rsidRPr="004D3431" w:rsidRDefault="00034D93" w:rsidP="004D3431">
      <w:r w:rsidRPr="004D3431">
        <w:t>}  </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8" w:name="t17"/>
      <w:bookmarkEnd w:id="18"/>
      <w:r w:rsidRPr="000728FB">
        <w:rPr>
          <w:rFonts w:ascii="Microsoft YaHei" w:eastAsia="Microsoft YaHei" w:hAnsi="Microsoft YaHei" w:cs="SimSun"/>
          <w:color w:val="4F4F4F"/>
          <w:kern w:val="0"/>
          <w:sz w:val="30"/>
          <w:szCs w:val="30"/>
        </w:rPr>
        <w:t>17</w:t>
      </w:r>
      <w:r w:rsidRPr="000728FB">
        <w:rPr>
          <w:rFonts w:ascii="Microsoft YaHei" w:eastAsia="Microsoft YaHei" w:hAnsi="Microsoft YaHei" w:cs="SimSun" w:hint="eastAsia"/>
          <w:color w:val="4F4F4F"/>
          <w:kern w:val="0"/>
          <w:sz w:val="30"/>
          <w:szCs w:val="30"/>
        </w:rPr>
        <w:t>、请解释自动装配模式的区别？</w:t>
      </w:r>
    </w:p>
    <w:p w:rsidR="00034D93" w:rsidRPr="002031F5" w:rsidRDefault="00034D93" w:rsidP="002031F5">
      <w:r w:rsidRPr="002031F5">
        <w:rPr>
          <w:rFonts w:hint="eastAsia"/>
        </w:rPr>
        <w:t>在</w:t>
      </w:r>
      <w:r w:rsidRPr="002031F5">
        <w:t>Spring</w:t>
      </w:r>
      <w:r w:rsidRPr="002031F5">
        <w:rPr>
          <w:rFonts w:hint="eastAsia"/>
        </w:rPr>
        <w:t>框架中共有</w:t>
      </w:r>
      <w:r w:rsidRPr="002031F5">
        <w:t>5</w:t>
      </w:r>
      <w:r w:rsidRPr="002031F5">
        <w:rPr>
          <w:rFonts w:hint="eastAsia"/>
        </w:rPr>
        <w:t>种自动装配，让我们逐一分析。</w:t>
      </w:r>
    </w:p>
    <w:p w:rsidR="00034D93" w:rsidRPr="002031F5" w:rsidRDefault="00034D93" w:rsidP="002031F5">
      <w:r>
        <w:t xml:space="preserve">1 </w:t>
      </w:r>
      <w:r w:rsidRPr="002031F5">
        <w:t>no</w:t>
      </w:r>
      <w:r w:rsidRPr="002031F5">
        <w:rPr>
          <w:rFonts w:hint="eastAsia"/>
        </w:rPr>
        <w:t>：这是</w:t>
      </w:r>
      <w:r w:rsidRPr="002031F5">
        <w:t>Spring</w:t>
      </w:r>
      <w:r w:rsidRPr="002031F5">
        <w:rPr>
          <w:rFonts w:hint="eastAsia"/>
        </w:rPr>
        <w:t>框架的默认设置，在该设置下自动装配是关闭的，开发者需要自行在</w:t>
      </w:r>
      <w:r w:rsidRPr="002031F5">
        <w:t>bean</w:t>
      </w:r>
      <w:r w:rsidRPr="002031F5">
        <w:rPr>
          <w:rFonts w:hint="eastAsia"/>
        </w:rPr>
        <w:t>定义中用标签明确的设置依赖关系。</w:t>
      </w:r>
    </w:p>
    <w:p w:rsidR="00034D93" w:rsidRPr="002031F5" w:rsidRDefault="00034D93" w:rsidP="002031F5">
      <w:r>
        <w:t xml:space="preserve">2 </w:t>
      </w:r>
      <w:r w:rsidRPr="002031F5">
        <w:t>byName</w:t>
      </w:r>
      <w:r w:rsidRPr="002031F5">
        <w:rPr>
          <w:rFonts w:hint="eastAsia"/>
        </w:rPr>
        <w:t>：该选项可以根据</w:t>
      </w:r>
      <w:r w:rsidRPr="002031F5">
        <w:t>bean</w:t>
      </w:r>
      <w:r w:rsidRPr="002031F5">
        <w:rPr>
          <w:rFonts w:hint="eastAsia"/>
        </w:rPr>
        <w:t>名称设置依赖关系。当向一个</w:t>
      </w:r>
      <w:r w:rsidRPr="002031F5">
        <w:t>bean</w:t>
      </w:r>
      <w:r w:rsidRPr="002031F5">
        <w:rPr>
          <w:rFonts w:hint="eastAsia"/>
        </w:rPr>
        <w:t>中自动装配一个属性时，容器将根据</w:t>
      </w:r>
      <w:r w:rsidRPr="002031F5">
        <w:t>bean</w:t>
      </w:r>
      <w:r w:rsidRPr="002031F5">
        <w:rPr>
          <w:rFonts w:hint="eastAsia"/>
        </w:rPr>
        <w:t>的名称自动在在配置文件中查询一个匹配的</w:t>
      </w:r>
      <w:r w:rsidRPr="002031F5">
        <w:t>bean</w:t>
      </w:r>
      <w:r w:rsidRPr="002031F5">
        <w:rPr>
          <w:rFonts w:hint="eastAsia"/>
        </w:rPr>
        <w:t>。如果找到的话，就装配这个属性，如果没找到的话就报错。</w:t>
      </w:r>
    </w:p>
    <w:p w:rsidR="00034D93" w:rsidRPr="002031F5" w:rsidRDefault="00034D93" w:rsidP="002031F5">
      <w:r>
        <w:t xml:space="preserve">3 </w:t>
      </w:r>
      <w:r w:rsidRPr="002031F5">
        <w:t>byType</w:t>
      </w:r>
      <w:r w:rsidRPr="002031F5">
        <w:rPr>
          <w:rFonts w:hint="eastAsia"/>
        </w:rPr>
        <w:t>：该选项可以根据</w:t>
      </w:r>
      <w:r w:rsidRPr="002031F5">
        <w:t>bean</w:t>
      </w:r>
      <w:r w:rsidRPr="002031F5">
        <w:rPr>
          <w:rFonts w:hint="eastAsia"/>
        </w:rPr>
        <w:t>类型设置依赖关系。当向一个</w:t>
      </w:r>
      <w:r w:rsidRPr="002031F5">
        <w:t>bean</w:t>
      </w:r>
      <w:r w:rsidRPr="002031F5">
        <w:rPr>
          <w:rFonts w:hint="eastAsia"/>
        </w:rPr>
        <w:t>中自动装配一个属性时，容器将根据</w:t>
      </w:r>
      <w:r w:rsidRPr="002031F5">
        <w:t>bean</w:t>
      </w:r>
      <w:r w:rsidRPr="002031F5">
        <w:rPr>
          <w:rFonts w:hint="eastAsia"/>
        </w:rPr>
        <w:t>的类型自动在在配置文件中查询一个匹配的</w:t>
      </w:r>
      <w:r w:rsidRPr="002031F5">
        <w:t>bean</w:t>
      </w:r>
      <w:r w:rsidRPr="002031F5">
        <w:rPr>
          <w:rFonts w:hint="eastAsia"/>
        </w:rPr>
        <w:t>。如果找到的话，就装配这个属性，如果没找到的话就报错。</w:t>
      </w:r>
    </w:p>
    <w:p w:rsidR="00034D93" w:rsidRPr="002031F5" w:rsidRDefault="00034D93" w:rsidP="002031F5">
      <w:r>
        <w:t xml:space="preserve">3 </w:t>
      </w:r>
      <w:r w:rsidRPr="002031F5">
        <w:t>constructor</w:t>
      </w:r>
      <w:r w:rsidRPr="002031F5">
        <w:rPr>
          <w:rFonts w:hint="eastAsia"/>
        </w:rPr>
        <w:t>：造器的自动装配和</w:t>
      </w:r>
      <w:r w:rsidRPr="002031F5">
        <w:t>byType</w:t>
      </w:r>
      <w:r w:rsidRPr="002031F5">
        <w:rPr>
          <w:rFonts w:hint="eastAsia"/>
        </w:rPr>
        <w:t>模式类似，但是仅仅适用于与有构造器相同参数的</w:t>
      </w:r>
      <w:r w:rsidRPr="002031F5">
        <w:t>bean</w:t>
      </w:r>
      <w:r w:rsidRPr="002031F5">
        <w:rPr>
          <w:rFonts w:hint="eastAsia"/>
        </w:rPr>
        <w:t>，如果在容器中没有找到与构造器参数类型一致的</w:t>
      </w:r>
      <w:r w:rsidRPr="002031F5">
        <w:t>bean</w:t>
      </w:r>
      <w:r w:rsidRPr="002031F5">
        <w:rPr>
          <w:rFonts w:hint="eastAsia"/>
        </w:rPr>
        <w:t>，那么将会抛出异常。</w:t>
      </w:r>
    </w:p>
    <w:p w:rsidR="00034D93" w:rsidRPr="002031F5" w:rsidRDefault="00034D93" w:rsidP="002031F5">
      <w:r>
        <w:t xml:space="preserve">4   </w:t>
      </w:r>
      <w:r w:rsidRPr="002031F5">
        <w:t>autodetect</w:t>
      </w:r>
      <w:r w:rsidRPr="002031F5">
        <w:rPr>
          <w:rFonts w:hint="eastAsia"/>
        </w:rPr>
        <w:t>：该模式自动探测使用构造器自动装配或者</w:t>
      </w:r>
      <w:r w:rsidRPr="002031F5">
        <w:t>byType</w:t>
      </w:r>
      <w:r w:rsidRPr="002031F5">
        <w:rPr>
          <w:rFonts w:hint="eastAsia"/>
        </w:rPr>
        <w:t>自动装配。首先，首先会尝试找合适的带参数的构造器，如果找到的话就是用构造器自动装配，如果在</w:t>
      </w:r>
      <w:r w:rsidRPr="002031F5">
        <w:t>bean</w:t>
      </w:r>
      <w:r w:rsidRPr="002031F5">
        <w:rPr>
          <w:rFonts w:hint="eastAsia"/>
        </w:rPr>
        <w:t>内部没有找到相应的构造器或者是无参构造器，容器就会自动选择</w:t>
      </w:r>
      <w:r w:rsidRPr="002031F5">
        <w:t>byTpe</w:t>
      </w:r>
      <w:r w:rsidRPr="002031F5">
        <w:rPr>
          <w:rFonts w:hint="eastAsia"/>
        </w:rPr>
        <w:t>的自动装配方式。</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19" w:name="t18"/>
      <w:bookmarkEnd w:id="19"/>
      <w:r w:rsidRPr="000728FB">
        <w:rPr>
          <w:rFonts w:ascii="Microsoft YaHei" w:eastAsia="Microsoft YaHei" w:hAnsi="Microsoft YaHei" w:cs="SimSun"/>
          <w:color w:val="006600"/>
          <w:kern w:val="0"/>
          <w:sz w:val="30"/>
          <w:szCs w:val="30"/>
        </w:rPr>
        <w:t>18</w:t>
      </w:r>
      <w:r w:rsidRPr="000728FB">
        <w:rPr>
          <w:rFonts w:ascii="Microsoft YaHei" w:eastAsia="Microsoft YaHei" w:hAnsi="Microsoft YaHei" w:cs="SimSun" w:hint="eastAsia"/>
          <w:color w:val="006600"/>
          <w:kern w:val="0"/>
          <w:sz w:val="30"/>
          <w:szCs w:val="30"/>
        </w:rPr>
        <w:t>、如何开启基于注解的自动装配？</w:t>
      </w:r>
    </w:p>
    <w:p w:rsidR="00034D93" w:rsidRPr="00163F70" w:rsidRDefault="00034D93" w:rsidP="00163F70">
      <w:r w:rsidRPr="00163F70">
        <w:rPr>
          <w:rFonts w:hint="eastAsia"/>
        </w:rPr>
        <w:t>要使用</w:t>
      </w:r>
      <w:r w:rsidRPr="00163F70">
        <w:t> @Autowired</w:t>
      </w:r>
      <w:r w:rsidRPr="00163F70">
        <w:rPr>
          <w:rFonts w:hint="eastAsia"/>
        </w:rPr>
        <w:t>，需要注册</w:t>
      </w:r>
      <w:r w:rsidRPr="00163F70">
        <w:t> AutowiredAnnotationBeanPostProcessor</w:t>
      </w:r>
      <w:r w:rsidRPr="00163F70">
        <w:rPr>
          <w:rFonts w:hint="eastAsia"/>
        </w:rPr>
        <w:t>，可以有以下两种方式来实现：</w:t>
      </w:r>
    </w:p>
    <w:p w:rsidR="00034D93" w:rsidRPr="00163F70" w:rsidRDefault="00034D93" w:rsidP="00163F70">
      <w:pPr>
        <w:rPr>
          <w:color w:val="FF0000"/>
        </w:rPr>
      </w:pPr>
      <w:r w:rsidRPr="00163F70">
        <w:rPr>
          <w:color w:val="FF0000"/>
        </w:rPr>
        <w:t>1</w:t>
      </w:r>
      <w:r w:rsidRPr="00163F70">
        <w:rPr>
          <w:rFonts w:hint="eastAsia"/>
          <w:color w:val="FF0000"/>
        </w:rPr>
        <w:t>、引入配置文件中的</w:t>
      </w:r>
      <w:r w:rsidRPr="00163F70">
        <w:rPr>
          <w:color w:val="FF0000"/>
        </w:rPr>
        <w:t>&lt;bean&gt;</w:t>
      </w:r>
      <w:r w:rsidRPr="00163F70">
        <w:rPr>
          <w:rFonts w:hint="eastAsia"/>
          <w:color w:val="FF0000"/>
        </w:rPr>
        <w:t>下引入</w:t>
      </w:r>
      <w:r w:rsidRPr="00163F70">
        <w:rPr>
          <w:color w:val="FF0000"/>
        </w:rPr>
        <w:t> &lt;context:annotation-config&gt;</w:t>
      </w:r>
    </w:p>
    <w:p w:rsidR="00034D93" w:rsidRPr="00163F70" w:rsidRDefault="00034D93" w:rsidP="00163F70">
      <w:r w:rsidRPr="00163F70">
        <w:t>&lt;beans&gt;    </w:t>
      </w:r>
    </w:p>
    <w:p w:rsidR="00034D93" w:rsidRPr="00163F70" w:rsidRDefault="00034D93" w:rsidP="00163F70">
      <w:r w:rsidRPr="00163F70">
        <w:t>    &lt;context:annotation-config /&gt;    </w:t>
      </w:r>
    </w:p>
    <w:p w:rsidR="00034D93" w:rsidRPr="00163F70" w:rsidRDefault="00034D93" w:rsidP="00163F70">
      <w:r w:rsidRPr="00163F70">
        <w:t>&lt;/beans&gt;   </w:t>
      </w:r>
    </w:p>
    <w:p w:rsidR="00034D93" w:rsidRPr="00163F70" w:rsidRDefault="00034D93" w:rsidP="00163F70">
      <w:r w:rsidRPr="00163F70">
        <w:t>2</w:t>
      </w:r>
      <w:r w:rsidRPr="00163F70">
        <w:rPr>
          <w:rFonts w:hint="eastAsia"/>
        </w:rPr>
        <w:t>、在</w:t>
      </w:r>
      <w:r w:rsidRPr="00163F70">
        <w:t>bean</w:t>
      </w:r>
      <w:r w:rsidRPr="00163F70">
        <w:rPr>
          <w:rFonts w:hint="eastAsia"/>
        </w:rPr>
        <w:t>配置文件中直接引入</w:t>
      </w:r>
      <w:r w:rsidRPr="00163F70">
        <w:t>AutowiredAnnotationBeanPostProcessor</w:t>
      </w:r>
    </w:p>
    <w:p w:rsidR="00034D93" w:rsidRDefault="00034D93" w:rsidP="00163F70"/>
    <w:p w:rsidR="00034D93" w:rsidRDefault="00034D93" w:rsidP="00163F70"/>
    <w:p w:rsidR="00034D93" w:rsidRPr="00163F70" w:rsidRDefault="00034D93" w:rsidP="00163F70">
      <w:r w:rsidRPr="00163F70">
        <w:t>&lt;beans&gt;    </w:t>
      </w:r>
    </w:p>
    <w:p w:rsidR="00034D93" w:rsidRPr="00163F70" w:rsidRDefault="00034D93" w:rsidP="00163F70">
      <w:r w:rsidRPr="00163F70">
        <w:t>    &lt;bean class="org.springframework.beans.factory.annotation.AutowiredAnnotationBeanPostProcessor"/&gt;    </w:t>
      </w:r>
    </w:p>
    <w:p w:rsidR="00034D93" w:rsidRPr="00163F70" w:rsidRDefault="00034D93" w:rsidP="00163F70">
      <w:r w:rsidRPr="00163F70">
        <w:t>&lt;/beans&gt;    </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20" w:name="t19"/>
      <w:bookmarkEnd w:id="20"/>
      <w:r w:rsidRPr="000728FB">
        <w:rPr>
          <w:rFonts w:ascii="Microsoft YaHei" w:eastAsia="Microsoft YaHei" w:hAnsi="Microsoft YaHei" w:cs="SimSun"/>
          <w:color w:val="006600"/>
          <w:kern w:val="0"/>
          <w:sz w:val="30"/>
          <w:szCs w:val="30"/>
        </w:rPr>
        <w:t>19</w:t>
      </w:r>
      <w:r w:rsidRPr="000728FB">
        <w:rPr>
          <w:rFonts w:ascii="Microsoft YaHei" w:eastAsia="Microsoft YaHei" w:hAnsi="Microsoft YaHei" w:cs="SimSun" w:hint="eastAsia"/>
          <w:color w:val="006600"/>
          <w:kern w:val="0"/>
          <w:sz w:val="30"/>
          <w:szCs w:val="30"/>
        </w:rPr>
        <w:t>、请举例解释</w:t>
      </w:r>
      <w:r w:rsidRPr="000728FB">
        <w:rPr>
          <w:rFonts w:ascii="Microsoft YaHei" w:eastAsia="Microsoft YaHei" w:hAnsi="Microsoft YaHei" w:cs="SimSun"/>
          <w:color w:val="006600"/>
          <w:kern w:val="0"/>
          <w:sz w:val="30"/>
          <w:szCs w:val="30"/>
        </w:rPr>
        <w:t>@Required</w:t>
      </w:r>
      <w:r w:rsidRPr="000728FB">
        <w:rPr>
          <w:rFonts w:ascii="Microsoft YaHei" w:eastAsia="Microsoft YaHei" w:hAnsi="Microsoft YaHei" w:cs="SimSun" w:hint="eastAsia"/>
          <w:color w:val="006600"/>
          <w:kern w:val="0"/>
          <w:sz w:val="30"/>
          <w:szCs w:val="30"/>
        </w:rPr>
        <w:t>注解？</w:t>
      </w:r>
    </w:p>
    <w:p w:rsidR="00034D93" w:rsidRPr="00713684" w:rsidRDefault="00034D93" w:rsidP="00713684">
      <w:r w:rsidRPr="00713684">
        <w:rPr>
          <w:rFonts w:hint="eastAsia"/>
        </w:rPr>
        <w:t>在产品级别的应用中，</w:t>
      </w:r>
      <w:r w:rsidRPr="00713684">
        <w:t>IoC</w:t>
      </w:r>
      <w:r w:rsidRPr="00713684">
        <w:rPr>
          <w:rFonts w:hint="eastAsia"/>
        </w:rPr>
        <w:t>容器可能声明了数十万了</w:t>
      </w:r>
      <w:r w:rsidRPr="00713684">
        <w:t>bean</w:t>
      </w:r>
      <w:r w:rsidRPr="00713684">
        <w:rPr>
          <w:rFonts w:hint="eastAsia"/>
        </w:rPr>
        <w:t>，</w:t>
      </w:r>
      <w:r w:rsidRPr="00713684">
        <w:t>bean</w:t>
      </w:r>
      <w:r w:rsidRPr="00713684">
        <w:rPr>
          <w:rFonts w:hint="eastAsia"/>
        </w:rPr>
        <w:t>与</w:t>
      </w:r>
      <w:r w:rsidRPr="00713684">
        <w:t>bean</w:t>
      </w:r>
      <w:r w:rsidRPr="00713684">
        <w:rPr>
          <w:rFonts w:hint="eastAsia"/>
        </w:rPr>
        <w:t>之间有着复杂的依赖关系。</w:t>
      </w:r>
      <w:r w:rsidRPr="00713684">
        <w:rPr>
          <w:rFonts w:hint="eastAsia"/>
          <w:color w:val="FF0000"/>
        </w:rPr>
        <w:t>设值注解方法的短板之一就是验证所有的属性是否被注解是一项十分困难的操作</w:t>
      </w:r>
      <w:r w:rsidRPr="00713684">
        <w:rPr>
          <w:rFonts w:hint="eastAsia"/>
        </w:rPr>
        <w:t>。可以通过在</w:t>
      </w:r>
      <w:r w:rsidRPr="00713684">
        <w:t>&lt;bean&gt;</w:t>
      </w:r>
      <w:r w:rsidRPr="00713684">
        <w:rPr>
          <w:rFonts w:hint="eastAsia"/>
        </w:rPr>
        <w:t>中设置“</w:t>
      </w:r>
      <w:r w:rsidRPr="00713684">
        <w:t>dependency-check</w:t>
      </w:r>
      <w:r w:rsidRPr="00713684">
        <w:rPr>
          <w:rFonts w:hint="eastAsia"/>
        </w:rPr>
        <w:t>”来解决这个问题。</w:t>
      </w:r>
    </w:p>
    <w:p w:rsidR="00034D93" w:rsidRPr="00713684" w:rsidRDefault="00034D93" w:rsidP="00713684">
      <w:r w:rsidRPr="00713684">
        <w:rPr>
          <w:rFonts w:hint="eastAsia"/>
        </w:rPr>
        <w:t>在应用程序的生命周期中，你可能不大愿意花时间在验证所有</w:t>
      </w:r>
      <w:r w:rsidRPr="00713684">
        <w:t>bean</w:t>
      </w:r>
      <w:r w:rsidRPr="00713684">
        <w:rPr>
          <w:rFonts w:hint="eastAsia"/>
        </w:rPr>
        <w:t>的属性是否按照上下文文件正确配置。或者你宁可验证某个</w:t>
      </w:r>
      <w:r w:rsidRPr="00713684">
        <w:t>bean</w:t>
      </w:r>
      <w:r w:rsidRPr="00713684">
        <w:rPr>
          <w:rFonts w:hint="eastAsia"/>
        </w:rPr>
        <w:t>的特定属性是否被正确的设置。即使是用“</w:t>
      </w:r>
      <w:r w:rsidRPr="00713684">
        <w:t>dependency-check</w:t>
      </w:r>
      <w:r w:rsidRPr="00713684">
        <w:rPr>
          <w:rFonts w:hint="eastAsia"/>
        </w:rPr>
        <w:t>”属性也不能很好的解决这个问题，在这种情况下，你需要使用</w:t>
      </w:r>
      <w:r w:rsidRPr="00713684">
        <w:t>@Required </w:t>
      </w:r>
      <w:r w:rsidRPr="00713684">
        <w:rPr>
          <w:rFonts w:hint="eastAsia"/>
        </w:rPr>
        <w:t>注解。</w:t>
      </w:r>
    </w:p>
    <w:p w:rsidR="00034D93" w:rsidRPr="00713684" w:rsidRDefault="00034D93" w:rsidP="00713684">
      <w:r w:rsidRPr="00713684">
        <w:rPr>
          <w:rFonts w:hint="eastAsia"/>
        </w:rPr>
        <w:t>需要用如下的方式使用来标明</w:t>
      </w:r>
      <w:r w:rsidRPr="00713684">
        <w:t>bean</w:t>
      </w:r>
      <w:r w:rsidRPr="00713684">
        <w:rPr>
          <w:rFonts w:hint="eastAsia"/>
        </w:rPr>
        <w:t>的设值方法。</w:t>
      </w:r>
    </w:p>
    <w:p w:rsidR="00034D93" w:rsidRPr="00713684" w:rsidRDefault="00034D93" w:rsidP="00713684">
      <w:r w:rsidRPr="00713684">
        <w:t>public class EmployeeFactoryBean extends AbstractFactoryBean&lt;Object&gt;{    </w:t>
      </w:r>
    </w:p>
    <w:p w:rsidR="00034D93" w:rsidRPr="00713684" w:rsidRDefault="00034D93" w:rsidP="00713684">
      <w:r w:rsidRPr="00713684">
        <w:t>    private String designation;    </w:t>
      </w:r>
    </w:p>
    <w:p w:rsidR="00034D93" w:rsidRPr="00713684" w:rsidRDefault="00034D93" w:rsidP="00713684">
      <w:r w:rsidRPr="00713684">
        <w:t>    public String getDesignation() {    </w:t>
      </w:r>
    </w:p>
    <w:p w:rsidR="00034D93" w:rsidRPr="00713684" w:rsidRDefault="00034D93" w:rsidP="00713684">
      <w:r w:rsidRPr="00713684">
        <w:t>        return designation;    </w:t>
      </w:r>
    </w:p>
    <w:p w:rsidR="00034D93" w:rsidRPr="00713684" w:rsidRDefault="00034D93" w:rsidP="00713684">
      <w:r w:rsidRPr="00713684">
        <w:t>    }    </w:t>
      </w:r>
    </w:p>
    <w:p w:rsidR="00034D93" w:rsidRPr="00713684" w:rsidRDefault="00034D93" w:rsidP="00713684">
      <w:r w:rsidRPr="00713684">
        <w:t>    @Required    </w:t>
      </w:r>
    </w:p>
    <w:p w:rsidR="00034D93" w:rsidRPr="00713684" w:rsidRDefault="00034D93" w:rsidP="00713684">
      <w:r w:rsidRPr="00713684">
        <w:t>    public void setDesignation(String designation) {    </w:t>
      </w:r>
    </w:p>
    <w:p w:rsidR="00034D93" w:rsidRPr="00713684" w:rsidRDefault="00034D93" w:rsidP="00713684">
      <w:r w:rsidRPr="00713684">
        <w:t>        this.designation = designation;    </w:t>
      </w:r>
    </w:p>
    <w:p w:rsidR="00034D93" w:rsidRPr="00713684" w:rsidRDefault="00034D93" w:rsidP="00713684">
      <w:r w:rsidRPr="00713684">
        <w:t>    }    </w:t>
      </w:r>
    </w:p>
    <w:p w:rsidR="00034D93" w:rsidRPr="00713684" w:rsidRDefault="00034D93" w:rsidP="00713684">
      <w:r w:rsidRPr="00713684">
        <w:t>    //more code here    </w:t>
      </w:r>
    </w:p>
    <w:p w:rsidR="00034D93" w:rsidRPr="00713684" w:rsidRDefault="00034D93" w:rsidP="00713684">
      <w:r w:rsidRPr="00713684">
        <w:t>}    </w:t>
      </w:r>
    </w:p>
    <w:p w:rsidR="00034D93" w:rsidRPr="00713684" w:rsidRDefault="00034D93" w:rsidP="00713684">
      <w:r w:rsidRPr="00713684">
        <w:t>RequiredAnnotationBeanPostProcessor</w:t>
      </w:r>
      <w:r w:rsidRPr="00713684">
        <w:rPr>
          <w:rFonts w:hint="eastAsia"/>
        </w:rPr>
        <w:t>是</w:t>
      </w:r>
      <w:r w:rsidRPr="00713684">
        <w:t>Spring</w:t>
      </w:r>
      <w:r w:rsidRPr="00713684">
        <w:rPr>
          <w:rFonts w:hint="eastAsia"/>
        </w:rPr>
        <w:t>中的后置处理用来验证被</w:t>
      </w:r>
      <w:r w:rsidRPr="00713684">
        <w:t>@Required </w:t>
      </w:r>
      <w:r w:rsidRPr="00713684">
        <w:rPr>
          <w:rFonts w:hint="eastAsia"/>
        </w:rPr>
        <w:t>注解的</w:t>
      </w:r>
      <w:r w:rsidRPr="00713684">
        <w:t>bean</w:t>
      </w:r>
      <w:r w:rsidRPr="00713684">
        <w:rPr>
          <w:rFonts w:hint="eastAsia"/>
        </w:rPr>
        <w:t>属性是否被正确的设置了。在使用</w:t>
      </w:r>
      <w:r w:rsidRPr="00713684">
        <w:t>RequiredAnnotationBeanPostProcesso</w:t>
      </w:r>
      <w:r w:rsidRPr="00713684">
        <w:rPr>
          <w:rFonts w:hint="eastAsia"/>
        </w:rPr>
        <w:t>来验证</w:t>
      </w:r>
      <w:r w:rsidRPr="00713684">
        <w:t>bean</w:t>
      </w:r>
      <w:r w:rsidRPr="00713684">
        <w:rPr>
          <w:rFonts w:hint="eastAsia"/>
        </w:rPr>
        <w:t>属性之前，首先要在</w:t>
      </w:r>
      <w:r w:rsidRPr="00713684">
        <w:t>IoC</w:t>
      </w:r>
      <w:r w:rsidRPr="00713684">
        <w:rPr>
          <w:rFonts w:hint="eastAsia"/>
        </w:rPr>
        <w:t>容器中对其进行注册：</w:t>
      </w:r>
    </w:p>
    <w:p w:rsidR="00034D93" w:rsidRDefault="00034D93" w:rsidP="00713684"/>
    <w:p w:rsidR="00034D93" w:rsidRDefault="00034D93" w:rsidP="00713684"/>
    <w:p w:rsidR="00034D93" w:rsidRPr="00713684" w:rsidRDefault="00034D93" w:rsidP="00713684">
      <w:r w:rsidRPr="00713684">
        <w:t>&lt;bean class="org.springframework.beans.factory.annotation.RequiredAnnotationBeanPostProcessor" /&gt;    </w:t>
      </w:r>
    </w:p>
    <w:p w:rsidR="00034D93" w:rsidRPr="00713684" w:rsidRDefault="00034D93" w:rsidP="00713684">
      <w:r w:rsidRPr="00713684">
        <w:rPr>
          <w:rFonts w:hint="eastAsia"/>
        </w:rPr>
        <w:t>但是如果没有属性被用</w:t>
      </w:r>
      <w:r w:rsidRPr="00713684">
        <w:t> @Required </w:t>
      </w:r>
      <w:r w:rsidRPr="00713684">
        <w:rPr>
          <w:rFonts w:hint="eastAsia"/>
        </w:rPr>
        <w:t>注解过的话，后置处理器会抛出一个</w:t>
      </w:r>
      <w:r w:rsidRPr="00713684">
        <w:t>BeanInitializationException </w:t>
      </w:r>
      <w:r w:rsidRPr="00713684">
        <w:rPr>
          <w:rFonts w:hint="eastAsia"/>
        </w:rPr>
        <w:t>异常。</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21" w:name="t20"/>
      <w:bookmarkEnd w:id="21"/>
      <w:r w:rsidRPr="000728FB">
        <w:rPr>
          <w:rFonts w:ascii="Microsoft YaHei" w:eastAsia="Microsoft YaHei" w:hAnsi="Microsoft YaHei" w:cs="SimSun"/>
          <w:color w:val="006600"/>
          <w:kern w:val="0"/>
          <w:sz w:val="30"/>
          <w:szCs w:val="30"/>
        </w:rPr>
        <w:t>20</w:t>
      </w:r>
      <w:r w:rsidRPr="000728FB">
        <w:rPr>
          <w:rFonts w:ascii="Microsoft YaHei" w:eastAsia="Microsoft YaHei" w:hAnsi="Microsoft YaHei" w:cs="SimSun" w:hint="eastAsia"/>
          <w:color w:val="006600"/>
          <w:kern w:val="0"/>
          <w:sz w:val="30"/>
          <w:szCs w:val="30"/>
        </w:rPr>
        <w:t>、请举例解释</w:t>
      </w:r>
      <w:r w:rsidRPr="000728FB">
        <w:rPr>
          <w:rFonts w:ascii="Microsoft YaHei" w:eastAsia="Microsoft YaHei" w:hAnsi="Microsoft YaHei" w:cs="SimSun"/>
          <w:color w:val="006600"/>
          <w:kern w:val="0"/>
          <w:sz w:val="30"/>
          <w:szCs w:val="30"/>
        </w:rPr>
        <w:t>@Autowired</w:t>
      </w:r>
      <w:r w:rsidRPr="000728FB">
        <w:rPr>
          <w:rFonts w:ascii="Microsoft YaHei" w:eastAsia="Microsoft YaHei" w:hAnsi="Microsoft YaHei" w:cs="SimSun" w:hint="eastAsia"/>
          <w:color w:val="006600"/>
          <w:kern w:val="0"/>
          <w:sz w:val="30"/>
          <w:szCs w:val="30"/>
        </w:rPr>
        <w:t>注解？</w:t>
      </w:r>
    </w:p>
    <w:p w:rsidR="00034D93" w:rsidRPr="00D3251E" w:rsidRDefault="00034D93" w:rsidP="00D3251E">
      <w:r w:rsidRPr="00D3251E">
        <w:t>@Autowired</w:t>
      </w:r>
      <w:r w:rsidRPr="00D3251E">
        <w:rPr>
          <w:rFonts w:hint="eastAsia"/>
        </w:rPr>
        <w:t>注解对自动装配何时何处被实现提供了更多细粒度的控制。</w:t>
      </w:r>
      <w:r w:rsidRPr="00D3251E">
        <w:t>@Autowired</w:t>
      </w:r>
      <w:r w:rsidRPr="00D3251E">
        <w:rPr>
          <w:rFonts w:hint="eastAsia"/>
        </w:rPr>
        <w:t>注解可以像</w:t>
      </w:r>
      <w:r w:rsidRPr="00D3251E">
        <w:t>@Required</w:t>
      </w:r>
      <w:r w:rsidRPr="00D3251E">
        <w:rPr>
          <w:rFonts w:hint="eastAsia"/>
        </w:rPr>
        <w:t>注解、构造器一样被用于在</w:t>
      </w:r>
      <w:r w:rsidRPr="00D3251E">
        <w:t>bean</w:t>
      </w:r>
      <w:r w:rsidRPr="00D3251E">
        <w:rPr>
          <w:rFonts w:hint="eastAsia"/>
        </w:rPr>
        <w:t>的设值方法上自动装配</w:t>
      </w:r>
      <w:r w:rsidRPr="00D3251E">
        <w:t>bean</w:t>
      </w:r>
      <w:r w:rsidRPr="00D3251E">
        <w:rPr>
          <w:rFonts w:hint="eastAsia"/>
        </w:rPr>
        <w:t>的属性，一个参数或者带有任意名称或带有多个参数的方法。</w:t>
      </w:r>
    </w:p>
    <w:p w:rsidR="00034D93" w:rsidRPr="00D3251E" w:rsidRDefault="00034D93" w:rsidP="00D3251E">
      <w:r w:rsidRPr="00D3251E">
        <w:rPr>
          <w:rFonts w:hint="eastAsia"/>
        </w:rPr>
        <w:t>比如，可以在设值方法上使用</w:t>
      </w:r>
      <w:r w:rsidRPr="00D3251E">
        <w:t>@Autowired</w:t>
      </w:r>
      <w:r w:rsidRPr="00D3251E">
        <w:rPr>
          <w:rFonts w:hint="eastAsia"/>
        </w:rPr>
        <w:t>注解来替代配置文件中的</w:t>
      </w:r>
      <w:r w:rsidRPr="00D3251E">
        <w:t> &lt;property&gt;</w:t>
      </w:r>
      <w:r w:rsidRPr="00D3251E">
        <w:rPr>
          <w:rFonts w:hint="eastAsia"/>
        </w:rPr>
        <w:t>元素。当</w:t>
      </w:r>
      <w:r w:rsidRPr="00D3251E">
        <w:t>Spring</w:t>
      </w:r>
      <w:r w:rsidRPr="00D3251E">
        <w:rPr>
          <w:rFonts w:hint="eastAsia"/>
        </w:rPr>
        <w:t>容器在</w:t>
      </w:r>
      <w:r w:rsidRPr="00D3251E">
        <w:t>setter</w:t>
      </w:r>
      <w:r w:rsidRPr="00D3251E">
        <w:rPr>
          <w:rFonts w:hint="eastAsia"/>
        </w:rPr>
        <w:t>方法上找到</w:t>
      </w:r>
      <w:r w:rsidRPr="00D3251E">
        <w:t>@Autowired</w:t>
      </w:r>
      <w:r w:rsidRPr="00D3251E">
        <w:rPr>
          <w:rFonts w:hint="eastAsia"/>
        </w:rPr>
        <w:t>注解时，会尝试用</w:t>
      </w:r>
      <w:r w:rsidRPr="00D3251E">
        <w:t>byType </w:t>
      </w:r>
      <w:r w:rsidRPr="00D3251E">
        <w:rPr>
          <w:rFonts w:hint="eastAsia"/>
        </w:rPr>
        <w:t>自动装配。</w:t>
      </w:r>
    </w:p>
    <w:p w:rsidR="00034D93" w:rsidRPr="00D3251E" w:rsidRDefault="00034D93" w:rsidP="00D3251E">
      <w:r w:rsidRPr="00D3251E">
        <w:rPr>
          <w:rFonts w:hint="eastAsia"/>
        </w:rPr>
        <w:t>当然我们也可以在构造方法上使用</w:t>
      </w:r>
      <w:r w:rsidRPr="00D3251E">
        <w:t>@Autowired </w:t>
      </w:r>
      <w:r w:rsidRPr="00D3251E">
        <w:rPr>
          <w:rFonts w:hint="eastAsia"/>
        </w:rPr>
        <w:t>注解。带有</w:t>
      </w:r>
      <w:r w:rsidRPr="00D3251E">
        <w:t>@Autowired </w:t>
      </w:r>
      <w:r w:rsidRPr="00D3251E">
        <w:rPr>
          <w:rFonts w:hint="eastAsia"/>
        </w:rPr>
        <w:t>注解的构造方法意味着在创建一个</w:t>
      </w:r>
      <w:r w:rsidRPr="00D3251E">
        <w:t>bean</w:t>
      </w:r>
      <w:r w:rsidRPr="00D3251E">
        <w:rPr>
          <w:rFonts w:hint="eastAsia"/>
        </w:rPr>
        <w:t>时将会被自动装配，即便在配置文件中使用</w:t>
      </w:r>
      <w:r w:rsidRPr="00D3251E">
        <w:t>&lt;constructor-arg&gt; </w:t>
      </w:r>
      <w:r w:rsidRPr="00D3251E">
        <w:rPr>
          <w:rFonts w:hint="eastAsia"/>
        </w:rPr>
        <w:t>元素。</w:t>
      </w:r>
    </w:p>
    <w:p w:rsidR="00034D93" w:rsidRPr="00D3251E" w:rsidRDefault="00034D93" w:rsidP="000728FB">
      <w:pPr>
        <w:widowControl/>
        <w:numPr>
          <w:ilvl w:val="0"/>
          <w:numId w:val="36"/>
        </w:numPr>
        <w:pBdr>
          <w:left w:val="single" w:sz="18" w:space="0" w:color="6CE26C"/>
        </w:pBdr>
        <w:shd w:val="clear" w:color="auto" w:fill="FFFFFF"/>
        <w:wordWrap w:val="0"/>
        <w:spacing w:afterAutospacing="1" w:line="270" w:lineRule="atLeast"/>
        <w:ind w:left="600"/>
        <w:jc w:val="left"/>
        <w:rPr>
          <w:rFonts w:ascii="Consolas" w:hAnsi="Consolas" w:cs="SimSun"/>
          <w:color w:val="5C5C5C"/>
          <w:kern w:val="0"/>
          <w:sz w:val="18"/>
          <w:szCs w:val="18"/>
        </w:rPr>
      </w:pPr>
    </w:p>
    <w:p w:rsidR="00034D93" w:rsidRPr="00D3251E" w:rsidRDefault="00034D93" w:rsidP="00D3251E">
      <w:r w:rsidRPr="00D3251E">
        <w:t>public class TextEditor {    </w:t>
      </w:r>
    </w:p>
    <w:p w:rsidR="00034D93" w:rsidRPr="00D3251E" w:rsidRDefault="00034D93" w:rsidP="00D3251E">
      <w:r w:rsidRPr="00D3251E">
        <w:t>   private SpellChecker spellChecker;    </w:t>
      </w:r>
    </w:p>
    <w:p w:rsidR="00034D93" w:rsidRPr="00D3251E" w:rsidRDefault="00034D93" w:rsidP="00D3251E">
      <w:r w:rsidRPr="00D3251E">
        <w:t>   @Autowired    </w:t>
      </w:r>
    </w:p>
    <w:p w:rsidR="00034D93" w:rsidRPr="00D3251E" w:rsidRDefault="00034D93" w:rsidP="00D3251E">
      <w:r w:rsidRPr="00D3251E">
        <w:t>   public TextEditor(SpellChecker spellChecker){    </w:t>
      </w:r>
    </w:p>
    <w:p w:rsidR="00034D93" w:rsidRPr="00D3251E" w:rsidRDefault="00034D93" w:rsidP="00D3251E">
      <w:r w:rsidRPr="00D3251E">
        <w:t>      System.out.println("Inside TextEditor constructor." );    </w:t>
      </w:r>
    </w:p>
    <w:p w:rsidR="00034D93" w:rsidRPr="00D3251E" w:rsidRDefault="00034D93" w:rsidP="00D3251E">
      <w:r w:rsidRPr="00D3251E">
        <w:t>      this.spellChecker = spellChecker;    </w:t>
      </w:r>
    </w:p>
    <w:p w:rsidR="00034D93" w:rsidRPr="00D3251E" w:rsidRDefault="00034D93" w:rsidP="00D3251E">
      <w:r w:rsidRPr="00D3251E">
        <w:t>   }    </w:t>
      </w:r>
    </w:p>
    <w:p w:rsidR="00034D93" w:rsidRPr="00D3251E" w:rsidRDefault="00034D93" w:rsidP="00D3251E">
      <w:r w:rsidRPr="00D3251E">
        <w:t>   public void spellCheck(){    </w:t>
      </w:r>
    </w:p>
    <w:p w:rsidR="00034D93" w:rsidRPr="00D3251E" w:rsidRDefault="00034D93" w:rsidP="00D3251E">
      <w:r w:rsidRPr="00D3251E">
        <w:t>      spellChecker.checkSpelling();    </w:t>
      </w:r>
    </w:p>
    <w:p w:rsidR="00034D93" w:rsidRPr="00D3251E" w:rsidRDefault="00034D93" w:rsidP="00D3251E">
      <w:r w:rsidRPr="00D3251E">
        <w:t>   }    </w:t>
      </w:r>
    </w:p>
    <w:p w:rsidR="00034D93" w:rsidRPr="00D3251E" w:rsidRDefault="00034D93" w:rsidP="00D3251E">
      <w:r w:rsidRPr="00D3251E">
        <w:t>}    </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r w:rsidRPr="000728FB">
        <w:rPr>
          <w:rFonts w:ascii="Microsoft YaHei" w:eastAsia="Microsoft YaHei" w:hAnsi="Microsoft YaHei" w:cs="SimSun" w:hint="eastAsia"/>
          <w:color w:val="454545"/>
          <w:kern w:val="0"/>
          <w:sz w:val="24"/>
          <w:szCs w:val="24"/>
        </w:rPr>
        <w:t>下面是没有构造参数的配置方式：</w:t>
      </w:r>
    </w:p>
    <w:p w:rsidR="00034D93" w:rsidRPr="00D3251E" w:rsidRDefault="00034D93" w:rsidP="00D3251E">
      <w:r w:rsidRPr="00D3251E">
        <w:t>&lt;beans&gt;    </w:t>
      </w:r>
    </w:p>
    <w:p w:rsidR="00034D93" w:rsidRPr="00D3251E" w:rsidRDefault="00034D93" w:rsidP="00D3251E">
      <w:r w:rsidRPr="00D3251E">
        <w:t>     </w:t>
      </w:r>
    </w:p>
    <w:p w:rsidR="00034D93" w:rsidRPr="00D3251E" w:rsidRDefault="00034D93" w:rsidP="00D3251E">
      <w:r w:rsidRPr="00D3251E">
        <w:t>   &lt;context:annotation-config/&gt;    </w:t>
      </w:r>
    </w:p>
    <w:p w:rsidR="00034D93" w:rsidRPr="00D3251E" w:rsidRDefault="00034D93" w:rsidP="00D3251E">
      <w:r w:rsidRPr="00D3251E">
        <w:t>     </w:t>
      </w:r>
    </w:p>
    <w:p w:rsidR="00034D93" w:rsidRPr="00D3251E" w:rsidRDefault="00034D93" w:rsidP="00D3251E">
      <w:r w:rsidRPr="00D3251E">
        <w:t>   &lt;!-- Definition for textEditor bean without constructor-arg  --&gt;    </w:t>
      </w:r>
    </w:p>
    <w:p w:rsidR="00034D93" w:rsidRPr="00D3251E" w:rsidRDefault="00034D93" w:rsidP="00D3251E">
      <w:pPr>
        <w:ind w:firstLineChars="150" w:firstLine="31680"/>
      </w:pPr>
      <w:r w:rsidRPr="00D3251E">
        <w:t>   &lt;bean id="textEditor" class="com.howtodoinjava.TextEditor"/&gt;    </w:t>
      </w:r>
    </w:p>
    <w:p w:rsidR="00034D93" w:rsidRPr="00D3251E" w:rsidRDefault="00034D93" w:rsidP="00D3251E">
      <w:r w:rsidRPr="00D3251E">
        <w:t>     </w:t>
      </w:r>
    </w:p>
    <w:p w:rsidR="00034D93" w:rsidRPr="00D3251E" w:rsidRDefault="00034D93" w:rsidP="00D3251E">
      <w:r w:rsidRPr="00D3251E">
        <w:t>   &lt;!-- Definition for spellChecker bean --&gt;    </w:t>
      </w:r>
    </w:p>
    <w:p w:rsidR="00034D93" w:rsidRPr="00D3251E" w:rsidRDefault="00034D93" w:rsidP="00D3251E">
      <w:r w:rsidRPr="00D3251E">
        <w:t>   </w:t>
      </w:r>
      <w:r>
        <w:t xml:space="preserve">    </w:t>
      </w:r>
      <w:r w:rsidRPr="00D3251E">
        <w:t>&lt;bean id="spellChecker" class="com.howtodoinjava.SpellChecker"/&gt;    </w:t>
      </w:r>
    </w:p>
    <w:p w:rsidR="00034D93" w:rsidRPr="00D3251E" w:rsidRDefault="00034D93" w:rsidP="00D3251E">
      <w:r w:rsidRPr="00D3251E">
        <w:t>     </w:t>
      </w:r>
    </w:p>
    <w:p w:rsidR="00034D93" w:rsidRPr="00D3251E" w:rsidRDefault="00034D93" w:rsidP="00D3251E">
      <w:r w:rsidRPr="00D3251E">
        <w:t>&lt;/beans&gt;    </w:t>
      </w:r>
    </w:p>
    <w:p w:rsidR="00034D93"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22" w:name="t21"/>
      <w:bookmarkEnd w:id="22"/>
      <w:r w:rsidRPr="000728FB">
        <w:rPr>
          <w:rFonts w:ascii="Microsoft YaHei" w:eastAsia="Microsoft YaHei" w:hAnsi="Microsoft YaHei" w:cs="SimSun"/>
          <w:color w:val="006600"/>
          <w:kern w:val="0"/>
          <w:sz w:val="30"/>
          <w:szCs w:val="30"/>
        </w:rPr>
        <w:t>21</w:t>
      </w:r>
      <w:r w:rsidRPr="000728FB">
        <w:rPr>
          <w:rFonts w:ascii="Microsoft YaHei" w:eastAsia="Microsoft YaHei" w:hAnsi="Microsoft YaHei" w:cs="SimSun" w:hint="eastAsia"/>
          <w:color w:val="006600"/>
          <w:kern w:val="0"/>
          <w:sz w:val="30"/>
          <w:szCs w:val="30"/>
        </w:rPr>
        <w:t>、请举例说明</w:t>
      </w:r>
      <w:r w:rsidRPr="000728FB">
        <w:rPr>
          <w:rFonts w:ascii="Microsoft YaHei" w:eastAsia="Microsoft YaHei" w:hAnsi="Microsoft YaHei" w:cs="SimSun"/>
          <w:color w:val="006600"/>
          <w:kern w:val="0"/>
          <w:sz w:val="30"/>
          <w:szCs w:val="30"/>
        </w:rPr>
        <w:t>@Qualifier</w:t>
      </w:r>
      <w:r w:rsidRPr="000728FB">
        <w:rPr>
          <w:rFonts w:ascii="Microsoft YaHei" w:eastAsia="Microsoft YaHei" w:hAnsi="Microsoft YaHei" w:cs="SimSun" w:hint="eastAsia"/>
          <w:color w:val="006600"/>
          <w:kern w:val="0"/>
          <w:sz w:val="30"/>
          <w:szCs w:val="30"/>
        </w:rPr>
        <w:t>注解？</w:t>
      </w:r>
    </w:p>
    <w:p w:rsidR="00034D93" w:rsidRPr="003D42D3" w:rsidRDefault="00034D93" w:rsidP="003D42D3">
      <w:r w:rsidRPr="003D42D3">
        <w:t>@Qualifier</w:t>
      </w:r>
      <w:r w:rsidRPr="003D42D3">
        <w:rPr>
          <w:rFonts w:hint="eastAsia"/>
        </w:rPr>
        <w:t>注解意味着可以在被标注</w:t>
      </w:r>
      <w:r w:rsidRPr="003D42D3">
        <w:t>bean</w:t>
      </w:r>
      <w:r w:rsidRPr="003D42D3">
        <w:rPr>
          <w:rFonts w:hint="eastAsia"/>
        </w:rPr>
        <w:t>的字段上可以自动装配。</w:t>
      </w:r>
      <w:r w:rsidRPr="003D42D3">
        <w:t>Qualifier</w:t>
      </w:r>
      <w:r w:rsidRPr="003D42D3">
        <w:rPr>
          <w:rFonts w:hint="eastAsia"/>
        </w:rPr>
        <w:t>注解可以用来取消</w:t>
      </w:r>
      <w:r w:rsidRPr="003D42D3">
        <w:t>Spring</w:t>
      </w:r>
      <w:r w:rsidRPr="003D42D3">
        <w:rPr>
          <w:rFonts w:hint="eastAsia"/>
        </w:rPr>
        <w:t>不能取消的</w:t>
      </w:r>
      <w:r w:rsidRPr="003D42D3">
        <w:t>bean</w:t>
      </w:r>
      <w:r w:rsidRPr="003D42D3">
        <w:rPr>
          <w:rFonts w:hint="eastAsia"/>
        </w:rPr>
        <w:t>应用。</w:t>
      </w:r>
    </w:p>
    <w:p w:rsidR="00034D93" w:rsidRPr="003D42D3" w:rsidRDefault="00034D93" w:rsidP="003D42D3">
      <w:r w:rsidRPr="003D42D3">
        <w:rPr>
          <w:rFonts w:hint="eastAsia"/>
        </w:rPr>
        <w:t>下面的示例将会在</w:t>
      </w:r>
      <w:r w:rsidRPr="003D42D3">
        <w:t>Customer</w:t>
      </w:r>
      <w:r w:rsidRPr="003D42D3">
        <w:rPr>
          <w:rFonts w:hint="eastAsia"/>
        </w:rPr>
        <w:t>的</w:t>
      </w:r>
      <w:r w:rsidRPr="003D42D3">
        <w:t>person</w:t>
      </w:r>
      <w:r w:rsidRPr="003D42D3">
        <w:rPr>
          <w:rFonts w:hint="eastAsia"/>
        </w:rPr>
        <w:t>属性中自动装配</w:t>
      </w:r>
      <w:r w:rsidRPr="003D42D3">
        <w:t>person</w:t>
      </w:r>
      <w:r w:rsidRPr="003D42D3">
        <w:rPr>
          <w:rFonts w:hint="eastAsia"/>
        </w:rPr>
        <w:t>的值。</w:t>
      </w:r>
    </w:p>
    <w:p w:rsidR="00034D93" w:rsidRPr="003D42D3" w:rsidRDefault="00034D93" w:rsidP="003D42D3">
      <w:r w:rsidRPr="003D42D3">
        <w:t>public class Customer{    </w:t>
      </w:r>
    </w:p>
    <w:p w:rsidR="00034D93" w:rsidRPr="003D42D3" w:rsidRDefault="00034D93" w:rsidP="003D42D3">
      <w:r w:rsidRPr="003D42D3">
        <w:t>    @Autowired    </w:t>
      </w:r>
    </w:p>
    <w:p w:rsidR="00034D93" w:rsidRPr="003D42D3" w:rsidRDefault="00034D93" w:rsidP="003D42D3">
      <w:r w:rsidRPr="003D42D3">
        <w:t>    private Person person;    </w:t>
      </w:r>
    </w:p>
    <w:p w:rsidR="00034D93" w:rsidRPr="003D42D3" w:rsidRDefault="00034D93" w:rsidP="003D42D3">
      <w:r w:rsidRPr="003D42D3">
        <w:t>}   </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r w:rsidRPr="000728FB">
        <w:rPr>
          <w:rFonts w:ascii="Microsoft YaHei" w:eastAsia="Microsoft YaHei" w:hAnsi="Microsoft YaHei" w:cs="SimSun" w:hint="eastAsia"/>
          <w:color w:val="454545"/>
          <w:kern w:val="0"/>
          <w:sz w:val="24"/>
          <w:szCs w:val="24"/>
        </w:rPr>
        <w:t>下面我们要在配置文件中来配置</w:t>
      </w:r>
      <w:r w:rsidRPr="000728FB">
        <w:rPr>
          <w:rFonts w:ascii="Microsoft YaHei" w:eastAsia="Microsoft YaHei" w:hAnsi="Microsoft YaHei" w:cs="SimSun"/>
          <w:color w:val="454545"/>
          <w:kern w:val="0"/>
          <w:sz w:val="24"/>
          <w:szCs w:val="24"/>
        </w:rPr>
        <w:t>Person</w:t>
      </w:r>
      <w:r w:rsidRPr="000728FB">
        <w:rPr>
          <w:rFonts w:ascii="Microsoft YaHei" w:eastAsia="Microsoft YaHei" w:hAnsi="Microsoft YaHei" w:cs="SimSun" w:hint="eastAsia"/>
          <w:color w:val="454545"/>
          <w:kern w:val="0"/>
          <w:sz w:val="24"/>
          <w:szCs w:val="24"/>
        </w:rPr>
        <w:t>类。</w:t>
      </w:r>
    </w:p>
    <w:p w:rsidR="00034D93" w:rsidRPr="003D42D3" w:rsidRDefault="00034D93" w:rsidP="003D42D3">
      <w:r w:rsidRPr="003D42D3">
        <w:t>&lt;bean id="customer" class="com.somnus.common.Customer" /&gt;    </w:t>
      </w:r>
    </w:p>
    <w:p w:rsidR="00034D93" w:rsidRPr="003D42D3" w:rsidRDefault="00034D93" w:rsidP="003D42D3">
      <w:r w:rsidRPr="003D42D3">
        <w:t>     </w:t>
      </w:r>
    </w:p>
    <w:p w:rsidR="00034D93" w:rsidRPr="003D42D3" w:rsidRDefault="00034D93" w:rsidP="003D42D3">
      <w:r w:rsidRPr="003D42D3">
        <w:t>&lt;bean id="personA" class="com.somnus.common.Person" &gt;    </w:t>
      </w:r>
    </w:p>
    <w:p w:rsidR="00034D93" w:rsidRPr="003D42D3" w:rsidRDefault="00034D93" w:rsidP="003D42D3">
      <w:r w:rsidRPr="003D42D3">
        <w:t>    &lt;property name="name" value="lokesh" /&gt;    </w:t>
      </w:r>
    </w:p>
    <w:p w:rsidR="00034D93" w:rsidRPr="003D42D3" w:rsidRDefault="00034D93" w:rsidP="003D42D3">
      <w:r w:rsidRPr="003D42D3">
        <w:t>&lt;/bean&gt;    </w:t>
      </w:r>
    </w:p>
    <w:p w:rsidR="00034D93" w:rsidRPr="003D42D3" w:rsidRDefault="00034D93" w:rsidP="003D42D3">
      <w:r w:rsidRPr="003D42D3">
        <w:t>     </w:t>
      </w:r>
    </w:p>
    <w:p w:rsidR="00034D93" w:rsidRPr="003D42D3" w:rsidRDefault="00034D93" w:rsidP="003D42D3">
      <w:r w:rsidRPr="003D42D3">
        <w:t>&lt;bean id="personB" class="com.somnus.common.Person" &gt;    </w:t>
      </w:r>
    </w:p>
    <w:p w:rsidR="00034D93" w:rsidRPr="003D42D3" w:rsidRDefault="00034D93" w:rsidP="003D42D3">
      <w:r w:rsidRPr="003D42D3">
        <w:t>    &lt;property name="name" value="alex" /&gt;    </w:t>
      </w:r>
    </w:p>
    <w:p w:rsidR="00034D93" w:rsidRPr="003D42D3" w:rsidRDefault="00034D93" w:rsidP="003D42D3">
      <w:r w:rsidRPr="003D42D3">
        <w:t>&lt;/bean&gt;    </w:t>
      </w:r>
    </w:p>
    <w:p w:rsidR="00034D93" w:rsidRPr="000728FB" w:rsidRDefault="00034D93" w:rsidP="000728FB">
      <w:pPr>
        <w:widowControl/>
        <w:wordWrap w:val="0"/>
        <w:spacing w:line="315" w:lineRule="atLeast"/>
        <w:rPr>
          <w:rFonts w:ascii="Microsoft YaHei" w:eastAsia="Microsoft YaHei" w:hAnsi="Microsoft YaHei" w:cs="SimSun"/>
          <w:color w:val="4F4F4F"/>
          <w:kern w:val="0"/>
          <w:szCs w:val="21"/>
        </w:rPr>
      </w:pPr>
      <w:r w:rsidRPr="000728FB">
        <w:rPr>
          <w:rFonts w:ascii="Consolas" w:hAnsi="Consolas" w:cs="Consolas"/>
          <w:color w:val="C7254E"/>
          <w:kern w:val="0"/>
          <w:szCs w:val="21"/>
          <w:bdr w:val="none" w:sz="0" w:space="0" w:color="auto" w:frame="1"/>
          <w:shd w:val="clear" w:color="auto" w:fill="F9F2F4"/>
        </w:rPr>
        <w:t>Spring</w:t>
      </w:r>
      <w:r w:rsidRPr="000728FB">
        <w:rPr>
          <w:rFonts w:ascii="Consolas" w:hAnsi="Consolas" w:cs="Consolas" w:hint="eastAsia"/>
          <w:color w:val="C7254E"/>
          <w:kern w:val="0"/>
          <w:szCs w:val="21"/>
          <w:bdr w:val="none" w:sz="0" w:space="0" w:color="auto" w:frame="1"/>
          <w:shd w:val="clear" w:color="auto" w:fill="F9F2F4"/>
        </w:rPr>
        <w:t>会知道要自动装配哪个</w:t>
      </w:r>
      <w:r w:rsidRPr="000728FB">
        <w:rPr>
          <w:rFonts w:ascii="Consolas" w:hAnsi="Consolas" w:cs="Consolas"/>
          <w:color w:val="C7254E"/>
          <w:kern w:val="0"/>
          <w:szCs w:val="21"/>
          <w:bdr w:val="none" w:sz="0" w:space="0" w:color="auto" w:frame="1"/>
          <w:shd w:val="clear" w:color="auto" w:fill="F9F2F4"/>
        </w:rPr>
        <w:t>person bean</w:t>
      </w:r>
      <w:r w:rsidRPr="000728FB">
        <w:rPr>
          <w:rFonts w:ascii="Consolas" w:hAnsi="Consolas" w:cs="Consolas" w:hint="eastAsia"/>
          <w:color w:val="C7254E"/>
          <w:kern w:val="0"/>
          <w:szCs w:val="21"/>
          <w:bdr w:val="none" w:sz="0" w:space="0" w:color="auto" w:frame="1"/>
          <w:shd w:val="clear" w:color="auto" w:fill="F9F2F4"/>
        </w:rPr>
        <w:t>么？不会的，但是运行上面的示例时，会抛出下面的异常：</w:t>
      </w:r>
    </w:p>
    <w:p w:rsidR="00034D93" w:rsidRDefault="00034D93" w:rsidP="003D42D3"/>
    <w:p w:rsidR="00034D93" w:rsidRPr="003D42D3" w:rsidRDefault="00034D93" w:rsidP="003D42D3">
      <w:r w:rsidRPr="003D42D3">
        <w:t>Caused by: org.springframework.beans.factory.NoSuchBeanDefinitionException:    </w:t>
      </w:r>
    </w:p>
    <w:p w:rsidR="00034D93" w:rsidRPr="003D42D3" w:rsidRDefault="00034D93" w:rsidP="003D42D3">
      <w:r w:rsidRPr="003D42D3">
        <w:t>    No unique bean of type [com.howtodoinjava.common.Person] is defined:    </w:t>
      </w:r>
    </w:p>
    <w:p w:rsidR="00034D93" w:rsidRPr="000728FB" w:rsidRDefault="00034D93" w:rsidP="003D42D3">
      <w:pPr>
        <w:rPr>
          <w:rFonts w:ascii="Consolas" w:eastAsia="Microsoft YaHei" w:hAnsi="Consolas" w:cs="Consolas"/>
          <w:color w:val="5C5C5C"/>
          <w:kern w:val="0"/>
          <w:sz w:val="18"/>
          <w:szCs w:val="18"/>
        </w:rPr>
      </w:pPr>
      <w:r w:rsidRPr="003D42D3">
        <w:t>        expected single matching bean bu</w:t>
      </w:r>
      <w:r w:rsidRPr="000728FB">
        <w:rPr>
          <w:rFonts w:ascii="Consolas" w:eastAsia="Microsoft YaHei" w:hAnsi="Consolas" w:cs="Consolas"/>
          <w:color w:val="000000"/>
          <w:kern w:val="0"/>
          <w:sz w:val="18"/>
          <w:szCs w:val="18"/>
          <w:bdr w:val="none" w:sz="0" w:space="0" w:color="auto" w:frame="1"/>
        </w:rPr>
        <w:t>t found 2: [personA, personB]    </w:t>
      </w: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r w:rsidRPr="000728FB">
        <w:rPr>
          <w:rFonts w:ascii="Microsoft YaHei" w:eastAsia="Microsoft YaHei" w:hAnsi="Microsoft YaHei" w:cs="SimSun" w:hint="eastAsia"/>
          <w:color w:val="454545"/>
          <w:kern w:val="0"/>
          <w:sz w:val="24"/>
          <w:szCs w:val="24"/>
        </w:rPr>
        <w:t>要解决上面的问题，需要使用</w:t>
      </w:r>
      <w:r w:rsidRPr="000728FB">
        <w:rPr>
          <w:rFonts w:ascii="Microsoft YaHei" w:eastAsia="Microsoft YaHei" w:hAnsi="Microsoft YaHei" w:cs="SimSun"/>
          <w:color w:val="454545"/>
          <w:kern w:val="0"/>
          <w:sz w:val="24"/>
          <w:szCs w:val="24"/>
        </w:rPr>
        <w:t> </w:t>
      </w:r>
      <w:r w:rsidRPr="000728FB">
        <w:rPr>
          <w:rFonts w:ascii="Consolas" w:hAnsi="Consolas" w:cs="Consolas"/>
          <w:color w:val="C7254E"/>
          <w:kern w:val="0"/>
          <w:szCs w:val="21"/>
          <w:bdr w:val="none" w:sz="0" w:space="0" w:color="auto" w:frame="1"/>
          <w:shd w:val="clear" w:color="auto" w:fill="F9F2F4"/>
        </w:rPr>
        <w:t>@Quanlifier</w:t>
      </w:r>
      <w:r w:rsidRPr="000728FB">
        <w:rPr>
          <w:rFonts w:ascii="Microsoft YaHei" w:eastAsia="Microsoft YaHei" w:hAnsi="Microsoft YaHei" w:cs="SimSun" w:hint="eastAsia"/>
          <w:color w:val="454545"/>
          <w:kern w:val="0"/>
          <w:sz w:val="24"/>
          <w:szCs w:val="24"/>
        </w:rPr>
        <w:t>注解来告诉</w:t>
      </w:r>
      <w:r w:rsidRPr="000728FB">
        <w:rPr>
          <w:rFonts w:ascii="Microsoft YaHei" w:eastAsia="Microsoft YaHei" w:hAnsi="Microsoft YaHei" w:cs="SimSun"/>
          <w:color w:val="454545"/>
          <w:kern w:val="0"/>
          <w:sz w:val="24"/>
          <w:szCs w:val="24"/>
        </w:rPr>
        <w:t>Spring</w:t>
      </w:r>
      <w:r w:rsidRPr="000728FB">
        <w:rPr>
          <w:rFonts w:ascii="Microsoft YaHei" w:eastAsia="Microsoft YaHei" w:hAnsi="Microsoft YaHei" w:cs="SimSun" w:hint="eastAsia"/>
          <w:color w:val="454545"/>
          <w:kern w:val="0"/>
          <w:sz w:val="24"/>
          <w:szCs w:val="24"/>
        </w:rPr>
        <w:t>容器要装配哪个</w:t>
      </w:r>
      <w:r w:rsidRPr="000728FB">
        <w:rPr>
          <w:rFonts w:ascii="Microsoft YaHei" w:eastAsia="Microsoft YaHei" w:hAnsi="Microsoft YaHei" w:cs="SimSun"/>
          <w:color w:val="454545"/>
          <w:kern w:val="0"/>
          <w:sz w:val="24"/>
          <w:szCs w:val="24"/>
        </w:rPr>
        <w:t>bean</w:t>
      </w:r>
      <w:r w:rsidRPr="000728FB">
        <w:rPr>
          <w:rFonts w:ascii="Microsoft YaHei" w:eastAsia="Microsoft YaHei" w:hAnsi="Microsoft YaHei" w:cs="SimSun" w:hint="eastAsia"/>
          <w:color w:val="454545"/>
          <w:kern w:val="0"/>
          <w:sz w:val="24"/>
          <w:szCs w:val="24"/>
        </w:rPr>
        <w:t>：</w:t>
      </w:r>
    </w:p>
    <w:p w:rsidR="00034D93" w:rsidRPr="003D42D3" w:rsidRDefault="00034D93" w:rsidP="003D42D3">
      <w:r w:rsidRPr="003D42D3">
        <w:t>public class Customer{    </w:t>
      </w:r>
    </w:p>
    <w:p w:rsidR="00034D93" w:rsidRPr="003D42D3" w:rsidRDefault="00034D93" w:rsidP="003D42D3">
      <w:r w:rsidRPr="003D42D3">
        <w:t>    @Autowired    </w:t>
      </w:r>
    </w:p>
    <w:p w:rsidR="00034D93" w:rsidRPr="003D42D3" w:rsidRDefault="00034D93" w:rsidP="003D42D3">
      <w:r w:rsidRPr="003D42D3">
        <w:t>    @Qualifier("personA")    </w:t>
      </w:r>
    </w:p>
    <w:p w:rsidR="00034D93" w:rsidRPr="003D42D3" w:rsidRDefault="00034D93" w:rsidP="003D42D3">
      <w:r w:rsidRPr="003D42D3">
        <w:t>    private Person person;    </w:t>
      </w:r>
    </w:p>
    <w:p w:rsidR="00034D93" w:rsidRPr="003D42D3" w:rsidRDefault="00034D93" w:rsidP="003D42D3">
      <w:r w:rsidRPr="003D42D3">
        <w:t>}  </w:t>
      </w:r>
    </w:p>
    <w:p w:rsidR="00034D93"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23" w:name="t22"/>
      <w:bookmarkEnd w:id="23"/>
      <w:r w:rsidRPr="000728FB">
        <w:rPr>
          <w:rFonts w:ascii="Microsoft YaHei" w:eastAsia="Microsoft YaHei" w:hAnsi="Microsoft YaHei" w:cs="SimSun"/>
          <w:color w:val="006600"/>
          <w:kern w:val="0"/>
          <w:sz w:val="30"/>
          <w:szCs w:val="30"/>
        </w:rPr>
        <w:t>22</w:t>
      </w:r>
      <w:r w:rsidRPr="000728FB">
        <w:rPr>
          <w:rFonts w:ascii="Microsoft YaHei" w:eastAsia="Microsoft YaHei" w:hAnsi="Microsoft YaHei" w:cs="SimSun" w:hint="eastAsia"/>
          <w:color w:val="006600"/>
          <w:kern w:val="0"/>
          <w:sz w:val="30"/>
          <w:szCs w:val="30"/>
        </w:rPr>
        <w:t>、构造方法注入和设值注入有什么区别？</w:t>
      </w:r>
    </w:p>
    <w:p w:rsidR="00034D93" w:rsidRPr="000728FB" w:rsidRDefault="00034D93" w:rsidP="000728FB">
      <w:pPr>
        <w:widowControl/>
        <w:wordWrap w:val="0"/>
        <w:spacing w:after="300" w:line="315" w:lineRule="atLeast"/>
        <w:rPr>
          <w:rFonts w:ascii="Microsoft YaHei" w:eastAsia="Microsoft YaHei" w:hAnsi="Microsoft YaHei" w:cs="SimSun"/>
          <w:color w:val="4F4F4F"/>
          <w:kern w:val="0"/>
          <w:szCs w:val="21"/>
        </w:rPr>
      </w:pPr>
      <w:r w:rsidRPr="000728FB">
        <w:rPr>
          <w:rFonts w:ascii="Microsoft YaHei" w:eastAsia="Microsoft YaHei" w:hAnsi="Microsoft YaHei" w:cs="SimSun" w:hint="eastAsia"/>
          <w:color w:val="4F4F4F"/>
          <w:kern w:val="0"/>
          <w:szCs w:val="21"/>
        </w:rPr>
        <w:t>请注意以下明显的区别：</w:t>
      </w:r>
    </w:p>
    <w:p w:rsidR="00034D93" w:rsidRPr="003424BF" w:rsidRDefault="00034D93" w:rsidP="003424BF">
      <w:r>
        <w:t xml:space="preserve">1 </w:t>
      </w:r>
      <w:r w:rsidRPr="003424BF">
        <w:rPr>
          <w:rFonts w:hint="eastAsia"/>
        </w:rPr>
        <w:t>在设值注入方法支持大部分的依赖注入，如果我们仅需要注入</w:t>
      </w:r>
      <w:r w:rsidRPr="003424BF">
        <w:t>int</w:t>
      </w:r>
      <w:r w:rsidRPr="003424BF">
        <w:rPr>
          <w:rFonts w:hint="eastAsia"/>
        </w:rPr>
        <w:t>、</w:t>
      </w:r>
      <w:r w:rsidRPr="003424BF">
        <w:t>string</w:t>
      </w:r>
      <w:r w:rsidRPr="003424BF">
        <w:rPr>
          <w:rFonts w:hint="eastAsia"/>
        </w:rPr>
        <w:t>和</w:t>
      </w:r>
      <w:r w:rsidRPr="003424BF">
        <w:t>long</w:t>
      </w:r>
      <w:r w:rsidRPr="003424BF">
        <w:rPr>
          <w:rFonts w:hint="eastAsia"/>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034D93" w:rsidRPr="003424BF" w:rsidRDefault="00034D93" w:rsidP="003424BF">
      <w:r>
        <w:t xml:space="preserve">2 </w:t>
      </w:r>
      <w:r w:rsidRPr="003424BF">
        <w:rPr>
          <w:rFonts w:hint="eastAsia"/>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034D93" w:rsidRPr="003424BF" w:rsidRDefault="00034D93" w:rsidP="003424BF">
      <w:r>
        <w:t xml:space="preserve">3 </w:t>
      </w:r>
      <w:r w:rsidRPr="003424BF">
        <w:rPr>
          <w:rFonts w:hint="eastAsia"/>
        </w:rPr>
        <w:t>在使用设值注入时有可能还不能保证某种依赖是否已经被注入，也就是说这时对象的依赖关系有可能是不完整的。而在另一种情况下，构造器注入则不允许生成依赖关系不完整的对象。</w:t>
      </w:r>
    </w:p>
    <w:p w:rsidR="00034D93" w:rsidRPr="003424BF" w:rsidRDefault="00034D93" w:rsidP="003424BF">
      <w:r>
        <w:t xml:space="preserve">4 </w:t>
      </w:r>
      <w:r w:rsidRPr="003424BF">
        <w:rPr>
          <w:rFonts w:hint="eastAsia"/>
        </w:rPr>
        <w:t>在设值注入时如果对象</w:t>
      </w:r>
      <w:r w:rsidRPr="003424BF">
        <w:t>A</w:t>
      </w:r>
      <w:r w:rsidRPr="003424BF">
        <w:rPr>
          <w:rFonts w:hint="eastAsia"/>
        </w:rPr>
        <w:t>和对象</w:t>
      </w:r>
      <w:r w:rsidRPr="003424BF">
        <w:t>B</w:t>
      </w:r>
      <w:r w:rsidRPr="003424BF">
        <w:rPr>
          <w:rFonts w:hint="eastAsia"/>
        </w:rPr>
        <w:t>互相依赖，在创建对象</w:t>
      </w:r>
      <w:r w:rsidRPr="003424BF">
        <w:t>A</w:t>
      </w:r>
      <w:r w:rsidRPr="003424BF">
        <w:rPr>
          <w:rFonts w:hint="eastAsia"/>
        </w:rPr>
        <w:t>时</w:t>
      </w:r>
      <w:r w:rsidRPr="003424BF">
        <w:t>Spring</w:t>
      </w:r>
      <w:r w:rsidRPr="003424BF">
        <w:rPr>
          <w:rFonts w:hint="eastAsia"/>
        </w:rPr>
        <w:t>会抛出</w:t>
      </w:r>
      <w:r w:rsidRPr="003424BF">
        <w:t>sObjectCurrentlyInCreationException</w:t>
      </w:r>
      <w:r w:rsidRPr="003424BF">
        <w:rPr>
          <w:rFonts w:hint="eastAsia"/>
        </w:rPr>
        <w:t>异常，因为在</w:t>
      </w:r>
      <w:r w:rsidRPr="003424BF">
        <w:t>B</w:t>
      </w:r>
      <w:r w:rsidRPr="003424BF">
        <w:rPr>
          <w:rFonts w:hint="eastAsia"/>
        </w:rPr>
        <w:t>对象被创建之前</w:t>
      </w:r>
      <w:r w:rsidRPr="003424BF">
        <w:t>A</w:t>
      </w:r>
      <w:r w:rsidRPr="003424BF">
        <w:rPr>
          <w:rFonts w:hint="eastAsia"/>
        </w:rPr>
        <w:t>对象是不能被创建的，反之亦然。所以</w:t>
      </w:r>
      <w:r w:rsidRPr="003424BF">
        <w:t>Spring</w:t>
      </w:r>
      <w:r w:rsidRPr="003424BF">
        <w:rPr>
          <w:rFonts w:hint="eastAsia"/>
        </w:rPr>
        <w:t>用设值注入的方法解决了循环依赖的问题，因对象的设值方法是在对象被创建之前被调用的。</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24" w:name="t23"/>
      <w:bookmarkEnd w:id="24"/>
      <w:r w:rsidRPr="000728FB">
        <w:rPr>
          <w:rFonts w:ascii="Microsoft YaHei" w:eastAsia="Microsoft YaHei" w:hAnsi="Microsoft YaHei" w:cs="SimSun"/>
          <w:color w:val="006600"/>
          <w:kern w:val="0"/>
          <w:sz w:val="30"/>
          <w:szCs w:val="30"/>
        </w:rPr>
        <w:t>23</w:t>
      </w:r>
      <w:r w:rsidRPr="000728FB">
        <w:rPr>
          <w:rFonts w:ascii="Microsoft YaHei" w:eastAsia="Microsoft YaHei" w:hAnsi="Microsoft YaHei" w:cs="SimSun" w:hint="eastAsia"/>
          <w:color w:val="006600"/>
          <w:kern w:val="0"/>
          <w:sz w:val="30"/>
          <w:szCs w:val="30"/>
        </w:rPr>
        <w:t>、</w:t>
      </w:r>
      <w:r w:rsidRPr="000728FB">
        <w:rPr>
          <w:rFonts w:ascii="Microsoft YaHei" w:eastAsia="Microsoft YaHei" w:hAnsi="Microsoft YaHei" w:cs="SimSun"/>
          <w:color w:val="006600"/>
          <w:kern w:val="0"/>
          <w:sz w:val="30"/>
          <w:szCs w:val="30"/>
        </w:rPr>
        <w:t>Spring</w:t>
      </w:r>
      <w:r w:rsidRPr="000728FB">
        <w:rPr>
          <w:rFonts w:ascii="Microsoft YaHei" w:eastAsia="Microsoft YaHei" w:hAnsi="Microsoft YaHei" w:cs="SimSun" w:hint="eastAsia"/>
          <w:color w:val="006600"/>
          <w:kern w:val="0"/>
          <w:sz w:val="30"/>
          <w:szCs w:val="30"/>
        </w:rPr>
        <w:t>框架中有哪些不同类型的事件？</w:t>
      </w:r>
    </w:p>
    <w:p w:rsidR="00034D93" w:rsidRPr="005A3975" w:rsidRDefault="00034D93" w:rsidP="005A3975">
      <w:r w:rsidRPr="005A3975">
        <w:t>Spring</w:t>
      </w:r>
      <w:r w:rsidRPr="005A3975">
        <w:rPr>
          <w:rFonts w:hint="eastAsia"/>
        </w:rPr>
        <w:t>的</w:t>
      </w:r>
      <w:r w:rsidRPr="005A3975">
        <w:t>ApplicationContext </w:t>
      </w:r>
      <w:r w:rsidRPr="005A3975">
        <w:rPr>
          <w:rFonts w:hint="eastAsia"/>
        </w:rPr>
        <w:t>提供了支持事件和代码中监听器的功能。</w:t>
      </w:r>
    </w:p>
    <w:p w:rsidR="00034D93" w:rsidRPr="005A3975" w:rsidRDefault="00034D93" w:rsidP="005A3975">
      <w:r w:rsidRPr="005A3975">
        <w:rPr>
          <w:rFonts w:hint="eastAsia"/>
        </w:rPr>
        <w:t>我们可以创建</w:t>
      </w:r>
      <w:r w:rsidRPr="005A3975">
        <w:t>bean</w:t>
      </w:r>
      <w:r w:rsidRPr="005A3975">
        <w:rPr>
          <w:rFonts w:hint="eastAsia"/>
        </w:rPr>
        <w:t>用来监听在</w:t>
      </w:r>
      <w:r w:rsidRPr="005A3975">
        <w:t>ApplicationContext </w:t>
      </w:r>
      <w:r w:rsidRPr="005A3975">
        <w:rPr>
          <w:rFonts w:hint="eastAsia"/>
        </w:rPr>
        <w:t>中发布的事件。</w:t>
      </w:r>
      <w:r w:rsidRPr="005A3975">
        <w:t>ApplicationEvent</w:t>
      </w:r>
      <w:r w:rsidRPr="005A3975">
        <w:rPr>
          <w:rFonts w:hint="eastAsia"/>
        </w:rPr>
        <w:t>类和在</w:t>
      </w:r>
      <w:r w:rsidRPr="005A3975">
        <w:t>ApplicationContext</w:t>
      </w:r>
      <w:r w:rsidRPr="005A3975">
        <w:rPr>
          <w:rFonts w:hint="eastAsia"/>
        </w:rPr>
        <w:t>接口中处理的事件，如果一个</w:t>
      </w:r>
      <w:r w:rsidRPr="005A3975">
        <w:t>bean</w:t>
      </w:r>
      <w:r w:rsidRPr="005A3975">
        <w:rPr>
          <w:rFonts w:hint="eastAsia"/>
        </w:rPr>
        <w:t>实现了</w:t>
      </w:r>
      <w:r w:rsidRPr="005A3975">
        <w:t>ApplicationListener</w:t>
      </w:r>
      <w:r w:rsidRPr="005A3975">
        <w:rPr>
          <w:rFonts w:hint="eastAsia"/>
        </w:rPr>
        <w:t>接口，当一个</w:t>
      </w:r>
      <w:r w:rsidRPr="005A3975">
        <w:t>ApplicationEvent </w:t>
      </w:r>
      <w:r w:rsidRPr="005A3975">
        <w:rPr>
          <w:rFonts w:hint="eastAsia"/>
        </w:rPr>
        <w:t>被发布以后，</w:t>
      </w:r>
      <w:r w:rsidRPr="005A3975">
        <w:t>bean</w:t>
      </w:r>
      <w:r w:rsidRPr="005A3975">
        <w:rPr>
          <w:rFonts w:hint="eastAsia"/>
        </w:rPr>
        <w:t>会自动被通知。</w:t>
      </w:r>
    </w:p>
    <w:p w:rsidR="00034D93" w:rsidRPr="005A3975" w:rsidRDefault="00034D93" w:rsidP="005A3975"/>
    <w:p w:rsidR="00034D93" w:rsidRPr="005A3975" w:rsidRDefault="00034D93" w:rsidP="005A3975"/>
    <w:p w:rsidR="00034D93" w:rsidRPr="005A3975" w:rsidRDefault="00034D93" w:rsidP="005A3975">
      <w:r w:rsidRPr="005A3975">
        <w:t>public class AllApplicationEventListener implements ApplicationListener &lt; ApplicationEvent &gt;{    </w:t>
      </w:r>
    </w:p>
    <w:p w:rsidR="00034D93" w:rsidRPr="005A3975" w:rsidRDefault="00034D93" w:rsidP="005A3975">
      <w:r w:rsidRPr="005A3975">
        <w:t>    @Override    </w:t>
      </w:r>
    </w:p>
    <w:p w:rsidR="00034D93" w:rsidRPr="005A3975" w:rsidRDefault="00034D93" w:rsidP="005A3975">
      <w:r w:rsidRPr="005A3975">
        <w:t>    public void onApplicationEvent(ApplicationEvent applicationEvent)    </w:t>
      </w:r>
    </w:p>
    <w:p w:rsidR="00034D93" w:rsidRPr="005A3975" w:rsidRDefault="00034D93" w:rsidP="005A3975">
      <w:r w:rsidRPr="005A3975">
        <w:t>    {    </w:t>
      </w:r>
    </w:p>
    <w:p w:rsidR="00034D93" w:rsidRPr="005A3975" w:rsidRDefault="00034D93" w:rsidP="005A3975">
      <w:r w:rsidRPr="005A3975">
        <w:t>        //process event    </w:t>
      </w:r>
    </w:p>
    <w:p w:rsidR="00034D93" w:rsidRPr="005A3975" w:rsidRDefault="00034D93" w:rsidP="005A3975">
      <w:r w:rsidRPr="005A3975">
        <w:t>    }    </w:t>
      </w:r>
    </w:p>
    <w:p w:rsidR="00034D93" w:rsidRPr="005A3975" w:rsidRDefault="00034D93" w:rsidP="005A3975">
      <w:r w:rsidRPr="005A3975">
        <w:t>}    </w:t>
      </w:r>
    </w:p>
    <w:p w:rsidR="00034D93" w:rsidRPr="005A3975" w:rsidRDefault="00034D93" w:rsidP="005A3975"/>
    <w:p w:rsidR="00034D93" w:rsidRPr="005A3975" w:rsidRDefault="00034D93" w:rsidP="005A3975">
      <w:r w:rsidRPr="005A3975">
        <w:t xml:space="preserve">Spring </w:t>
      </w:r>
      <w:r w:rsidRPr="005A3975">
        <w:rPr>
          <w:rFonts w:hint="eastAsia"/>
        </w:rPr>
        <w:t>提供了以下</w:t>
      </w:r>
      <w:r w:rsidRPr="005A3975">
        <w:t>5</w:t>
      </w:r>
      <w:r w:rsidRPr="005A3975">
        <w:rPr>
          <w:rFonts w:hint="eastAsia"/>
        </w:rPr>
        <w:t>中标准的事件：</w:t>
      </w:r>
    </w:p>
    <w:p w:rsidR="00034D93" w:rsidRPr="005A3975" w:rsidRDefault="00034D93" w:rsidP="005A3975">
      <w:r w:rsidRPr="005A3975">
        <w:t>1</w:t>
      </w:r>
      <w:r w:rsidRPr="005A3975">
        <w:rPr>
          <w:rFonts w:hint="eastAsia"/>
        </w:rPr>
        <w:t>上下文更新事件（</w:t>
      </w:r>
      <w:r w:rsidRPr="005A3975">
        <w:t>ContextRefreshedEvent</w:t>
      </w:r>
      <w:r w:rsidRPr="005A3975">
        <w:rPr>
          <w:rFonts w:hint="eastAsia"/>
        </w:rPr>
        <w:t>）：该事件会在</w:t>
      </w:r>
      <w:r w:rsidRPr="005A3975">
        <w:t>ApplicationContext</w:t>
      </w:r>
      <w:r w:rsidRPr="005A3975">
        <w:rPr>
          <w:rFonts w:hint="eastAsia"/>
        </w:rPr>
        <w:t>被初始化或者更新时发布。也可以在调用</w:t>
      </w:r>
      <w:r w:rsidRPr="005A3975">
        <w:t xml:space="preserve">ConfigurableApplicationContext </w:t>
      </w:r>
      <w:r w:rsidRPr="005A3975">
        <w:rPr>
          <w:rFonts w:hint="eastAsia"/>
        </w:rPr>
        <w:t>接口中的</w:t>
      </w:r>
      <w:r w:rsidRPr="005A3975">
        <w:t>refresh()</w:t>
      </w:r>
      <w:r w:rsidRPr="005A3975">
        <w:rPr>
          <w:rFonts w:hint="eastAsia"/>
        </w:rPr>
        <w:t>方法时被触发。</w:t>
      </w:r>
    </w:p>
    <w:p w:rsidR="00034D93" w:rsidRPr="005A3975" w:rsidRDefault="00034D93" w:rsidP="005A3975">
      <w:r w:rsidRPr="005A3975">
        <w:t>2</w:t>
      </w:r>
      <w:r w:rsidRPr="005A3975">
        <w:rPr>
          <w:rFonts w:hint="eastAsia"/>
        </w:rPr>
        <w:t>上下文开始事件（</w:t>
      </w:r>
      <w:r w:rsidRPr="005A3975">
        <w:t>ContextStartedEvent</w:t>
      </w:r>
      <w:r w:rsidRPr="005A3975">
        <w:rPr>
          <w:rFonts w:hint="eastAsia"/>
        </w:rPr>
        <w:t>）：当容器调用</w:t>
      </w:r>
      <w:r w:rsidRPr="005A3975">
        <w:t>ConfigurableApplicationContext</w:t>
      </w:r>
      <w:r w:rsidRPr="005A3975">
        <w:rPr>
          <w:rFonts w:hint="eastAsia"/>
        </w:rPr>
        <w:t>的</w:t>
      </w:r>
      <w:r w:rsidRPr="005A3975">
        <w:t>Start()</w:t>
      </w:r>
      <w:r w:rsidRPr="005A3975">
        <w:rPr>
          <w:rFonts w:hint="eastAsia"/>
        </w:rPr>
        <w:t>方法开始</w:t>
      </w:r>
      <w:r w:rsidRPr="005A3975">
        <w:t>/</w:t>
      </w:r>
      <w:r w:rsidRPr="005A3975">
        <w:rPr>
          <w:rFonts w:hint="eastAsia"/>
        </w:rPr>
        <w:t>重新开始容器时触发该事件。</w:t>
      </w:r>
    </w:p>
    <w:p w:rsidR="00034D93" w:rsidRPr="005A3975" w:rsidRDefault="00034D93" w:rsidP="005A3975">
      <w:r w:rsidRPr="005A3975">
        <w:t>3</w:t>
      </w:r>
      <w:r w:rsidRPr="005A3975">
        <w:rPr>
          <w:rFonts w:hint="eastAsia"/>
        </w:rPr>
        <w:t>上下文停止事件（</w:t>
      </w:r>
      <w:r w:rsidRPr="005A3975">
        <w:t>ContextStoppedEvent</w:t>
      </w:r>
      <w:r w:rsidRPr="005A3975">
        <w:rPr>
          <w:rFonts w:hint="eastAsia"/>
        </w:rPr>
        <w:t>）：当容器调用</w:t>
      </w:r>
      <w:r w:rsidRPr="005A3975">
        <w:t>ConfigurableApplicationContext</w:t>
      </w:r>
      <w:r w:rsidRPr="005A3975">
        <w:rPr>
          <w:rFonts w:hint="eastAsia"/>
        </w:rPr>
        <w:t>的</w:t>
      </w:r>
      <w:r w:rsidRPr="005A3975">
        <w:t>Stop()</w:t>
      </w:r>
      <w:r w:rsidRPr="005A3975">
        <w:rPr>
          <w:rFonts w:hint="eastAsia"/>
        </w:rPr>
        <w:t>方法停止容器时触发该事件。</w:t>
      </w:r>
    </w:p>
    <w:p w:rsidR="00034D93" w:rsidRPr="005A3975" w:rsidRDefault="00034D93" w:rsidP="005A3975">
      <w:r w:rsidRPr="005A3975">
        <w:t>4</w:t>
      </w:r>
      <w:r w:rsidRPr="005A3975">
        <w:rPr>
          <w:rFonts w:hint="eastAsia"/>
        </w:rPr>
        <w:t>上下文关闭事件（</w:t>
      </w:r>
      <w:r w:rsidRPr="005A3975">
        <w:t>ContextClosedEvent</w:t>
      </w:r>
      <w:r w:rsidRPr="005A3975">
        <w:rPr>
          <w:rFonts w:hint="eastAsia"/>
        </w:rPr>
        <w:t>）：当</w:t>
      </w:r>
      <w:r w:rsidRPr="005A3975">
        <w:t>ApplicationContext</w:t>
      </w:r>
      <w:r w:rsidRPr="005A3975">
        <w:rPr>
          <w:rFonts w:hint="eastAsia"/>
        </w:rPr>
        <w:t>被关闭时触发该事件。容器被关闭时，其管理的所有单例</w:t>
      </w:r>
      <w:r w:rsidRPr="005A3975">
        <w:t>Bean</w:t>
      </w:r>
      <w:r w:rsidRPr="005A3975">
        <w:rPr>
          <w:rFonts w:hint="eastAsia"/>
        </w:rPr>
        <w:t>都被销毁。</w:t>
      </w:r>
    </w:p>
    <w:p w:rsidR="00034D93" w:rsidRPr="005A3975" w:rsidRDefault="00034D93" w:rsidP="005A3975">
      <w:r w:rsidRPr="005A3975">
        <w:t>5</w:t>
      </w:r>
      <w:r w:rsidRPr="005A3975">
        <w:rPr>
          <w:rFonts w:hint="eastAsia"/>
        </w:rPr>
        <w:t>请求处理事件（</w:t>
      </w:r>
      <w:r w:rsidRPr="005A3975">
        <w:t>RequestHandledEvent</w:t>
      </w:r>
      <w:r w:rsidRPr="005A3975">
        <w:rPr>
          <w:rFonts w:hint="eastAsia"/>
        </w:rPr>
        <w:t>）：在</w:t>
      </w:r>
      <w:r w:rsidRPr="005A3975">
        <w:t>Web</w:t>
      </w:r>
      <w:r w:rsidRPr="005A3975">
        <w:rPr>
          <w:rFonts w:hint="eastAsia"/>
        </w:rPr>
        <w:t>应用中，当一个</w:t>
      </w:r>
      <w:r w:rsidRPr="005A3975">
        <w:t>http</w:t>
      </w:r>
      <w:r w:rsidRPr="005A3975">
        <w:rPr>
          <w:rFonts w:hint="eastAsia"/>
        </w:rPr>
        <w:t>请求（</w:t>
      </w:r>
      <w:r w:rsidRPr="005A3975">
        <w:t>request</w:t>
      </w:r>
      <w:r w:rsidRPr="005A3975">
        <w:rPr>
          <w:rFonts w:hint="eastAsia"/>
        </w:rPr>
        <w:t>）结束触发该事件。</w:t>
      </w:r>
    </w:p>
    <w:p w:rsidR="00034D93" w:rsidRPr="000728FB" w:rsidRDefault="00034D93" w:rsidP="000728FB">
      <w:pPr>
        <w:widowControl/>
        <w:wordWrap w:val="0"/>
        <w:spacing w:line="315" w:lineRule="atLeast"/>
        <w:rPr>
          <w:rFonts w:ascii="Microsoft YaHei" w:eastAsia="Microsoft YaHei" w:hAnsi="Microsoft YaHei" w:cs="SimSun"/>
          <w:color w:val="4F4F4F"/>
          <w:kern w:val="0"/>
          <w:szCs w:val="21"/>
        </w:rPr>
      </w:pPr>
      <w:r w:rsidRPr="005A3975">
        <w:rPr>
          <w:rFonts w:hint="eastAsia"/>
        </w:rPr>
        <w:t>除了上面介绍的事件以外，还可以通过扩展</w:t>
      </w:r>
      <w:r w:rsidRPr="005A3975">
        <w:t>ApplicationEvent </w:t>
      </w:r>
      <w:r w:rsidRPr="005A3975">
        <w:rPr>
          <w:rFonts w:hint="eastAsia"/>
        </w:rPr>
        <w:t>类来开发自定义的事件</w:t>
      </w:r>
      <w:r w:rsidRPr="000728FB">
        <w:rPr>
          <w:rFonts w:ascii="Microsoft YaHei" w:eastAsia="Microsoft YaHei" w:hAnsi="Microsoft YaHei" w:cs="SimSun" w:hint="eastAsia"/>
          <w:color w:val="4F4F4F"/>
          <w:kern w:val="0"/>
          <w:szCs w:val="21"/>
        </w:rPr>
        <w:t>。</w:t>
      </w:r>
    </w:p>
    <w:p w:rsidR="00034D93" w:rsidRDefault="00034D93" w:rsidP="005A3975"/>
    <w:p w:rsidR="00034D93" w:rsidRPr="005A3975" w:rsidRDefault="00034D93" w:rsidP="005A3975">
      <w:r w:rsidRPr="005A3975">
        <w:t>public class CustomApplicationEvent extends ApplicationEvent{    </w:t>
      </w:r>
    </w:p>
    <w:p w:rsidR="00034D93" w:rsidRPr="005A3975" w:rsidRDefault="00034D93" w:rsidP="005A3975">
      <w:r w:rsidRPr="005A3975">
        <w:t>    public CustomApplicationEvent ( Object source, final String msg ){    </w:t>
      </w:r>
    </w:p>
    <w:p w:rsidR="00034D93" w:rsidRPr="005A3975" w:rsidRDefault="00034D93" w:rsidP="005A3975">
      <w:r w:rsidRPr="005A3975">
        <w:t>        super(source);    </w:t>
      </w:r>
    </w:p>
    <w:p w:rsidR="00034D93" w:rsidRPr="005A3975" w:rsidRDefault="00034D93" w:rsidP="005A3975">
      <w:r w:rsidRPr="005A3975">
        <w:t>        System.out.println("Created a Custom event");    </w:t>
      </w:r>
    </w:p>
    <w:p w:rsidR="00034D93" w:rsidRPr="005A3975" w:rsidRDefault="00034D93" w:rsidP="005A3975">
      <w:r w:rsidRPr="005A3975">
        <w:t>    }    </w:t>
      </w:r>
    </w:p>
    <w:p w:rsidR="00034D93" w:rsidRPr="005A3975" w:rsidRDefault="00034D93" w:rsidP="005A3975">
      <w:r w:rsidRPr="005A3975">
        <w:t>}    </w:t>
      </w:r>
    </w:p>
    <w:p w:rsidR="00034D93" w:rsidRDefault="00034D93" w:rsidP="004E6AF6">
      <w:r w:rsidRPr="004E6AF6">
        <w:rPr>
          <w:rFonts w:hint="eastAsia"/>
        </w:rPr>
        <w:t>为了监听这个事件，还需要创建一个监听器：</w:t>
      </w:r>
    </w:p>
    <w:p w:rsidR="00034D93" w:rsidRPr="004E6AF6" w:rsidRDefault="00034D93" w:rsidP="004E6AF6"/>
    <w:p w:rsidR="00034D93" w:rsidRPr="004E6AF6" w:rsidRDefault="00034D93" w:rsidP="004E6AF6">
      <w:r w:rsidRPr="004E6AF6">
        <w:t>public class CustomEventListener implements ApplicationListener &lt; CustomApplicationEvent &gt;{    </w:t>
      </w:r>
    </w:p>
    <w:p w:rsidR="00034D93" w:rsidRPr="004E6AF6" w:rsidRDefault="00034D93" w:rsidP="004E6AF6">
      <w:r w:rsidRPr="004E6AF6">
        <w:t>    @Override    </w:t>
      </w:r>
    </w:p>
    <w:p w:rsidR="00034D93" w:rsidRPr="004E6AF6" w:rsidRDefault="00034D93" w:rsidP="004E6AF6">
      <w:r w:rsidRPr="004E6AF6">
        <w:t>    public void onApplicationEvent(CustomApplicationEvent applicationEvent) {    </w:t>
      </w:r>
    </w:p>
    <w:p w:rsidR="00034D93" w:rsidRPr="004E6AF6" w:rsidRDefault="00034D93" w:rsidP="004E6AF6">
      <w:r w:rsidRPr="004E6AF6">
        <w:t>        //handle event    </w:t>
      </w:r>
    </w:p>
    <w:p w:rsidR="00034D93" w:rsidRPr="004E6AF6" w:rsidRDefault="00034D93" w:rsidP="004E6AF6">
      <w:r w:rsidRPr="004E6AF6">
        <w:t>    }    </w:t>
      </w:r>
    </w:p>
    <w:p w:rsidR="00034D93" w:rsidRPr="004E6AF6" w:rsidRDefault="00034D93" w:rsidP="004E6AF6">
      <w:r w:rsidRPr="004E6AF6">
        <w:t>}    </w:t>
      </w:r>
    </w:p>
    <w:p w:rsidR="00034D93" w:rsidRDefault="00034D93" w:rsidP="000728FB">
      <w:pPr>
        <w:widowControl/>
        <w:wordWrap w:val="0"/>
        <w:jc w:val="left"/>
        <w:rPr>
          <w:rFonts w:ascii="Microsoft YaHei" w:eastAsia="Microsoft YaHei" w:hAnsi="Microsoft YaHei" w:cs="SimSun"/>
          <w:color w:val="454545"/>
          <w:kern w:val="0"/>
          <w:sz w:val="24"/>
          <w:szCs w:val="24"/>
        </w:rPr>
      </w:pPr>
    </w:p>
    <w:p w:rsidR="00034D93" w:rsidRDefault="00034D93" w:rsidP="003C6144">
      <w:r w:rsidRPr="003C6144">
        <w:rPr>
          <w:rFonts w:hint="eastAsia"/>
        </w:rPr>
        <w:t>之后通过</w:t>
      </w:r>
      <w:r w:rsidRPr="003C6144">
        <w:t>applicationContext</w:t>
      </w:r>
      <w:r w:rsidRPr="003C6144">
        <w:rPr>
          <w:rFonts w:hint="eastAsia"/>
        </w:rPr>
        <w:t>接口的</w:t>
      </w:r>
      <w:r w:rsidRPr="003C6144">
        <w:t>publishEvent()</w:t>
      </w:r>
      <w:r w:rsidRPr="003C6144">
        <w:rPr>
          <w:rFonts w:hint="eastAsia"/>
        </w:rPr>
        <w:t>方法来发布自定义事件。</w:t>
      </w:r>
    </w:p>
    <w:p w:rsidR="00034D93" w:rsidRDefault="00034D93" w:rsidP="003C6144"/>
    <w:p w:rsidR="00034D93" w:rsidRDefault="00034D93" w:rsidP="003C6144"/>
    <w:p w:rsidR="00034D93" w:rsidRPr="003C6144" w:rsidRDefault="00034D93" w:rsidP="003C6144"/>
    <w:p w:rsidR="00034D93" w:rsidRDefault="00034D93" w:rsidP="003C6144"/>
    <w:p w:rsidR="00034D93" w:rsidRPr="003C6144" w:rsidRDefault="00034D93" w:rsidP="003C6144">
      <w:r w:rsidRPr="003C6144">
        <w:t>CustomApplicationEvent customEvent = new CustomApplicationEvent(applicationContext, "Test message");    </w:t>
      </w:r>
    </w:p>
    <w:p w:rsidR="00034D93" w:rsidRPr="003C6144" w:rsidRDefault="00034D93" w:rsidP="003C6144">
      <w:r w:rsidRPr="003C6144">
        <w:t>applicationContext.publishEvent(customEvent);    </w:t>
      </w:r>
    </w:p>
    <w:p w:rsidR="00034D93"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jc w:val="left"/>
        <w:rPr>
          <w:rFonts w:ascii="Microsoft YaHei" w:eastAsia="Microsoft YaHei" w:hAnsi="Microsoft YaHei" w:cs="SimSun"/>
          <w:color w:val="454545"/>
          <w:kern w:val="0"/>
          <w:sz w:val="24"/>
          <w:szCs w:val="24"/>
        </w:rPr>
      </w:pP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25" w:name="t24"/>
      <w:bookmarkEnd w:id="25"/>
      <w:r w:rsidRPr="000728FB">
        <w:rPr>
          <w:rFonts w:ascii="Microsoft YaHei" w:eastAsia="Microsoft YaHei" w:hAnsi="Microsoft YaHei" w:cs="SimSun"/>
          <w:color w:val="006600"/>
          <w:kern w:val="0"/>
          <w:sz w:val="30"/>
          <w:szCs w:val="30"/>
        </w:rPr>
        <w:t>24</w:t>
      </w:r>
      <w:r w:rsidRPr="000728FB">
        <w:rPr>
          <w:rFonts w:ascii="Microsoft YaHei" w:eastAsia="Microsoft YaHei" w:hAnsi="Microsoft YaHei" w:cs="SimSun" w:hint="eastAsia"/>
          <w:color w:val="006600"/>
          <w:kern w:val="0"/>
          <w:sz w:val="30"/>
          <w:szCs w:val="30"/>
        </w:rPr>
        <w:t>、</w:t>
      </w:r>
      <w:r w:rsidRPr="000728FB">
        <w:rPr>
          <w:rFonts w:ascii="Microsoft YaHei" w:eastAsia="Microsoft YaHei" w:hAnsi="Microsoft YaHei" w:cs="SimSun"/>
          <w:color w:val="006600"/>
          <w:kern w:val="0"/>
          <w:sz w:val="30"/>
          <w:szCs w:val="30"/>
        </w:rPr>
        <w:t>FileSystemResource</w:t>
      </w:r>
      <w:r w:rsidRPr="000728FB">
        <w:rPr>
          <w:rFonts w:ascii="Microsoft YaHei" w:eastAsia="Microsoft YaHei" w:hAnsi="Microsoft YaHei" w:cs="SimSun" w:hint="eastAsia"/>
          <w:color w:val="006600"/>
          <w:kern w:val="0"/>
          <w:sz w:val="30"/>
          <w:szCs w:val="30"/>
        </w:rPr>
        <w:t>和</w:t>
      </w:r>
      <w:r w:rsidRPr="000728FB">
        <w:rPr>
          <w:rFonts w:ascii="Microsoft YaHei" w:eastAsia="Microsoft YaHei" w:hAnsi="Microsoft YaHei" w:cs="SimSun"/>
          <w:color w:val="006600"/>
          <w:kern w:val="0"/>
          <w:sz w:val="30"/>
          <w:szCs w:val="30"/>
        </w:rPr>
        <w:t>ClassPathResource</w:t>
      </w:r>
      <w:r w:rsidRPr="000728FB">
        <w:rPr>
          <w:rFonts w:ascii="Microsoft YaHei" w:eastAsia="Microsoft YaHei" w:hAnsi="Microsoft YaHei" w:cs="SimSun" w:hint="eastAsia"/>
          <w:color w:val="006600"/>
          <w:kern w:val="0"/>
          <w:sz w:val="30"/>
          <w:szCs w:val="30"/>
        </w:rPr>
        <w:t>有何区别？</w:t>
      </w:r>
    </w:p>
    <w:p w:rsidR="00034D93" w:rsidRDefault="00034D93" w:rsidP="00F6530F">
      <w:r w:rsidRPr="00F6530F">
        <w:rPr>
          <w:rFonts w:hint="eastAsia"/>
        </w:rPr>
        <w:t>在</w:t>
      </w:r>
      <w:r w:rsidRPr="00F6530F">
        <w:t>FileSystemResource </w:t>
      </w:r>
      <w:r w:rsidRPr="00F6530F">
        <w:rPr>
          <w:rFonts w:hint="eastAsia"/>
        </w:rPr>
        <w:t>中需要给出</w:t>
      </w:r>
      <w:r w:rsidRPr="00F6530F">
        <w:t>spring-config.xml</w:t>
      </w:r>
      <w:r w:rsidRPr="00F6530F">
        <w:rPr>
          <w:rFonts w:hint="eastAsia"/>
        </w:rPr>
        <w:t>文件在你项目中的相对路径或者绝对路径。</w:t>
      </w:r>
    </w:p>
    <w:p w:rsidR="00034D93" w:rsidRPr="00F6530F" w:rsidRDefault="00034D93" w:rsidP="00F6530F">
      <w:r w:rsidRPr="00F6530F">
        <w:rPr>
          <w:rFonts w:hint="eastAsia"/>
        </w:rPr>
        <w:t>在</w:t>
      </w:r>
      <w:r w:rsidRPr="00F6530F">
        <w:t>ClassPathResource</w:t>
      </w:r>
      <w:r w:rsidRPr="00F6530F">
        <w:rPr>
          <w:rFonts w:hint="eastAsia"/>
        </w:rPr>
        <w:t>中</w:t>
      </w:r>
      <w:r w:rsidRPr="00F6530F">
        <w:t>spring</w:t>
      </w:r>
      <w:r w:rsidRPr="00F6530F">
        <w:rPr>
          <w:rFonts w:hint="eastAsia"/>
        </w:rPr>
        <w:t>会在</w:t>
      </w:r>
      <w:r w:rsidRPr="00F6530F">
        <w:t>ClassPath</w:t>
      </w:r>
      <w:r w:rsidRPr="00F6530F">
        <w:rPr>
          <w:rFonts w:hint="eastAsia"/>
        </w:rPr>
        <w:t>中自动搜寻配置文件，所以要把</w:t>
      </w:r>
      <w:r w:rsidRPr="00F6530F">
        <w:t>ClassPathResource </w:t>
      </w:r>
      <w:r w:rsidRPr="00F6530F">
        <w:rPr>
          <w:rFonts w:hint="eastAsia"/>
        </w:rPr>
        <w:t>文件放在</w:t>
      </w:r>
      <w:r w:rsidRPr="00F6530F">
        <w:t>ClassPath</w:t>
      </w:r>
      <w:r w:rsidRPr="00F6530F">
        <w:rPr>
          <w:rFonts w:hint="eastAsia"/>
        </w:rPr>
        <w:t>下。</w:t>
      </w:r>
    </w:p>
    <w:p w:rsidR="00034D93" w:rsidRPr="00525409" w:rsidRDefault="00034D93" w:rsidP="00525409">
      <w:r w:rsidRPr="00525409">
        <w:rPr>
          <w:rFonts w:hint="eastAsia"/>
        </w:rPr>
        <w:t>如果将</w:t>
      </w:r>
      <w:r w:rsidRPr="00525409">
        <w:t>spring-config.xml</w:t>
      </w:r>
      <w:r w:rsidRPr="00525409">
        <w:rPr>
          <w:rFonts w:hint="eastAsia"/>
        </w:rPr>
        <w:t>保存在了</w:t>
      </w:r>
      <w:r w:rsidRPr="00525409">
        <w:t>src</w:t>
      </w:r>
      <w:r w:rsidRPr="00525409">
        <w:rPr>
          <w:rFonts w:hint="eastAsia"/>
        </w:rPr>
        <w:t>文件夹下的话，只需给出配置文件的名称即可，因为</w:t>
      </w:r>
      <w:r w:rsidRPr="00525409">
        <w:t>src</w:t>
      </w:r>
      <w:r w:rsidRPr="00525409">
        <w:rPr>
          <w:rFonts w:hint="eastAsia"/>
        </w:rPr>
        <w:t>文件夹是默认。</w:t>
      </w:r>
    </w:p>
    <w:p w:rsidR="00034D93" w:rsidRDefault="00034D93" w:rsidP="00525409">
      <w:r w:rsidRPr="00525409">
        <w:rPr>
          <w:rFonts w:hint="eastAsia"/>
        </w:rPr>
        <w:t>简而言之，</w:t>
      </w:r>
      <w:r w:rsidRPr="00525409">
        <w:t>ClassPathResource</w:t>
      </w:r>
      <w:r w:rsidRPr="00525409">
        <w:rPr>
          <w:rFonts w:hint="eastAsia"/>
        </w:rPr>
        <w:t>在环境变量中读取配置文件，</w:t>
      </w:r>
      <w:r w:rsidRPr="00525409">
        <w:t>FileSystemResource</w:t>
      </w:r>
      <w:r w:rsidRPr="00525409">
        <w:rPr>
          <w:rFonts w:hint="eastAsia"/>
        </w:rPr>
        <w:t>在配置文件中读取配置文件</w:t>
      </w:r>
    </w:p>
    <w:p w:rsidR="00034D93" w:rsidRDefault="00034D93" w:rsidP="00525409"/>
    <w:p w:rsidR="00034D93" w:rsidRPr="00525409" w:rsidRDefault="00034D93" w:rsidP="00525409">
      <w:r w:rsidRPr="00525409">
        <w:rPr>
          <w:rFonts w:hint="eastAsia"/>
        </w:rPr>
        <w:t>。</w:t>
      </w:r>
    </w:p>
    <w:p w:rsidR="00034D93" w:rsidRPr="000728FB" w:rsidRDefault="00034D93" w:rsidP="000728FB">
      <w:pPr>
        <w:widowControl/>
        <w:wordWrap w:val="0"/>
        <w:spacing w:line="450" w:lineRule="atLeast"/>
        <w:jc w:val="left"/>
        <w:outlineLvl w:val="2"/>
        <w:rPr>
          <w:rFonts w:ascii="Microsoft YaHei" w:eastAsia="Microsoft YaHei" w:hAnsi="Microsoft YaHei" w:cs="SimSun"/>
          <w:color w:val="4F4F4F"/>
          <w:kern w:val="0"/>
          <w:sz w:val="30"/>
          <w:szCs w:val="30"/>
        </w:rPr>
      </w:pPr>
      <w:bookmarkStart w:id="26" w:name="design_patterns_used_in_spring"/>
      <w:bookmarkStart w:id="27" w:name="t25"/>
      <w:bookmarkEnd w:id="26"/>
      <w:bookmarkEnd w:id="27"/>
      <w:r w:rsidRPr="000728FB">
        <w:rPr>
          <w:rFonts w:ascii="Microsoft YaHei" w:eastAsia="Microsoft YaHei" w:hAnsi="Microsoft YaHei" w:cs="SimSun"/>
          <w:color w:val="006600"/>
          <w:kern w:val="0"/>
          <w:sz w:val="30"/>
          <w:szCs w:val="30"/>
        </w:rPr>
        <w:t>25</w:t>
      </w:r>
      <w:r w:rsidRPr="000728FB">
        <w:rPr>
          <w:rFonts w:ascii="Microsoft YaHei" w:eastAsia="Microsoft YaHei" w:hAnsi="Microsoft YaHei" w:cs="SimSun" w:hint="eastAsia"/>
          <w:color w:val="006600"/>
          <w:kern w:val="0"/>
          <w:sz w:val="30"/>
          <w:szCs w:val="30"/>
        </w:rPr>
        <w:t>、</w:t>
      </w:r>
      <w:r w:rsidRPr="000728FB">
        <w:rPr>
          <w:rFonts w:ascii="Microsoft YaHei" w:eastAsia="Microsoft YaHei" w:hAnsi="Microsoft YaHei" w:cs="SimSun"/>
          <w:color w:val="006600"/>
          <w:kern w:val="0"/>
          <w:sz w:val="30"/>
          <w:szCs w:val="30"/>
        </w:rPr>
        <w:t xml:space="preserve">Spring </w:t>
      </w:r>
      <w:r w:rsidRPr="000728FB">
        <w:rPr>
          <w:rFonts w:ascii="Microsoft YaHei" w:eastAsia="Microsoft YaHei" w:hAnsi="Microsoft YaHei" w:cs="SimSun" w:hint="eastAsia"/>
          <w:color w:val="006600"/>
          <w:kern w:val="0"/>
          <w:sz w:val="30"/>
          <w:szCs w:val="30"/>
        </w:rPr>
        <w:t>框架中都用到了哪些设计模式？</w:t>
      </w:r>
    </w:p>
    <w:p w:rsidR="00034D93" w:rsidRPr="009C3C3D" w:rsidRDefault="00034D93" w:rsidP="009C3C3D">
      <w:r w:rsidRPr="009C3C3D">
        <w:t>Spring</w:t>
      </w:r>
      <w:r w:rsidRPr="009C3C3D">
        <w:rPr>
          <w:rFonts w:hint="eastAsia"/>
        </w:rPr>
        <w:t>框架中使用到了大量的设计模式，下面列举了比较有代表性的：</w:t>
      </w:r>
    </w:p>
    <w:p w:rsidR="00034D93" w:rsidRPr="009C3C3D" w:rsidRDefault="00034D93" w:rsidP="009C3C3D">
      <w:r>
        <w:t>1</w:t>
      </w:r>
      <w:r w:rsidRPr="009C3C3D">
        <w:rPr>
          <w:rFonts w:hint="eastAsia"/>
        </w:rPr>
        <w:t>代理模式</w:t>
      </w:r>
      <w:r w:rsidRPr="009C3C3D">
        <w:t>—</w:t>
      </w:r>
      <w:r w:rsidRPr="009C3C3D">
        <w:rPr>
          <w:rFonts w:hint="eastAsia"/>
        </w:rPr>
        <w:t>在</w:t>
      </w:r>
      <w:r w:rsidRPr="009C3C3D">
        <w:t>AOP</w:t>
      </w:r>
      <w:r w:rsidRPr="009C3C3D">
        <w:rPr>
          <w:rFonts w:hint="eastAsia"/>
        </w:rPr>
        <w:t>和</w:t>
      </w:r>
      <w:r w:rsidRPr="009C3C3D">
        <w:t>remoting</w:t>
      </w:r>
      <w:r w:rsidRPr="009C3C3D">
        <w:rPr>
          <w:rFonts w:hint="eastAsia"/>
        </w:rPr>
        <w:t>中被用的比较多。</w:t>
      </w:r>
    </w:p>
    <w:p w:rsidR="00034D93" w:rsidRPr="009C3C3D" w:rsidRDefault="00034D93" w:rsidP="009C3C3D">
      <w:r>
        <w:t>2</w:t>
      </w:r>
      <w:r w:rsidRPr="009C3C3D">
        <w:rPr>
          <w:rFonts w:hint="eastAsia"/>
        </w:rPr>
        <w:t>单例模式</w:t>
      </w:r>
      <w:r w:rsidRPr="009C3C3D">
        <w:t>—</w:t>
      </w:r>
      <w:r w:rsidRPr="009C3C3D">
        <w:rPr>
          <w:rFonts w:hint="eastAsia"/>
        </w:rPr>
        <w:t>在</w:t>
      </w:r>
      <w:r w:rsidRPr="009C3C3D">
        <w:t>spring</w:t>
      </w:r>
      <w:r w:rsidRPr="009C3C3D">
        <w:rPr>
          <w:rFonts w:hint="eastAsia"/>
        </w:rPr>
        <w:t>配置文件中定义的</w:t>
      </w:r>
      <w:r w:rsidRPr="009C3C3D">
        <w:t>bean</w:t>
      </w:r>
      <w:r w:rsidRPr="009C3C3D">
        <w:rPr>
          <w:rFonts w:hint="eastAsia"/>
        </w:rPr>
        <w:t>默认为单例模式。</w:t>
      </w:r>
    </w:p>
    <w:p w:rsidR="00034D93" w:rsidRPr="009C3C3D" w:rsidRDefault="00034D93" w:rsidP="009C3C3D">
      <w:r>
        <w:t xml:space="preserve">3 </w:t>
      </w:r>
      <w:r w:rsidRPr="009C3C3D">
        <w:rPr>
          <w:rFonts w:hint="eastAsia"/>
        </w:rPr>
        <w:t>模板方法</w:t>
      </w:r>
      <w:r w:rsidRPr="009C3C3D">
        <w:t>—</w:t>
      </w:r>
      <w:r w:rsidRPr="009C3C3D">
        <w:rPr>
          <w:rFonts w:hint="eastAsia"/>
        </w:rPr>
        <w:t>用来解决代码重复的问题。比如</w:t>
      </w:r>
      <w:r w:rsidRPr="009C3C3D">
        <w:t>. RestTemplate, JmsTemplate, JpaTemplate</w:t>
      </w:r>
      <w:r w:rsidRPr="009C3C3D">
        <w:rPr>
          <w:rFonts w:hint="eastAsia"/>
        </w:rPr>
        <w:t>。</w:t>
      </w:r>
    </w:p>
    <w:p w:rsidR="00034D93" w:rsidRPr="009C3C3D" w:rsidRDefault="00034D93" w:rsidP="009C3C3D">
      <w:r>
        <w:t xml:space="preserve">4 </w:t>
      </w:r>
      <w:r w:rsidRPr="009C3C3D">
        <w:rPr>
          <w:rFonts w:hint="eastAsia"/>
        </w:rPr>
        <w:t>前端控制器</w:t>
      </w:r>
      <w:r w:rsidRPr="009C3C3D">
        <w:t>—Spring</w:t>
      </w:r>
      <w:r w:rsidRPr="009C3C3D">
        <w:rPr>
          <w:rFonts w:hint="eastAsia"/>
        </w:rPr>
        <w:t>提供了</w:t>
      </w:r>
      <w:r w:rsidRPr="009C3C3D">
        <w:t>DispatcherServlet</w:t>
      </w:r>
      <w:r w:rsidRPr="009C3C3D">
        <w:rPr>
          <w:rFonts w:hint="eastAsia"/>
        </w:rPr>
        <w:t>来对请求进行分发。</w:t>
      </w:r>
    </w:p>
    <w:p w:rsidR="00034D93" w:rsidRPr="009C3C3D" w:rsidRDefault="00034D93" w:rsidP="009C3C3D">
      <w:r>
        <w:t xml:space="preserve">5 </w:t>
      </w:r>
      <w:r w:rsidRPr="009C3C3D">
        <w:rPr>
          <w:rFonts w:hint="eastAsia"/>
        </w:rPr>
        <w:t>视图帮助</w:t>
      </w:r>
      <w:r w:rsidRPr="009C3C3D">
        <w:t>(View Helper )—Spring</w:t>
      </w:r>
      <w:r w:rsidRPr="009C3C3D">
        <w:rPr>
          <w:rFonts w:hint="eastAsia"/>
        </w:rPr>
        <w:t>提供了一系列的</w:t>
      </w:r>
      <w:r w:rsidRPr="009C3C3D">
        <w:t>JSP</w:t>
      </w:r>
      <w:r w:rsidRPr="009C3C3D">
        <w:rPr>
          <w:rFonts w:hint="eastAsia"/>
        </w:rPr>
        <w:t>标签，高效宏来辅助将分散的代码整合在视图里。</w:t>
      </w:r>
    </w:p>
    <w:p w:rsidR="00034D93" w:rsidRPr="009C3C3D" w:rsidRDefault="00034D93" w:rsidP="009C3C3D">
      <w:r>
        <w:t xml:space="preserve">6 </w:t>
      </w:r>
      <w:r w:rsidRPr="009C3C3D">
        <w:rPr>
          <w:rFonts w:hint="eastAsia"/>
        </w:rPr>
        <w:t>依赖注入</w:t>
      </w:r>
      <w:r w:rsidRPr="009C3C3D">
        <w:t>—</w:t>
      </w:r>
      <w:r w:rsidRPr="009C3C3D">
        <w:rPr>
          <w:rFonts w:hint="eastAsia"/>
        </w:rPr>
        <w:t>贯穿于</w:t>
      </w:r>
      <w:r w:rsidRPr="009C3C3D">
        <w:t>BeanFactory / ApplicationContext</w:t>
      </w:r>
      <w:r w:rsidRPr="009C3C3D">
        <w:rPr>
          <w:rFonts w:hint="eastAsia"/>
        </w:rPr>
        <w:t>接口的核心理念。</w:t>
      </w:r>
    </w:p>
    <w:p w:rsidR="00034D93" w:rsidRPr="009C3C3D" w:rsidRDefault="00034D93" w:rsidP="009C3C3D">
      <w:r w:rsidRPr="009C3C3D">
        <w:rPr>
          <w:rFonts w:hint="eastAsia"/>
        </w:rPr>
        <w:t>工厂模式</w:t>
      </w:r>
      <w:r w:rsidRPr="009C3C3D">
        <w:t>—BeanFactory</w:t>
      </w:r>
      <w:r w:rsidRPr="009C3C3D">
        <w:rPr>
          <w:rFonts w:hint="eastAsia"/>
        </w:rPr>
        <w:t>用来创建对象的实例。</w:t>
      </w:r>
    </w:p>
    <w:p w:rsidR="00034D93" w:rsidRDefault="00034D93" w:rsidP="005D5C8B">
      <w:pPr>
        <w:widowControl/>
        <w:jc w:val="left"/>
      </w:pPr>
      <w:r>
        <w:br w:type="page"/>
      </w:r>
    </w:p>
    <w:sectPr w:rsidR="00034D93" w:rsidSect="002D378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44D"/>
    <w:multiLevelType w:val="multilevel"/>
    <w:tmpl w:val="3B36F47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2687A9B"/>
    <w:multiLevelType w:val="multilevel"/>
    <w:tmpl w:val="DACEB1C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0BB43B89"/>
    <w:multiLevelType w:val="multilevel"/>
    <w:tmpl w:val="540CAF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0E807780"/>
    <w:multiLevelType w:val="multilevel"/>
    <w:tmpl w:val="5334577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12685511"/>
    <w:multiLevelType w:val="multilevel"/>
    <w:tmpl w:val="88B87D7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12FF6921"/>
    <w:multiLevelType w:val="multilevel"/>
    <w:tmpl w:val="DA1A95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14CC0048"/>
    <w:multiLevelType w:val="multilevel"/>
    <w:tmpl w:val="D3561D1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17D04A41"/>
    <w:multiLevelType w:val="multilevel"/>
    <w:tmpl w:val="AF3ADE4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184A0C84"/>
    <w:multiLevelType w:val="multilevel"/>
    <w:tmpl w:val="8CEE02C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19870FDE"/>
    <w:multiLevelType w:val="multilevel"/>
    <w:tmpl w:val="D4E869B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1AA72705"/>
    <w:multiLevelType w:val="multilevel"/>
    <w:tmpl w:val="351A99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5C53874"/>
    <w:multiLevelType w:val="multilevel"/>
    <w:tmpl w:val="D2DC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734957"/>
    <w:multiLevelType w:val="multilevel"/>
    <w:tmpl w:val="A0B234F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2F284623"/>
    <w:multiLevelType w:val="multilevel"/>
    <w:tmpl w:val="DAB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D37A65"/>
    <w:multiLevelType w:val="multilevel"/>
    <w:tmpl w:val="698CB44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3021215C"/>
    <w:multiLevelType w:val="multilevel"/>
    <w:tmpl w:val="19D8BB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36F0547E"/>
    <w:multiLevelType w:val="multilevel"/>
    <w:tmpl w:val="4290F9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3DA81FFF"/>
    <w:multiLevelType w:val="multilevel"/>
    <w:tmpl w:val="8934096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3ED95104"/>
    <w:multiLevelType w:val="multilevel"/>
    <w:tmpl w:val="A7608A2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F154A89"/>
    <w:multiLevelType w:val="multilevel"/>
    <w:tmpl w:val="5300A8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40147AEF"/>
    <w:multiLevelType w:val="multilevel"/>
    <w:tmpl w:val="E8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014B5F"/>
    <w:multiLevelType w:val="multilevel"/>
    <w:tmpl w:val="747E640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47555276"/>
    <w:multiLevelType w:val="multilevel"/>
    <w:tmpl w:val="9228733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47A96ED0"/>
    <w:multiLevelType w:val="multilevel"/>
    <w:tmpl w:val="CFC8CAA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4C260E01"/>
    <w:multiLevelType w:val="multilevel"/>
    <w:tmpl w:val="CC7E923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4F3B435D"/>
    <w:multiLevelType w:val="multilevel"/>
    <w:tmpl w:val="F8903B6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50DB188E"/>
    <w:multiLevelType w:val="multilevel"/>
    <w:tmpl w:val="812AB5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51713145"/>
    <w:multiLevelType w:val="multilevel"/>
    <w:tmpl w:val="DC846C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58FE518C"/>
    <w:multiLevelType w:val="multilevel"/>
    <w:tmpl w:val="48CC358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5C3A7695"/>
    <w:multiLevelType w:val="multilevel"/>
    <w:tmpl w:val="F10A8C9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5D4E48E6"/>
    <w:multiLevelType w:val="multilevel"/>
    <w:tmpl w:val="CBB6908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619A2CAA"/>
    <w:multiLevelType w:val="multilevel"/>
    <w:tmpl w:val="7B0864A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nsid w:val="61D74DDC"/>
    <w:multiLevelType w:val="multilevel"/>
    <w:tmpl w:val="74DA74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67B73058"/>
    <w:multiLevelType w:val="multilevel"/>
    <w:tmpl w:val="B5A6136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nsid w:val="67D64DD3"/>
    <w:multiLevelType w:val="multilevel"/>
    <w:tmpl w:val="D45AFBD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nsid w:val="6B1B3769"/>
    <w:multiLevelType w:val="multilevel"/>
    <w:tmpl w:val="F47E0D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6">
    <w:nsid w:val="6B963A2C"/>
    <w:multiLevelType w:val="multilevel"/>
    <w:tmpl w:val="AD10B4E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nsid w:val="6C7F12A7"/>
    <w:multiLevelType w:val="multilevel"/>
    <w:tmpl w:val="727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1971CE"/>
    <w:multiLevelType w:val="multilevel"/>
    <w:tmpl w:val="8D1C049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nsid w:val="6FF84120"/>
    <w:multiLevelType w:val="multilevel"/>
    <w:tmpl w:val="628286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nsid w:val="708E3885"/>
    <w:multiLevelType w:val="multilevel"/>
    <w:tmpl w:val="F064C2F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1">
    <w:nsid w:val="70E254A6"/>
    <w:multiLevelType w:val="multilevel"/>
    <w:tmpl w:val="4B70685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2">
    <w:nsid w:val="733334C2"/>
    <w:multiLevelType w:val="multilevel"/>
    <w:tmpl w:val="4822B4C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3">
    <w:nsid w:val="74B6475E"/>
    <w:multiLevelType w:val="multilevel"/>
    <w:tmpl w:val="305E022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4">
    <w:nsid w:val="76DD5122"/>
    <w:multiLevelType w:val="multilevel"/>
    <w:tmpl w:val="A282C21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nsid w:val="7A834DD8"/>
    <w:multiLevelType w:val="multilevel"/>
    <w:tmpl w:val="5746836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6">
    <w:nsid w:val="7EB5410B"/>
    <w:multiLevelType w:val="multilevel"/>
    <w:tmpl w:val="1896A0F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7">
    <w:nsid w:val="7F2510BD"/>
    <w:multiLevelType w:val="multilevel"/>
    <w:tmpl w:val="B8B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13"/>
  </w:num>
  <w:num w:numId="3">
    <w:abstractNumId w:val="28"/>
  </w:num>
  <w:num w:numId="4">
    <w:abstractNumId w:val="43"/>
  </w:num>
  <w:num w:numId="5">
    <w:abstractNumId w:val="21"/>
  </w:num>
  <w:num w:numId="6">
    <w:abstractNumId w:val="8"/>
  </w:num>
  <w:num w:numId="7">
    <w:abstractNumId w:val="25"/>
  </w:num>
  <w:num w:numId="8">
    <w:abstractNumId w:val="2"/>
  </w:num>
  <w:num w:numId="9">
    <w:abstractNumId w:val="1"/>
  </w:num>
  <w:num w:numId="10">
    <w:abstractNumId w:val="7"/>
  </w:num>
  <w:num w:numId="11">
    <w:abstractNumId w:val="42"/>
  </w:num>
  <w:num w:numId="12">
    <w:abstractNumId w:val="23"/>
  </w:num>
  <w:num w:numId="13">
    <w:abstractNumId w:val="22"/>
  </w:num>
  <w:num w:numId="14">
    <w:abstractNumId w:val="30"/>
  </w:num>
  <w:num w:numId="15">
    <w:abstractNumId w:val="3"/>
  </w:num>
  <w:num w:numId="16">
    <w:abstractNumId w:val="27"/>
  </w:num>
  <w:num w:numId="17">
    <w:abstractNumId w:val="36"/>
  </w:num>
  <w:num w:numId="18">
    <w:abstractNumId w:val="20"/>
  </w:num>
  <w:num w:numId="19">
    <w:abstractNumId w:val="39"/>
  </w:num>
  <w:num w:numId="20">
    <w:abstractNumId w:val="38"/>
  </w:num>
  <w:num w:numId="21">
    <w:abstractNumId w:val="9"/>
  </w:num>
  <w:num w:numId="22">
    <w:abstractNumId w:val="5"/>
  </w:num>
  <w:num w:numId="23">
    <w:abstractNumId w:val="17"/>
  </w:num>
  <w:num w:numId="24">
    <w:abstractNumId w:val="11"/>
  </w:num>
  <w:num w:numId="25">
    <w:abstractNumId w:val="35"/>
  </w:num>
  <w:num w:numId="26">
    <w:abstractNumId w:val="26"/>
  </w:num>
  <w:num w:numId="27">
    <w:abstractNumId w:val="46"/>
  </w:num>
  <w:num w:numId="28">
    <w:abstractNumId w:val="19"/>
  </w:num>
  <w:num w:numId="29">
    <w:abstractNumId w:val="41"/>
  </w:num>
  <w:num w:numId="30">
    <w:abstractNumId w:val="15"/>
  </w:num>
  <w:num w:numId="31">
    <w:abstractNumId w:val="44"/>
  </w:num>
  <w:num w:numId="32">
    <w:abstractNumId w:val="29"/>
  </w:num>
  <w:num w:numId="33">
    <w:abstractNumId w:val="24"/>
  </w:num>
  <w:num w:numId="34">
    <w:abstractNumId w:val="31"/>
  </w:num>
  <w:num w:numId="35">
    <w:abstractNumId w:val="12"/>
  </w:num>
  <w:num w:numId="36">
    <w:abstractNumId w:val="6"/>
  </w:num>
  <w:num w:numId="37">
    <w:abstractNumId w:val="33"/>
  </w:num>
  <w:num w:numId="38">
    <w:abstractNumId w:val="0"/>
  </w:num>
  <w:num w:numId="39">
    <w:abstractNumId w:val="32"/>
  </w:num>
  <w:num w:numId="40">
    <w:abstractNumId w:val="16"/>
  </w:num>
  <w:num w:numId="41">
    <w:abstractNumId w:val="18"/>
  </w:num>
  <w:num w:numId="42">
    <w:abstractNumId w:val="14"/>
  </w:num>
  <w:num w:numId="43">
    <w:abstractNumId w:val="45"/>
  </w:num>
  <w:num w:numId="44">
    <w:abstractNumId w:val="4"/>
  </w:num>
  <w:num w:numId="45">
    <w:abstractNumId w:val="34"/>
  </w:num>
  <w:num w:numId="46">
    <w:abstractNumId w:val="10"/>
  </w:num>
  <w:num w:numId="47">
    <w:abstractNumId w:val="40"/>
  </w:num>
  <w:num w:numId="4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3A6D"/>
    <w:rsid w:val="00023F15"/>
    <w:rsid w:val="00034D93"/>
    <w:rsid w:val="000728FB"/>
    <w:rsid w:val="00136E8E"/>
    <w:rsid w:val="00162A70"/>
    <w:rsid w:val="00163F70"/>
    <w:rsid w:val="001D19B0"/>
    <w:rsid w:val="001F114D"/>
    <w:rsid w:val="001F7D76"/>
    <w:rsid w:val="002031F5"/>
    <w:rsid w:val="0022771E"/>
    <w:rsid w:val="00244291"/>
    <w:rsid w:val="00260E38"/>
    <w:rsid w:val="0026686D"/>
    <w:rsid w:val="002D3784"/>
    <w:rsid w:val="002D7367"/>
    <w:rsid w:val="002E76D7"/>
    <w:rsid w:val="003424BF"/>
    <w:rsid w:val="00361F83"/>
    <w:rsid w:val="003C02D9"/>
    <w:rsid w:val="003C6144"/>
    <w:rsid w:val="003D42D3"/>
    <w:rsid w:val="00403170"/>
    <w:rsid w:val="00463A6D"/>
    <w:rsid w:val="004A45B3"/>
    <w:rsid w:val="004B5CFB"/>
    <w:rsid w:val="004D3431"/>
    <w:rsid w:val="004E6AF6"/>
    <w:rsid w:val="004F7B59"/>
    <w:rsid w:val="00525409"/>
    <w:rsid w:val="00586510"/>
    <w:rsid w:val="005A3975"/>
    <w:rsid w:val="005D5C8B"/>
    <w:rsid w:val="00655D9E"/>
    <w:rsid w:val="00713684"/>
    <w:rsid w:val="0072695B"/>
    <w:rsid w:val="00734F25"/>
    <w:rsid w:val="007469E0"/>
    <w:rsid w:val="00753AD2"/>
    <w:rsid w:val="007E2DC6"/>
    <w:rsid w:val="007F3BA3"/>
    <w:rsid w:val="00803B6B"/>
    <w:rsid w:val="0081514A"/>
    <w:rsid w:val="00931A4D"/>
    <w:rsid w:val="00980842"/>
    <w:rsid w:val="00981EA7"/>
    <w:rsid w:val="009A00AA"/>
    <w:rsid w:val="009C3C3D"/>
    <w:rsid w:val="00A25B2D"/>
    <w:rsid w:val="00A81DF4"/>
    <w:rsid w:val="00A84BE3"/>
    <w:rsid w:val="00A87076"/>
    <w:rsid w:val="00AE3DFA"/>
    <w:rsid w:val="00B048F8"/>
    <w:rsid w:val="00B75712"/>
    <w:rsid w:val="00BC6158"/>
    <w:rsid w:val="00BD0820"/>
    <w:rsid w:val="00CF2E00"/>
    <w:rsid w:val="00D3251E"/>
    <w:rsid w:val="00EE4A5A"/>
    <w:rsid w:val="00F0416F"/>
    <w:rsid w:val="00F61078"/>
    <w:rsid w:val="00F6530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784"/>
    <w:pPr>
      <w:widowControl w:val="0"/>
      <w:jc w:val="both"/>
    </w:pPr>
  </w:style>
  <w:style w:type="paragraph" w:styleId="Heading1">
    <w:name w:val="heading 1"/>
    <w:basedOn w:val="Normal"/>
    <w:link w:val="Heading1Char"/>
    <w:uiPriority w:val="99"/>
    <w:qFormat/>
    <w:rsid w:val="000728FB"/>
    <w:pPr>
      <w:widowControl/>
      <w:spacing w:before="100" w:beforeAutospacing="1" w:after="100" w:afterAutospacing="1"/>
      <w:jc w:val="left"/>
      <w:outlineLvl w:val="0"/>
    </w:pPr>
    <w:rPr>
      <w:rFonts w:ascii="SimSun" w:hAnsi="SimSun" w:cs="SimSun"/>
      <w:b/>
      <w:bCs/>
      <w:kern w:val="36"/>
      <w:sz w:val="48"/>
      <w:szCs w:val="48"/>
    </w:rPr>
  </w:style>
  <w:style w:type="paragraph" w:styleId="Heading3">
    <w:name w:val="heading 3"/>
    <w:basedOn w:val="Normal"/>
    <w:link w:val="Heading3Char"/>
    <w:uiPriority w:val="99"/>
    <w:qFormat/>
    <w:rsid w:val="000728FB"/>
    <w:pPr>
      <w:widowControl/>
      <w:spacing w:before="100" w:beforeAutospacing="1" w:after="100" w:afterAutospacing="1"/>
      <w:jc w:val="left"/>
      <w:outlineLvl w:val="2"/>
    </w:pPr>
    <w:rPr>
      <w:rFonts w:ascii="SimSun" w:hAnsi="SimSun" w:cs="SimSun"/>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728FB"/>
    <w:rPr>
      <w:rFonts w:ascii="SimSun" w:eastAsia="SimSun" w:hAnsi="SimSun" w:cs="SimSun"/>
      <w:b/>
      <w:bCs/>
      <w:kern w:val="36"/>
      <w:sz w:val="48"/>
      <w:szCs w:val="48"/>
    </w:rPr>
  </w:style>
  <w:style w:type="character" w:customStyle="1" w:styleId="Heading3Char">
    <w:name w:val="Heading 3 Char"/>
    <w:basedOn w:val="DefaultParagraphFont"/>
    <w:link w:val="Heading3"/>
    <w:uiPriority w:val="99"/>
    <w:locked/>
    <w:rsid w:val="000728FB"/>
    <w:rPr>
      <w:rFonts w:ascii="SimSun" w:eastAsia="SimSun" w:hAnsi="SimSun" w:cs="SimSun"/>
      <w:b/>
      <w:bCs/>
      <w:kern w:val="0"/>
      <w:sz w:val="27"/>
      <w:szCs w:val="27"/>
    </w:rPr>
  </w:style>
  <w:style w:type="character" w:customStyle="1" w:styleId="original">
    <w:name w:val="original"/>
    <w:basedOn w:val="DefaultParagraphFont"/>
    <w:uiPriority w:val="99"/>
    <w:rsid w:val="000728FB"/>
    <w:rPr>
      <w:rFonts w:cs="Times New Roman"/>
    </w:rPr>
  </w:style>
  <w:style w:type="character" w:customStyle="1" w:styleId="apple-converted-space">
    <w:name w:val="apple-converted-space"/>
    <w:basedOn w:val="DefaultParagraphFont"/>
    <w:uiPriority w:val="99"/>
    <w:rsid w:val="000728FB"/>
    <w:rPr>
      <w:rFonts w:cs="Times New Roman"/>
    </w:rPr>
  </w:style>
  <w:style w:type="character" w:customStyle="1" w:styleId="time">
    <w:name w:val="time"/>
    <w:basedOn w:val="DefaultParagraphFont"/>
    <w:uiPriority w:val="99"/>
    <w:rsid w:val="000728FB"/>
    <w:rPr>
      <w:rFonts w:cs="Times New Roman"/>
    </w:rPr>
  </w:style>
  <w:style w:type="character" w:customStyle="1" w:styleId="txt">
    <w:name w:val="txt"/>
    <w:basedOn w:val="DefaultParagraphFont"/>
    <w:uiPriority w:val="99"/>
    <w:rsid w:val="000728FB"/>
    <w:rPr>
      <w:rFonts w:cs="Times New Roman"/>
    </w:rPr>
  </w:style>
  <w:style w:type="paragraph" w:styleId="NormalWeb">
    <w:name w:val="Normal (Web)"/>
    <w:basedOn w:val="Normal"/>
    <w:uiPriority w:val="99"/>
    <w:semiHidden/>
    <w:rsid w:val="000728FB"/>
    <w:pPr>
      <w:widowControl/>
      <w:spacing w:before="100" w:beforeAutospacing="1" w:after="100" w:afterAutospacing="1"/>
      <w:jc w:val="left"/>
    </w:pPr>
    <w:rPr>
      <w:rFonts w:ascii="SimSun" w:hAnsi="SimSun" w:cs="SimSun"/>
      <w:kern w:val="0"/>
      <w:sz w:val="24"/>
      <w:szCs w:val="24"/>
    </w:rPr>
  </w:style>
  <w:style w:type="character" w:customStyle="1" w:styleId="wpkeywordlinkaffiliate">
    <w:name w:val="wp_keywordlink_affiliate"/>
    <w:basedOn w:val="DefaultParagraphFont"/>
    <w:uiPriority w:val="99"/>
    <w:rsid w:val="000728FB"/>
    <w:rPr>
      <w:rFonts w:cs="Times New Roman"/>
    </w:rPr>
  </w:style>
  <w:style w:type="character" w:styleId="Hyperlink">
    <w:name w:val="Hyperlink"/>
    <w:basedOn w:val="DefaultParagraphFont"/>
    <w:uiPriority w:val="99"/>
    <w:semiHidden/>
    <w:rsid w:val="000728FB"/>
    <w:rPr>
      <w:rFonts w:cs="Times New Roman"/>
      <w:color w:val="0000FF"/>
      <w:u w:val="single"/>
    </w:rPr>
  </w:style>
  <w:style w:type="character" w:styleId="FollowedHyperlink">
    <w:name w:val="FollowedHyperlink"/>
    <w:basedOn w:val="DefaultParagraphFont"/>
    <w:uiPriority w:val="99"/>
    <w:semiHidden/>
    <w:rsid w:val="000728FB"/>
    <w:rPr>
      <w:rFonts w:cs="Times New Roman"/>
      <w:color w:val="800080"/>
      <w:u w:val="single"/>
    </w:rPr>
  </w:style>
  <w:style w:type="character" w:styleId="HTMLCode">
    <w:name w:val="HTML Code"/>
    <w:basedOn w:val="DefaultParagraphFont"/>
    <w:uiPriority w:val="99"/>
    <w:semiHidden/>
    <w:rsid w:val="000728FB"/>
    <w:rPr>
      <w:rFonts w:ascii="SimSun" w:eastAsia="SimSun" w:hAnsi="SimSun" w:cs="SimSun"/>
      <w:sz w:val="24"/>
      <w:szCs w:val="24"/>
    </w:rPr>
  </w:style>
  <w:style w:type="character" w:customStyle="1" w:styleId="tracking-ad">
    <w:name w:val="tracking-ad"/>
    <w:basedOn w:val="DefaultParagraphFont"/>
    <w:uiPriority w:val="99"/>
    <w:rsid w:val="000728FB"/>
    <w:rPr>
      <w:rFonts w:cs="Times New Roman"/>
    </w:rPr>
  </w:style>
  <w:style w:type="character" w:customStyle="1" w:styleId="attribute">
    <w:name w:val="attribute"/>
    <w:basedOn w:val="DefaultParagraphFont"/>
    <w:uiPriority w:val="99"/>
    <w:rsid w:val="000728FB"/>
    <w:rPr>
      <w:rFonts w:cs="Times New Roman"/>
    </w:rPr>
  </w:style>
  <w:style w:type="character" w:customStyle="1" w:styleId="attribute-value">
    <w:name w:val="attribute-value"/>
    <w:basedOn w:val="DefaultParagraphFont"/>
    <w:uiPriority w:val="99"/>
    <w:rsid w:val="000728FB"/>
    <w:rPr>
      <w:rFonts w:cs="Times New Roman"/>
    </w:rPr>
  </w:style>
  <w:style w:type="character" w:customStyle="1" w:styleId="tag">
    <w:name w:val="tag"/>
    <w:basedOn w:val="DefaultParagraphFont"/>
    <w:uiPriority w:val="99"/>
    <w:rsid w:val="000728FB"/>
    <w:rPr>
      <w:rFonts w:cs="Times New Roman"/>
    </w:rPr>
  </w:style>
  <w:style w:type="character" w:customStyle="1" w:styleId="tag-name">
    <w:name w:val="tag-name"/>
    <w:basedOn w:val="DefaultParagraphFont"/>
    <w:uiPriority w:val="99"/>
    <w:rsid w:val="000728FB"/>
    <w:rPr>
      <w:rFonts w:cs="Times New Roman"/>
    </w:rPr>
  </w:style>
  <w:style w:type="character" w:customStyle="1" w:styleId="comments">
    <w:name w:val="comments"/>
    <w:basedOn w:val="DefaultParagraphFont"/>
    <w:uiPriority w:val="99"/>
    <w:rsid w:val="000728FB"/>
    <w:rPr>
      <w:rFonts w:cs="Times New Roman"/>
    </w:rPr>
  </w:style>
  <w:style w:type="character" w:customStyle="1" w:styleId="annotation">
    <w:name w:val="annotation"/>
    <w:basedOn w:val="DefaultParagraphFont"/>
    <w:uiPriority w:val="99"/>
    <w:rsid w:val="000728FB"/>
    <w:rPr>
      <w:rFonts w:cs="Times New Roman"/>
    </w:rPr>
  </w:style>
  <w:style w:type="character" w:customStyle="1" w:styleId="keyword">
    <w:name w:val="keyword"/>
    <w:basedOn w:val="DefaultParagraphFont"/>
    <w:uiPriority w:val="99"/>
    <w:rsid w:val="000728FB"/>
    <w:rPr>
      <w:rFonts w:cs="Times New Roman"/>
    </w:rPr>
  </w:style>
  <w:style w:type="character" w:customStyle="1" w:styleId="string">
    <w:name w:val="string"/>
    <w:basedOn w:val="DefaultParagraphFont"/>
    <w:uiPriority w:val="99"/>
    <w:rsid w:val="000728FB"/>
    <w:rPr>
      <w:rFonts w:cs="Times New Roman"/>
    </w:rPr>
  </w:style>
  <w:style w:type="character" w:customStyle="1" w:styleId="comment">
    <w:name w:val="comment"/>
    <w:basedOn w:val="DefaultParagraphFont"/>
    <w:uiPriority w:val="99"/>
    <w:rsid w:val="000728FB"/>
    <w:rPr>
      <w:rFonts w:cs="Times New Roman"/>
    </w:rPr>
  </w:style>
  <w:style w:type="paragraph" w:styleId="DocumentMap">
    <w:name w:val="Document Map"/>
    <w:basedOn w:val="Normal"/>
    <w:link w:val="DocumentMapChar"/>
    <w:uiPriority w:val="99"/>
    <w:semiHidden/>
    <w:rsid w:val="001D19B0"/>
    <w:pPr>
      <w:shd w:val="clear" w:color="auto" w:fill="000080"/>
    </w:p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divs>
    <w:div w:id="474488144">
      <w:marLeft w:val="0"/>
      <w:marRight w:val="0"/>
      <w:marTop w:val="0"/>
      <w:marBottom w:val="0"/>
      <w:divBdr>
        <w:top w:val="none" w:sz="0" w:space="0" w:color="auto"/>
        <w:left w:val="none" w:sz="0" w:space="0" w:color="auto"/>
        <w:bottom w:val="none" w:sz="0" w:space="0" w:color="auto"/>
        <w:right w:val="none" w:sz="0" w:space="0" w:color="auto"/>
      </w:divBdr>
      <w:divsChild>
        <w:div w:id="474488090">
          <w:marLeft w:val="0"/>
          <w:marRight w:val="0"/>
          <w:marTop w:val="0"/>
          <w:marBottom w:val="450"/>
          <w:divBdr>
            <w:top w:val="none" w:sz="0" w:space="0" w:color="auto"/>
            <w:left w:val="none" w:sz="0" w:space="0" w:color="auto"/>
            <w:bottom w:val="none" w:sz="0" w:space="0" w:color="auto"/>
            <w:right w:val="none" w:sz="0" w:space="0" w:color="auto"/>
          </w:divBdr>
          <w:divsChild>
            <w:div w:id="474488127">
              <w:marLeft w:val="0"/>
              <w:marRight w:val="0"/>
              <w:marTop w:val="0"/>
              <w:marBottom w:val="0"/>
              <w:divBdr>
                <w:top w:val="none" w:sz="0" w:space="0" w:color="auto"/>
                <w:left w:val="none" w:sz="0" w:space="0" w:color="auto"/>
                <w:bottom w:val="none" w:sz="0" w:space="0" w:color="auto"/>
                <w:right w:val="none" w:sz="0" w:space="0" w:color="auto"/>
              </w:divBdr>
              <w:divsChild>
                <w:div w:id="474488066">
                  <w:marLeft w:val="0"/>
                  <w:marRight w:val="0"/>
                  <w:marTop w:val="0"/>
                  <w:marBottom w:val="360"/>
                  <w:divBdr>
                    <w:top w:val="none" w:sz="0" w:space="0" w:color="auto"/>
                    <w:left w:val="none" w:sz="0" w:space="0" w:color="auto"/>
                    <w:bottom w:val="none" w:sz="0" w:space="0" w:color="auto"/>
                    <w:right w:val="none" w:sz="0" w:space="0" w:color="auto"/>
                  </w:divBdr>
                  <w:divsChild>
                    <w:div w:id="474488145">
                      <w:marLeft w:val="0"/>
                      <w:marRight w:val="0"/>
                      <w:marTop w:val="0"/>
                      <w:marBottom w:val="0"/>
                      <w:divBdr>
                        <w:top w:val="none" w:sz="0" w:space="0" w:color="auto"/>
                        <w:left w:val="none" w:sz="0" w:space="0" w:color="auto"/>
                        <w:bottom w:val="none" w:sz="0" w:space="0" w:color="auto"/>
                        <w:right w:val="none" w:sz="0" w:space="0" w:color="auto"/>
                      </w:divBdr>
                      <w:divsChild>
                        <w:div w:id="4744880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70">
                  <w:marLeft w:val="0"/>
                  <w:marRight w:val="0"/>
                  <w:marTop w:val="0"/>
                  <w:marBottom w:val="360"/>
                  <w:divBdr>
                    <w:top w:val="none" w:sz="0" w:space="0" w:color="auto"/>
                    <w:left w:val="none" w:sz="0" w:space="0" w:color="auto"/>
                    <w:bottom w:val="none" w:sz="0" w:space="0" w:color="auto"/>
                    <w:right w:val="none" w:sz="0" w:space="0" w:color="auto"/>
                  </w:divBdr>
                  <w:divsChild>
                    <w:div w:id="474488138">
                      <w:marLeft w:val="0"/>
                      <w:marRight w:val="0"/>
                      <w:marTop w:val="0"/>
                      <w:marBottom w:val="0"/>
                      <w:divBdr>
                        <w:top w:val="none" w:sz="0" w:space="0" w:color="auto"/>
                        <w:left w:val="none" w:sz="0" w:space="0" w:color="auto"/>
                        <w:bottom w:val="none" w:sz="0" w:space="0" w:color="auto"/>
                        <w:right w:val="none" w:sz="0" w:space="0" w:color="auto"/>
                      </w:divBdr>
                      <w:divsChild>
                        <w:div w:id="4744881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71">
                  <w:marLeft w:val="0"/>
                  <w:marRight w:val="0"/>
                  <w:marTop w:val="0"/>
                  <w:marBottom w:val="360"/>
                  <w:divBdr>
                    <w:top w:val="none" w:sz="0" w:space="0" w:color="auto"/>
                    <w:left w:val="none" w:sz="0" w:space="0" w:color="auto"/>
                    <w:bottom w:val="none" w:sz="0" w:space="0" w:color="auto"/>
                    <w:right w:val="none" w:sz="0" w:space="0" w:color="auto"/>
                  </w:divBdr>
                  <w:divsChild>
                    <w:div w:id="474488171">
                      <w:marLeft w:val="0"/>
                      <w:marRight w:val="0"/>
                      <w:marTop w:val="0"/>
                      <w:marBottom w:val="0"/>
                      <w:divBdr>
                        <w:top w:val="none" w:sz="0" w:space="0" w:color="auto"/>
                        <w:left w:val="none" w:sz="0" w:space="0" w:color="auto"/>
                        <w:bottom w:val="none" w:sz="0" w:space="0" w:color="auto"/>
                        <w:right w:val="none" w:sz="0" w:space="0" w:color="auto"/>
                      </w:divBdr>
                      <w:divsChild>
                        <w:div w:id="4744881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72">
                  <w:marLeft w:val="0"/>
                  <w:marRight w:val="0"/>
                  <w:marTop w:val="0"/>
                  <w:marBottom w:val="360"/>
                  <w:divBdr>
                    <w:top w:val="none" w:sz="0" w:space="0" w:color="auto"/>
                    <w:left w:val="none" w:sz="0" w:space="0" w:color="auto"/>
                    <w:bottom w:val="none" w:sz="0" w:space="0" w:color="auto"/>
                    <w:right w:val="none" w:sz="0" w:space="0" w:color="auto"/>
                  </w:divBdr>
                  <w:divsChild>
                    <w:div w:id="474488159">
                      <w:marLeft w:val="0"/>
                      <w:marRight w:val="0"/>
                      <w:marTop w:val="0"/>
                      <w:marBottom w:val="0"/>
                      <w:divBdr>
                        <w:top w:val="none" w:sz="0" w:space="0" w:color="auto"/>
                        <w:left w:val="none" w:sz="0" w:space="0" w:color="auto"/>
                        <w:bottom w:val="none" w:sz="0" w:space="0" w:color="auto"/>
                        <w:right w:val="none" w:sz="0" w:space="0" w:color="auto"/>
                      </w:divBdr>
                      <w:divsChild>
                        <w:div w:id="47448810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76">
                  <w:marLeft w:val="0"/>
                  <w:marRight w:val="0"/>
                  <w:marTop w:val="0"/>
                  <w:marBottom w:val="360"/>
                  <w:divBdr>
                    <w:top w:val="none" w:sz="0" w:space="0" w:color="auto"/>
                    <w:left w:val="none" w:sz="0" w:space="0" w:color="auto"/>
                    <w:bottom w:val="none" w:sz="0" w:space="0" w:color="auto"/>
                    <w:right w:val="none" w:sz="0" w:space="0" w:color="auto"/>
                  </w:divBdr>
                  <w:divsChild>
                    <w:div w:id="474488158">
                      <w:marLeft w:val="0"/>
                      <w:marRight w:val="0"/>
                      <w:marTop w:val="0"/>
                      <w:marBottom w:val="0"/>
                      <w:divBdr>
                        <w:top w:val="none" w:sz="0" w:space="0" w:color="auto"/>
                        <w:left w:val="none" w:sz="0" w:space="0" w:color="auto"/>
                        <w:bottom w:val="none" w:sz="0" w:space="0" w:color="auto"/>
                        <w:right w:val="none" w:sz="0" w:space="0" w:color="auto"/>
                      </w:divBdr>
                      <w:divsChild>
                        <w:div w:id="47448816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80">
                  <w:marLeft w:val="0"/>
                  <w:marRight w:val="0"/>
                  <w:marTop w:val="0"/>
                  <w:marBottom w:val="360"/>
                  <w:divBdr>
                    <w:top w:val="none" w:sz="0" w:space="0" w:color="auto"/>
                    <w:left w:val="none" w:sz="0" w:space="0" w:color="auto"/>
                    <w:bottom w:val="none" w:sz="0" w:space="0" w:color="auto"/>
                    <w:right w:val="none" w:sz="0" w:space="0" w:color="auto"/>
                  </w:divBdr>
                  <w:divsChild>
                    <w:div w:id="474488077">
                      <w:marLeft w:val="0"/>
                      <w:marRight w:val="0"/>
                      <w:marTop w:val="0"/>
                      <w:marBottom w:val="0"/>
                      <w:divBdr>
                        <w:top w:val="none" w:sz="0" w:space="0" w:color="auto"/>
                        <w:left w:val="none" w:sz="0" w:space="0" w:color="auto"/>
                        <w:bottom w:val="none" w:sz="0" w:space="0" w:color="auto"/>
                        <w:right w:val="none" w:sz="0" w:space="0" w:color="auto"/>
                      </w:divBdr>
                      <w:divsChild>
                        <w:div w:id="4744880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81">
                  <w:marLeft w:val="0"/>
                  <w:marRight w:val="0"/>
                  <w:marTop w:val="0"/>
                  <w:marBottom w:val="360"/>
                  <w:divBdr>
                    <w:top w:val="none" w:sz="0" w:space="0" w:color="auto"/>
                    <w:left w:val="none" w:sz="0" w:space="0" w:color="auto"/>
                    <w:bottom w:val="none" w:sz="0" w:space="0" w:color="auto"/>
                    <w:right w:val="none" w:sz="0" w:space="0" w:color="auto"/>
                  </w:divBdr>
                  <w:divsChild>
                    <w:div w:id="474488119">
                      <w:marLeft w:val="0"/>
                      <w:marRight w:val="0"/>
                      <w:marTop w:val="0"/>
                      <w:marBottom w:val="0"/>
                      <w:divBdr>
                        <w:top w:val="none" w:sz="0" w:space="0" w:color="auto"/>
                        <w:left w:val="none" w:sz="0" w:space="0" w:color="auto"/>
                        <w:bottom w:val="none" w:sz="0" w:space="0" w:color="auto"/>
                        <w:right w:val="none" w:sz="0" w:space="0" w:color="auto"/>
                      </w:divBdr>
                      <w:divsChild>
                        <w:div w:id="47448807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82">
                  <w:marLeft w:val="0"/>
                  <w:marRight w:val="0"/>
                  <w:marTop w:val="0"/>
                  <w:marBottom w:val="360"/>
                  <w:divBdr>
                    <w:top w:val="none" w:sz="0" w:space="0" w:color="auto"/>
                    <w:left w:val="none" w:sz="0" w:space="0" w:color="auto"/>
                    <w:bottom w:val="none" w:sz="0" w:space="0" w:color="auto"/>
                    <w:right w:val="none" w:sz="0" w:space="0" w:color="auto"/>
                  </w:divBdr>
                  <w:divsChild>
                    <w:div w:id="474488126">
                      <w:marLeft w:val="0"/>
                      <w:marRight w:val="0"/>
                      <w:marTop w:val="0"/>
                      <w:marBottom w:val="0"/>
                      <w:divBdr>
                        <w:top w:val="none" w:sz="0" w:space="0" w:color="auto"/>
                        <w:left w:val="none" w:sz="0" w:space="0" w:color="auto"/>
                        <w:bottom w:val="none" w:sz="0" w:space="0" w:color="auto"/>
                        <w:right w:val="none" w:sz="0" w:space="0" w:color="auto"/>
                      </w:divBdr>
                      <w:divsChild>
                        <w:div w:id="4744881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83">
                  <w:marLeft w:val="0"/>
                  <w:marRight w:val="0"/>
                  <w:marTop w:val="0"/>
                  <w:marBottom w:val="360"/>
                  <w:divBdr>
                    <w:top w:val="none" w:sz="0" w:space="0" w:color="auto"/>
                    <w:left w:val="none" w:sz="0" w:space="0" w:color="auto"/>
                    <w:bottom w:val="none" w:sz="0" w:space="0" w:color="auto"/>
                    <w:right w:val="none" w:sz="0" w:space="0" w:color="auto"/>
                  </w:divBdr>
                  <w:divsChild>
                    <w:div w:id="474488067">
                      <w:marLeft w:val="0"/>
                      <w:marRight w:val="0"/>
                      <w:marTop w:val="0"/>
                      <w:marBottom w:val="0"/>
                      <w:divBdr>
                        <w:top w:val="none" w:sz="0" w:space="0" w:color="auto"/>
                        <w:left w:val="none" w:sz="0" w:space="0" w:color="auto"/>
                        <w:bottom w:val="none" w:sz="0" w:space="0" w:color="auto"/>
                        <w:right w:val="none" w:sz="0" w:space="0" w:color="auto"/>
                      </w:divBdr>
                      <w:divsChild>
                        <w:div w:id="47448809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87">
                  <w:marLeft w:val="0"/>
                  <w:marRight w:val="0"/>
                  <w:marTop w:val="0"/>
                  <w:marBottom w:val="360"/>
                  <w:divBdr>
                    <w:top w:val="none" w:sz="0" w:space="0" w:color="auto"/>
                    <w:left w:val="none" w:sz="0" w:space="0" w:color="auto"/>
                    <w:bottom w:val="none" w:sz="0" w:space="0" w:color="auto"/>
                    <w:right w:val="none" w:sz="0" w:space="0" w:color="auto"/>
                  </w:divBdr>
                  <w:divsChild>
                    <w:div w:id="474488150">
                      <w:marLeft w:val="0"/>
                      <w:marRight w:val="0"/>
                      <w:marTop w:val="0"/>
                      <w:marBottom w:val="0"/>
                      <w:divBdr>
                        <w:top w:val="none" w:sz="0" w:space="0" w:color="auto"/>
                        <w:left w:val="none" w:sz="0" w:space="0" w:color="auto"/>
                        <w:bottom w:val="none" w:sz="0" w:space="0" w:color="auto"/>
                        <w:right w:val="none" w:sz="0" w:space="0" w:color="auto"/>
                      </w:divBdr>
                      <w:divsChild>
                        <w:div w:id="4744881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91">
                  <w:marLeft w:val="0"/>
                  <w:marRight w:val="0"/>
                  <w:marTop w:val="0"/>
                  <w:marBottom w:val="360"/>
                  <w:divBdr>
                    <w:top w:val="none" w:sz="0" w:space="0" w:color="auto"/>
                    <w:left w:val="none" w:sz="0" w:space="0" w:color="auto"/>
                    <w:bottom w:val="none" w:sz="0" w:space="0" w:color="auto"/>
                    <w:right w:val="none" w:sz="0" w:space="0" w:color="auto"/>
                  </w:divBdr>
                  <w:divsChild>
                    <w:div w:id="474488085">
                      <w:marLeft w:val="0"/>
                      <w:marRight w:val="0"/>
                      <w:marTop w:val="0"/>
                      <w:marBottom w:val="0"/>
                      <w:divBdr>
                        <w:top w:val="none" w:sz="0" w:space="0" w:color="auto"/>
                        <w:left w:val="none" w:sz="0" w:space="0" w:color="auto"/>
                        <w:bottom w:val="none" w:sz="0" w:space="0" w:color="auto"/>
                        <w:right w:val="none" w:sz="0" w:space="0" w:color="auto"/>
                      </w:divBdr>
                      <w:divsChild>
                        <w:div w:id="4744881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92">
                  <w:marLeft w:val="0"/>
                  <w:marRight w:val="0"/>
                  <w:marTop w:val="0"/>
                  <w:marBottom w:val="360"/>
                  <w:divBdr>
                    <w:top w:val="none" w:sz="0" w:space="0" w:color="auto"/>
                    <w:left w:val="none" w:sz="0" w:space="0" w:color="auto"/>
                    <w:bottom w:val="none" w:sz="0" w:space="0" w:color="auto"/>
                    <w:right w:val="none" w:sz="0" w:space="0" w:color="auto"/>
                  </w:divBdr>
                  <w:divsChild>
                    <w:div w:id="474488153">
                      <w:marLeft w:val="0"/>
                      <w:marRight w:val="0"/>
                      <w:marTop w:val="0"/>
                      <w:marBottom w:val="0"/>
                      <w:divBdr>
                        <w:top w:val="none" w:sz="0" w:space="0" w:color="auto"/>
                        <w:left w:val="none" w:sz="0" w:space="0" w:color="auto"/>
                        <w:bottom w:val="none" w:sz="0" w:space="0" w:color="auto"/>
                        <w:right w:val="none" w:sz="0" w:space="0" w:color="auto"/>
                      </w:divBdr>
                      <w:divsChild>
                        <w:div w:id="4744881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96">
                  <w:marLeft w:val="0"/>
                  <w:marRight w:val="0"/>
                  <w:marTop w:val="0"/>
                  <w:marBottom w:val="360"/>
                  <w:divBdr>
                    <w:top w:val="none" w:sz="0" w:space="0" w:color="auto"/>
                    <w:left w:val="none" w:sz="0" w:space="0" w:color="auto"/>
                    <w:bottom w:val="none" w:sz="0" w:space="0" w:color="auto"/>
                    <w:right w:val="none" w:sz="0" w:space="0" w:color="auto"/>
                  </w:divBdr>
                  <w:divsChild>
                    <w:div w:id="474488132">
                      <w:marLeft w:val="0"/>
                      <w:marRight w:val="0"/>
                      <w:marTop w:val="0"/>
                      <w:marBottom w:val="0"/>
                      <w:divBdr>
                        <w:top w:val="none" w:sz="0" w:space="0" w:color="auto"/>
                        <w:left w:val="none" w:sz="0" w:space="0" w:color="auto"/>
                        <w:bottom w:val="none" w:sz="0" w:space="0" w:color="auto"/>
                        <w:right w:val="none" w:sz="0" w:space="0" w:color="auto"/>
                      </w:divBdr>
                      <w:divsChild>
                        <w:div w:id="4744881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97">
                  <w:marLeft w:val="0"/>
                  <w:marRight w:val="0"/>
                  <w:marTop w:val="0"/>
                  <w:marBottom w:val="360"/>
                  <w:divBdr>
                    <w:top w:val="none" w:sz="0" w:space="0" w:color="auto"/>
                    <w:left w:val="none" w:sz="0" w:space="0" w:color="auto"/>
                    <w:bottom w:val="none" w:sz="0" w:space="0" w:color="auto"/>
                    <w:right w:val="none" w:sz="0" w:space="0" w:color="auto"/>
                  </w:divBdr>
                  <w:divsChild>
                    <w:div w:id="474488086">
                      <w:marLeft w:val="0"/>
                      <w:marRight w:val="0"/>
                      <w:marTop w:val="0"/>
                      <w:marBottom w:val="0"/>
                      <w:divBdr>
                        <w:top w:val="none" w:sz="0" w:space="0" w:color="auto"/>
                        <w:left w:val="none" w:sz="0" w:space="0" w:color="auto"/>
                        <w:bottom w:val="none" w:sz="0" w:space="0" w:color="auto"/>
                        <w:right w:val="none" w:sz="0" w:space="0" w:color="auto"/>
                      </w:divBdr>
                      <w:divsChild>
                        <w:div w:id="4744881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098">
                  <w:marLeft w:val="0"/>
                  <w:marRight w:val="0"/>
                  <w:marTop w:val="0"/>
                  <w:marBottom w:val="360"/>
                  <w:divBdr>
                    <w:top w:val="none" w:sz="0" w:space="0" w:color="auto"/>
                    <w:left w:val="none" w:sz="0" w:space="0" w:color="auto"/>
                    <w:bottom w:val="none" w:sz="0" w:space="0" w:color="auto"/>
                    <w:right w:val="none" w:sz="0" w:space="0" w:color="auto"/>
                  </w:divBdr>
                  <w:divsChild>
                    <w:div w:id="474488151">
                      <w:marLeft w:val="0"/>
                      <w:marRight w:val="0"/>
                      <w:marTop w:val="0"/>
                      <w:marBottom w:val="0"/>
                      <w:divBdr>
                        <w:top w:val="none" w:sz="0" w:space="0" w:color="auto"/>
                        <w:left w:val="none" w:sz="0" w:space="0" w:color="auto"/>
                        <w:bottom w:val="none" w:sz="0" w:space="0" w:color="auto"/>
                        <w:right w:val="none" w:sz="0" w:space="0" w:color="auto"/>
                      </w:divBdr>
                      <w:divsChild>
                        <w:div w:id="4744881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00">
                  <w:marLeft w:val="0"/>
                  <w:marRight w:val="0"/>
                  <w:marTop w:val="0"/>
                  <w:marBottom w:val="360"/>
                  <w:divBdr>
                    <w:top w:val="none" w:sz="0" w:space="0" w:color="auto"/>
                    <w:left w:val="none" w:sz="0" w:space="0" w:color="auto"/>
                    <w:bottom w:val="none" w:sz="0" w:space="0" w:color="auto"/>
                    <w:right w:val="none" w:sz="0" w:space="0" w:color="auto"/>
                  </w:divBdr>
                  <w:divsChild>
                    <w:div w:id="474488123">
                      <w:marLeft w:val="0"/>
                      <w:marRight w:val="0"/>
                      <w:marTop w:val="0"/>
                      <w:marBottom w:val="0"/>
                      <w:divBdr>
                        <w:top w:val="none" w:sz="0" w:space="0" w:color="auto"/>
                        <w:left w:val="none" w:sz="0" w:space="0" w:color="auto"/>
                        <w:bottom w:val="none" w:sz="0" w:space="0" w:color="auto"/>
                        <w:right w:val="none" w:sz="0" w:space="0" w:color="auto"/>
                      </w:divBdr>
                      <w:divsChild>
                        <w:div w:id="4744881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03">
                  <w:marLeft w:val="0"/>
                  <w:marRight w:val="0"/>
                  <w:marTop w:val="0"/>
                  <w:marBottom w:val="360"/>
                  <w:divBdr>
                    <w:top w:val="none" w:sz="0" w:space="0" w:color="auto"/>
                    <w:left w:val="none" w:sz="0" w:space="0" w:color="auto"/>
                    <w:bottom w:val="none" w:sz="0" w:space="0" w:color="auto"/>
                    <w:right w:val="none" w:sz="0" w:space="0" w:color="auto"/>
                  </w:divBdr>
                  <w:divsChild>
                    <w:div w:id="474488079">
                      <w:marLeft w:val="0"/>
                      <w:marRight w:val="0"/>
                      <w:marTop w:val="0"/>
                      <w:marBottom w:val="0"/>
                      <w:divBdr>
                        <w:top w:val="none" w:sz="0" w:space="0" w:color="auto"/>
                        <w:left w:val="none" w:sz="0" w:space="0" w:color="auto"/>
                        <w:bottom w:val="none" w:sz="0" w:space="0" w:color="auto"/>
                        <w:right w:val="none" w:sz="0" w:space="0" w:color="auto"/>
                      </w:divBdr>
                      <w:divsChild>
                        <w:div w:id="4744881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04">
                  <w:marLeft w:val="0"/>
                  <w:marRight w:val="0"/>
                  <w:marTop w:val="0"/>
                  <w:marBottom w:val="360"/>
                  <w:divBdr>
                    <w:top w:val="none" w:sz="0" w:space="0" w:color="auto"/>
                    <w:left w:val="none" w:sz="0" w:space="0" w:color="auto"/>
                    <w:bottom w:val="none" w:sz="0" w:space="0" w:color="auto"/>
                    <w:right w:val="none" w:sz="0" w:space="0" w:color="auto"/>
                  </w:divBdr>
                  <w:divsChild>
                    <w:div w:id="474488165">
                      <w:marLeft w:val="0"/>
                      <w:marRight w:val="0"/>
                      <w:marTop w:val="0"/>
                      <w:marBottom w:val="0"/>
                      <w:divBdr>
                        <w:top w:val="none" w:sz="0" w:space="0" w:color="auto"/>
                        <w:left w:val="none" w:sz="0" w:space="0" w:color="auto"/>
                        <w:bottom w:val="none" w:sz="0" w:space="0" w:color="auto"/>
                        <w:right w:val="none" w:sz="0" w:space="0" w:color="auto"/>
                      </w:divBdr>
                      <w:divsChild>
                        <w:div w:id="4744881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06">
                  <w:marLeft w:val="0"/>
                  <w:marRight w:val="0"/>
                  <w:marTop w:val="0"/>
                  <w:marBottom w:val="360"/>
                  <w:divBdr>
                    <w:top w:val="none" w:sz="0" w:space="0" w:color="auto"/>
                    <w:left w:val="none" w:sz="0" w:space="0" w:color="auto"/>
                    <w:bottom w:val="none" w:sz="0" w:space="0" w:color="auto"/>
                    <w:right w:val="none" w:sz="0" w:space="0" w:color="auto"/>
                  </w:divBdr>
                  <w:divsChild>
                    <w:div w:id="474488075">
                      <w:marLeft w:val="0"/>
                      <w:marRight w:val="0"/>
                      <w:marTop w:val="0"/>
                      <w:marBottom w:val="0"/>
                      <w:divBdr>
                        <w:top w:val="none" w:sz="0" w:space="0" w:color="auto"/>
                        <w:left w:val="none" w:sz="0" w:space="0" w:color="auto"/>
                        <w:bottom w:val="none" w:sz="0" w:space="0" w:color="auto"/>
                        <w:right w:val="none" w:sz="0" w:space="0" w:color="auto"/>
                      </w:divBdr>
                      <w:divsChild>
                        <w:div w:id="47448816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07">
                  <w:marLeft w:val="0"/>
                  <w:marRight w:val="0"/>
                  <w:marTop w:val="0"/>
                  <w:marBottom w:val="360"/>
                  <w:divBdr>
                    <w:top w:val="none" w:sz="0" w:space="0" w:color="auto"/>
                    <w:left w:val="none" w:sz="0" w:space="0" w:color="auto"/>
                    <w:bottom w:val="none" w:sz="0" w:space="0" w:color="auto"/>
                    <w:right w:val="none" w:sz="0" w:space="0" w:color="auto"/>
                  </w:divBdr>
                  <w:divsChild>
                    <w:div w:id="474488148">
                      <w:marLeft w:val="0"/>
                      <w:marRight w:val="0"/>
                      <w:marTop w:val="0"/>
                      <w:marBottom w:val="0"/>
                      <w:divBdr>
                        <w:top w:val="none" w:sz="0" w:space="0" w:color="auto"/>
                        <w:left w:val="none" w:sz="0" w:space="0" w:color="auto"/>
                        <w:bottom w:val="none" w:sz="0" w:space="0" w:color="auto"/>
                        <w:right w:val="none" w:sz="0" w:space="0" w:color="auto"/>
                      </w:divBdr>
                      <w:divsChild>
                        <w:div w:id="47448814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09">
                  <w:marLeft w:val="0"/>
                  <w:marRight w:val="0"/>
                  <w:marTop w:val="0"/>
                  <w:marBottom w:val="360"/>
                  <w:divBdr>
                    <w:top w:val="none" w:sz="0" w:space="0" w:color="auto"/>
                    <w:left w:val="none" w:sz="0" w:space="0" w:color="auto"/>
                    <w:bottom w:val="none" w:sz="0" w:space="0" w:color="auto"/>
                    <w:right w:val="none" w:sz="0" w:space="0" w:color="auto"/>
                  </w:divBdr>
                  <w:divsChild>
                    <w:div w:id="474488099">
                      <w:marLeft w:val="0"/>
                      <w:marRight w:val="0"/>
                      <w:marTop w:val="0"/>
                      <w:marBottom w:val="0"/>
                      <w:divBdr>
                        <w:top w:val="none" w:sz="0" w:space="0" w:color="auto"/>
                        <w:left w:val="none" w:sz="0" w:space="0" w:color="auto"/>
                        <w:bottom w:val="none" w:sz="0" w:space="0" w:color="auto"/>
                        <w:right w:val="none" w:sz="0" w:space="0" w:color="auto"/>
                      </w:divBdr>
                      <w:divsChild>
                        <w:div w:id="47448808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16">
                  <w:marLeft w:val="0"/>
                  <w:marRight w:val="0"/>
                  <w:marTop w:val="0"/>
                  <w:marBottom w:val="360"/>
                  <w:divBdr>
                    <w:top w:val="none" w:sz="0" w:space="0" w:color="auto"/>
                    <w:left w:val="none" w:sz="0" w:space="0" w:color="auto"/>
                    <w:bottom w:val="none" w:sz="0" w:space="0" w:color="auto"/>
                    <w:right w:val="none" w:sz="0" w:space="0" w:color="auto"/>
                  </w:divBdr>
                  <w:divsChild>
                    <w:div w:id="474488101">
                      <w:marLeft w:val="0"/>
                      <w:marRight w:val="0"/>
                      <w:marTop w:val="0"/>
                      <w:marBottom w:val="0"/>
                      <w:divBdr>
                        <w:top w:val="none" w:sz="0" w:space="0" w:color="auto"/>
                        <w:left w:val="none" w:sz="0" w:space="0" w:color="auto"/>
                        <w:bottom w:val="none" w:sz="0" w:space="0" w:color="auto"/>
                        <w:right w:val="none" w:sz="0" w:space="0" w:color="auto"/>
                      </w:divBdr>
                      <w:divsChild>
                        <w:div w:id="47448812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22">
                  <w:marLeft w:val="0"/>
                  <w:marRight w:val="0"/>
                  <w:marTop w:val="0"/>
                  <w:marBottom w:val="360"/>
                  <w:divBdr>
                    <w:top w:val="none" w:sz="0" w:space="0" w:color="auto"/>
                    <w:left w:val="none" w:sz="0" w:space="0" w:color="auto"/>
                    <w:bottom w:val="none" w:sz="0" w:space="0" w:color="auto"/>
                    <w:right w:val="none" w:sz="0" w:space="0" w:color="auto"/>
                  </w:divBdr>
                  <w:divsChild>
                    <w:div w:id="474488108">
                      <w:marLeft w:val="0"/>
                      <w:marRight w:val="0"/>
                      <w:marTop w:val="0"/>
                      <w:marBottom w:val="0"/>
                      <w:divBdr>
                        <w:top w:val="none" w:sz="0" w:space="0" w:color="auto"/>
                        <w:left w:val="none" w:sz="0" w:space="0" w:color="auto"/>
                        <w:bottom w:val="none" w:sz="0" w:space="0" w:color="auto"/>
                        <w:right w:val="none" w:sz="0" w:space="0" w:color="auto"/>
                      </w:divBdr>
                      <w:divsChild>
                        <w:div w:id="4744881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30">
                  <w:marLeft w:val="0"/>
                  <w:marRight w:val="0"/>
                  <w:marTop w:val="0"/>
                  <w:marBottom w:val="360"/>
                  <w:divBdr>
                    <w:top w:val="none" w:sz="0" w:space="0" w:color="auto"/>
                    <w:left w:val="none" w:sz="0" w:space="0" w:color="auto"/>
                    <w:bottom w:val="none" w:sz="0" w:space="0" w:color="auto"/>
                    <w:right w:val="none" w:sz="0" w:space="0" w:color="auto"/>
                  </w:divBdr>
                  <w:divsChild>
                    <w:div w:id="474488089">
                      <w:marLeft w:val="0"/>
                      <w:marRight w:val="0"/>
                      <w:marTop w:val="0"/>
                      <w:marBottom w:val="0"/>
                      <w:divBdr>
                        <w:top w:val="none" w:sz="0" w:space="0" w:color="auto"/>
                        <w:left w:val="none" w:sz="0" w:space="0" w:color="auto"/>
                        <w:bottom w:val="none" w:sz="0" w:space="0" w:color="auto"/>
                        <w:right w:val="none" w:sz="0" w:space="0" w:color="auto"/>
                      </w:divBdr>
                      <w:divsChild>
                        <w:div w:id="4744881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31">
                  <w:marLeft w:val="0"/>
                  <w:marRight w:val="0"/>
                  <w:marTop w:val="0"/>
                  <w:marBottom w:val="360"/>
                  <w:divBdr>
                    <w:top w:val="none" w:sz="0" w:space="0" w:color="auto"/>
                    <w:left w:val="none" w:sz="0" w:space="0" w:color="auto"/>
                    <w:bottom w:val="none" w:sz="0" w:space="0" w:color="auto"/>
                    <w:right w:val="none" w:sz="0" w:space="0" w:color="auto"/>
                  </w:divBdr>
                  <w:divsChild>
                    <w:div w:id="474488168">
                      <w:marLeft w:val="0"/>
                      <w:marRight w:val="0"/>
                      <w:marTop w:val="0"/>
                      <w:marBottom w:val="0"/>
                      <w:divBdr>
                        <w:top w:val="none" w:sz="0" w:space="0" w:color="auto"/>
                        <w:left w:val="none" w:sz="0" w:space="0" w:color="auto"/>
                        <w:bottom w:val="none" w:sz="0" w:space="0" w:color="auto"/>
                        <w:right w:val="none" w:sz="0" w:space="0" w:color="auto"/>
                      </w:divBdr>
                      <w:divsChild>
                        <w:div w:id="4744881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35">
                  <w:marLeft w:val="0"/>
                  <w:marRight w:val="0"/>
                  <w:marTop w:val="0"/>
                  <w:marBottom w:val="360"/>
                  <w:divBdr>
                    <w:top w:val="none" w:sz="0" w:space="0" w:color="auto"/>
                    <w:left w:val="none" w:sz="0" w:space="0" w:color="auto"/>
                    <w:bottom w:val="none" w:sz="0" w:space="0" w:color="auto"/>
                    <w:right w:val="none" w:sz="0" w:space="0" w:color="auto"/>
                  </w:divBdr>
                  <w:divsChild>
                    <w:div w:id="474488069">
                      <w:marLeft w:val="0"/>
                      <w:marRight w:val="0"/>
                      <w:marTop w:val="0"/>
                      <w:marBottom w:val="0"/>
                      <w:divBdr>
                        <w:top w:val="none" w:sz="0" w:space="0" w:color="auto"/>
                        <w:left w:val="none" w:sz="0" w:space="0" w:color="auto"/>
                        <w:bottom w:val="none" w:sz="0" w:space="0" w:color="auto"/>
                        <w:right w:val="none" w:sz="0" w:space="0" w:color="auto"/>
                      </w:divBdr>
                      <w:divsChild>
                        <w:div w:id="4744881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37">
                  <w:marLeft w:val="0"/>
                  <w:marRight w:val="0"/>
                  <w:marTop w:val="0"/>
                  <w:marBottom w:val="360"/>
                  <w:divBdr>
                    <w:top w:val="none" w:sz="0" w:space="0" w:color="auto"/>
                    <w:left w:val="none" w:sz="0" w:space="0" w:color="auto"/>
                    <w:bottom w:val="none" w:sz="0" w:space="0" w:color="auto"/>
                    <w:right w:val="none" w:sz="0" w:space="0" w:color="auto"/>
                  </w:divBdr>
                  <w:divsChild>
                    <w:div w:id="474488114">
                      <w:marLeft w:val="0"/>
                      <w:marRight w:val="0"/>
                      <w:marTop w:val="0"/>
                      <w:marBottom w:val="0"/>
                      <w:divBdr>
                        <w:top w:val="none" w:sz="0" w:space="0" w:color="auto"/>
                        <w:left w:val="none" w:sz="0" w:space="0" w:color="auto"/>
                        <w:bottom w:val="none" w:sz="0" w:space="0" w:color="auto"/>
                        <w:right w:val="none" w:sz="0" w:space="0" w:color="auto"/>
                      </w:divBdr>
                      <w:divsChild>
                        <w:div w:id="4744881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39">
                  <w:marLeft w:val="0"/>
                  <w:marRight w:val="0"/>
                  <w:marTop w:val="0"/>
                  <w:marBottom w:val="360"/>
                  <w:divBdr>
                    <w:top w:val="none" w:sz="0" w:space="0" w:color="auto"/>
                    <w:left w:val="none" w:sz="0" w:space="0" w:color="auto"/>
                    <w:bottom w:val="none" w:sz="0" w:space="0" w:color="auto"/>
                    <w:right w:val="none" w:sz="0" w:space="0" w:color="auto"/>
                  </w:divBdr>
                  <w:divsChild>
                    <w:div w:id="474488134">
                      <w:marLeft w:val="0"/>
                      <w:marRight w:val="0"/>
                      <w:marTop w:val="0"/>
                      <w:marBottom w:val="0"/>
                      <w:divBdr>
                        <w:top w:val="none" w:sz="0" w:space="0" w:color="auto"/>
                        <w:left w:val="none" w:sz="0" w:space="0" w:color="auto"/>
                        <w:bottom w:val="none" w:sz="0" w:space="0" w:color="auto"/>
                        <w:right w:val="none" w:sz="0" w:space="0" w:color="auto"/>
                      </w:divBdr>
                      <w:divsChild>
                        <w:div w:id="47448813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46">
                  <w:marLeft w:val="0"/>
                  <w:marRight w:val="0"/>
                  <w:marTop w:val="0"/>
                  <w:marBottom w:val="360"/>
                  <w:divBdr>
                    <w:top w:val="none" w:sz="0" w:space="0" w:color="auto"/>
                    <w:left w:val="none" w:sz="0" w:space="0" w:color="auto"/>
                    <w:bottom w:val="none" w:sz="0" w:space="0" w:color="auto"/>
                    <w:right w:val="none" w:sz="0" w:space="0" w:color="auto"/>
                  </w:divBdr>
                  <w:divsChild>
                    <w:div w:id="474488088">
                      <w:marLeft w:val="0"/>
                      <w:marRight w:val="0"/>
                      <w:marTop w:val="0"/>
                      <w:marBottom w:val="0"/>
                      <w:divBdr>
                        <w:top w:val="none" w:sz="0" w:space="0" w:color="auto"/>
                        <w:left w:val="none" w:sz="0" w:space="0" w:color="auto"/>
                        <w:bottom w:val="none" w:sz="0" w:space="0" w:color="auto"/>
                        <w:right w:val="none" w:sz="0" w:space="0" w:color="auto"/>
                      </w:divBdr>
                      <w:divsChild>
                        <w:div w:id="47448810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47">
                  <w:marLeft w:val="0"/>
                  <w:marRight w:val="0"/>
                  <w:marTop w:val="0"/>
                  <w:marBottom w:val="360"/>
                  <w:divBdr>
                    <w:top w:val="none" w:sz="0" w:space="0" w:color="auto"/>
                    <w:left w:val="none" w:sz="0" w:space="0" w:color="auto"/>
                    <w:bottom w:val="none" w:sz="0" w:space="0" w:color="auto"/>
                    <w:right w:val="none" w:sz="0" w:space="0" w:color="auto"/>
                  </w:divBdr>
                  <w:divsChild>
                    <w:div w:id="474488157">
                      <w:marLeft w:val="0"/>
                      <w:marRight w:val="0"/>
                      <w:marTop w:val="0"/>
                      <w:marBottom w:val="0"/>
                      <w:divBdr>
                        <w:top w:val="none" w:sz="0" w:space="0" w:color="auto"/>
                        <w:left w:val="none" w:sz="0" w:space="0" w:color="auto"/>
                        <w:bottom w:val="none" w:sz="0" w:space="0" w:color="auto"/>
                        <w:right w:val="none" w:sz="0" w:space="0" w:color="auto"/>
                      </w:divBdr>
                      <w:divsChild>
                        <w:div w:id="4744881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63">
                  <w:marLeft w:val="0"/>
                  <w:marRight w:val="0"/>
                  <w:marTop w:val="0"/>
                  <w:marBottom w:val="360"/>
                  <w:divBdr>
                    <w:top w:val="none" w:sz="0" w:space="0" w:color="auto"/>
                    <w:left w:val="none" w:sz="0" w:space="0" w:color="auto"/>
                    <w:bottom w:val="none" w:sz="0" w:space="0" w:color="auto"/>
                    <w:right w:val="none" w:sz="0" w:space="0" w:color="auto"/>
                  </w:divBdr>
                  <w:divsChild>
                    <w:div w:id="474488113">
                      <w:marLeft w:val="0"/>
                      <w:marRight w:val="0"/>
                      <w:marTop w:val="0"/>
                      <w:marBottom w:val="0"/>
                      <w:divBdr>
                        <w:top w:val="none" w:sz="0" w:space="0" w:color="auto"/>
                        <w:left w:val="none" w:sz="0" w:space="0" w:color="auto"/>
                        <w:bottom w:val="none" w:sz="0" w:space="0" w:color="auto"/>
                        <w:right w:val="none" w:sz="0" w:space="0" w:color="auto"/>
                      </w:divBdr>
                      <w:divsChild>
                        <w:div w:id="4744881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66">
                  <w:marLeft w:val="0"/>
                  <w:marRight w:val="0"/>
                  <w:marTop w:val="0"/>
                  <w:marBottom w:val="360"/>
                  <w:divBdr>
                    <w:top w:val="none" w:sz="0" w:space="0" w:color="auto"/>
                    <w:left w:val="none" w:sz="0" w:space="0" w:color="auto"/>
                    <w:bottom w:val="none" w:sz="0" w:space="0" w:color="auto"/>
                    <w:right w:val="none" w:sz="0" w:space="0" w:color="auto"/>
                  </w:divBdr>
                  <w:divsChild>
                    <w:div w:id="474488155">
                      <w:marLeft w:val="0"/>
                      <w:marRight w:val="0"/>
                      <w:marTop w:val="0"/>
                      <w:marBottom w:val="0"/>
                      <w:divBdr>
                        <w:top w:val="none" w:sz="0" w:space="0" w:color="auto"/>
                        <w:left w:val="none" w:sz="0" w:space="0" w:color="auto"/>
                        <w:bottom w:val="none" w:sz="0" w:space="0" w:color="auto"/>
                        <w:right w:val="none" w:sz="0" w:space="0" w:color="auto"/>
                      </w:divBdr>
                      <w:divsChild>
                        <w:div w:id="47448811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67">
                  <w:marLeft w:val="0"/>
                  <w:marRight w:val="0"/>
                  <w:marTop w:val="0"/>
                  <w:marBottom w:val="360"/>
                  <w:divBdr>
                    <w:top w:val="none" w:sz="0" w:space="0" w:color="auto"/>
                    <w:left w:val="none" w:sz="0" w:space="0" w:color="auto"/>
                    <w:bottom w:val="none" w:sz="0" w:space="0" w:color="auto"/>
                    <w:right w:val="none" w:sz="0" w:space="0" w:color="auto"/>
                  </w:divBdr>
                  <w:divsChild>
                    <w:div w:id="474488162">
                      <w:marLeft w:val="0"/>
                      <w:marRight w:val="0"/>
                      <w:marTop w:val="0"/>
                      <w:marBottom w:val="0"/>
                      <w:divBdr>
                        <w:top w:val="none" w:sz="0" w:space="0" w:color="auto"/>
                        <w:left w:val="none" w:sz="0" w:space="0" w:color="auto"/>
                        <w:bottom w:val="none" w:sz="0" w:space="0" w:color="auto"/>
                        <w:right w:val="none" w:sz="0" w:space="0" w:color="auto"/>
                      </w:divBdr>
                      <w:divsChild>
                        <w:div w:id="4744880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74488170">
                  <w:marLeft w:val="0"/>
                  <w:marRight w:val="0"/>
                  <w:marTop w:val="0"/>
                  <w:marBottom w:val="360"/>
                  <w:divBdr>
                    <w:top w:val="none" w:sz="0" w:space="0" w:color="auto"/>
                    <w:left w:val="none" w:sz="0" w:space="0" w:color="auto"/>
                    <w:bottom w:val="none" w:sz="0" w:space="0" w:color="auto"/>
                    <w:right w:val="none" w:sz="0" w:space="0" w:color="auto"/>
                  </w:divBdr>
                  <w:divsChild>
                    <w:div w:id="474488068">
                      <w:marLeft w:val="0"/>
                      <w:marRight w:val="0"/>
                      <w:marTop w:val="0"/>
                      <w:marBottom w:val="0"/>
                      <w:divBdr>
                        <w:top w:val="none" w:sz="0" w:space="0" w:color="auto"/>
                        <w:left w:val="none" w:sz="0" w:space="0" w:color="auto"/>
                        <w:bottom w:val="none" w:sz="0" w:space="0" w:color="auto"/>
                        <w:right w:val="none" w:sz="0" w:space="0" w:color="auto"/>
                      </w:divBdr>
                      <w:divsChild>
                        <w:div w:id="4744880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474488121">
          <w:marLeft w:val="0"/>
          <w:marRight w:val="0"/>
          <w:marTop w:val="75"/>
          <w:marBottom w:val="0"/>
          <w:divBdr>
            <w:top w:val="none" w:sz="0" w:space="0" w:color="auto"/>
            <w:left w:val="none" w:sz="0" w:space="0" w:color="auto"/>
            <w:bottom w:val="single" w:sz="6" w:space="6" w:color="E5E5E5"/>
            <w:right w:val="none" w:sz="0" w:space="0" w:color="auto"/>
          </w:divBdr>
          <w:divsChild>
            <w:div w:id="474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TotalTime>
  <Pages>17</Pages>
  <Words>2975</Words>
  <Characters>16958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dc:creator>
  <cp:keywords/>
  <dc:description/>
  <cp:lastModifiedBy>AutoBVT</cp:lastModifiedBy>
  <cp:revision>57</cp:revision>
  <dcterms:created xsi:type="dcterms:W3CDTF">2018-02-22T01:34:00Z</dcterms:created>
  <dcterms:modified xsi:type="dcterms:W3CDTF">2019-09-25T12:37:00Z</dcterms:modified>
</cp:coreProperties>
</file>